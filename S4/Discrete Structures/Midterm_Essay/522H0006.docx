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ABB3" w14:textId="61A7EDA7" w:rsidR="003218FF" w:rsidRPr="00B10E7E" w:rsidRDefault="004E019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5A2BB277" w14:textId="279B5FC2" w:rsidR="003218FF" w:rsidRPr="004E019D" w:rsidRDefault="004E019D" w:rsidP="003218FF">
      <w:pPr>
        <w:suppressAutoHyphens/>
        <w:autoSpaceDE w:val="0"/>
        <w:autoSpaceDN w:val="0"/>
        <w:adjustRightInd w:val="0"/>
        <w:jc w:val="center"/>
        <w:rPr>
          <w:sz w:val="28"/>
          <w:szCs w:val="28"/>
        </w:rPr>
      </w:pPr>
      <w:r>
        <w:rPr>
          <w:b/>
          <w:bCs/>
          <w:sz w:val="28"/>
          <w:szCs w:val="28"/>
          <w:lang w:val="en"/>
        </w:rPr>
        <w:t>TON DUC THANG UNIVERSITY</w:t>
      </w:r>
    </w:p>
    <w:p w14:paraId="596A6129" w14:textId="2B045E71" w:rsidR="003218FF" w:rsidRPr="00B10E7E" w:rsidRDefault="004E019D"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611E4B3E" w14:textId="77777777" w:rsidR="003218FF" w:rsidRPr="00B10E7E" w:rsidRDefault="003218FF" w:rsidP="003218FF">
      <w:pPr>
        <w:suppressAutoHyphens/>
        <w:autoSpaceDE w:val="0"/>
        <w:autoSpaceDN w:val="0"/>
        <w:adjustRightInd w:val="0"/>
        <w:ind w:firstLine="720"/>
        <w:jc w:val="center"/>
        <w:rPr>
          <w:lang w:val="en"/>
        </w:rPr>
      </w:pPr>
    </w:p>
    <w:p w14:paraId="6239723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2D03B24" wp14:editId="7979B4A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DEDEDA" w14:textId="77777777" w:rsidR="003218FF" w:rsidRPr="00B10E7E" w:rsidRDefault="003218FF" w:rsidP="003218FF">
      <w:pPr>
        <w:suppressAutoHyphens/>
        <w:autoSpaceDE w:val="0"/>
        <w:autoSpaceDN w:val="0"/>
        <w:adjustRightInd w:val="0"/>
        <w:ind w:firstLine="720"/>
        <w:rPr>
          <w:b/>
          <w:bCs/>
          <w:sz w:val="28"/>
          <w:szCs w:val="28"/>
          <w:lang w:val="en"/>
        </w:rPr>
      </w:pPr>
    </w:p>
    <w:p w14:paraId="1118203F" w14:textId="45E0AD1B" w:rsidR="003218FF"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4E019D">
        <w:rPr>
          <w:b/>
          <w:bCs/>
          <w:sz w:val="32"/>
          <w:szCs w:val="32"/>
          <w:lang w:val="en"/>
        </w:rPr>
        <w:t>MIDTERM ESSAY</w:t>
      </w:r>
    </w:p>
    <w:p w14:paraId="3FD57598" w14:textId="56F00380" w:rsidR="004E019D" w:rsidRPr="00B10E7E" w:rsidRDefault="00A82DF9" w:rsidP="004E019D">
      <w:pPr>
        <w:tabs>
          <w:tab w:val="center" w:pos="4920"/>
          <w:tab w:val="right" w:pos="9121"/>
        </w:tabs>
        <w:suppressAutoHyphens/>
        <w:autoSpaceDE w:val="0"/>
        <w:autoSpaceDN w:val="0"/>
        <w:adjustRightInd w:val="0"/>
        <w:spacing w:line="360" w:lineRule="auto"/>
        <w:ind w:firstLine="2880"/>
        <w:jc w:val="both"/>
        <w:rPr>
          <w:b/>
          <w:bCs/>
          <w:sz w:val="32"/>
          <w:szCs w:val="32"/>
          <w:lang w:val="en"/>
        </w:rPr>
      </w:pPr>
      <w:r>
        <w:rPr>
          <w:b/>
          <w:bCs/>
          <w:sz w:val="32"/>
          <w:szCs w:val="32"/>
          <w:lang w:val="en"/>
        </w:rPr>
        <w:t>DISCRETE STRUCTURES</w:t>
      </w:r>
    </w:p>
    <w:p w14:paraId="6599DC9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6C2FD95" w14:textId="7563DD35" w:rsidR="003218FF" w:rsidRPr="00B10E7E" w:rsidRDefault="003218FF" w:rsidP="004E019D">
      <w:pPr>
        <w:suppressAutoHyphens/>
        <w:autoSpaceDE w:val="0"/>
        <w:autoSpaceDN w:val="0"/>
        <w:adjustRightInd w:val="0"/>
        <w:spacing w:line="360" w:lineRule="auto"/>
        <w:rPr>
          <w:b/>
          <w:bCs/>
          <w:sz w:val="48"/>
          <w:szCs w:val="48"/>
          <w:lang w:val="en"/>
        </w:rPr>
      </w:pPr>
    </w:p>
    <w:p w14:paraId="5186EAE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FEEC5CF" w14:textId="77777777" w:rsidR="003218FF" w:rsidRPr="00B10E7E" w:rsidRDefault="003218FF" w:rsidP="003218FF">
      <w:pPr>
        <w:suppressAutoHyphens/>
        <w:autoSpaceDE w:val="0"/>
        <w:autoSpaceDN w:val="0"/>
        <w:adjustRightInd w:val="0"/>
        <w:spacing w:line="360" w:lineRule="auto"/>
        <w:jc w:val="center"/>
        <w:rPr>
          <w:b/>
          <w:bCs/>
          <w:lang w:val="en"/>
        </w:rPr>
      </w:pPr>
    </w:p>
    <w:p w14:paraId="462775E2" w14:textId="77777777" w:rsidR="003218FF" w:rsidRPr="00B10E7E" w:rsidRDefault="003218FF" w:rsidP="003218FF">
      <w:pPr>
        <w:suppressAutoHyphens/>
        <w:autoSpaceDE w:val="0"/>
        <w:autoSpaceDN w:val="0"/>
        <w:adjustRightInd w:val="0"/>
        <w:spacing w:line="360" w:lineRule="auto"/>
        <w:jc w:val="both"/>
        <w:rPr>
          <w:b/>
          <w:bCs/>
          <w:lang w:val="en"/>
        </w:rPr>
      </w:pPr>
    </w:p>
    <w:p w14:paraId="72E2373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B6D2A32" w14:textId="77777777" w:rsidR="003218FF" w:rsidRPr="00B10E7E" w:rsidRDefault="003218FF" w:rsidP="003218FF">
      <w:pPr>
        <w:suppressAutoHyphens/>
        <w:autoSpaceDE w:val="0"/>
        <w:autoSpaceDN w:val="0"/>
        <w:adjustRightInd w:val="0"/>
        <w:spacing w:line="360" w:lineRule="auto"/>
        <w:jc w:val="both"/>
        <w:rPr>
          <w:b/>
          <w:bCs/>
          <w:lang w:val="en"/>
        </w:rPr>
      </w:pPr>
    </w:p>
    <w:p w14:paraId="55F8ABAF" w14:textId="77777777" w:rsidR="003218FF" w:rsidRPr="00B10E7E" w:rsidRDefault="003218FF" w:rsidP="003218FF">
      <w:pPr>
        <w:suppressAutoHyphens/>
        <w:autoSpaceDE w:val="0"/>
        <w:autoSpaceDN w:val="0"/>
        <w:adjustRightInd w:val="0"/>
        <w:spacing w:line="360" w:lineRule="auto"/>
        <w:jc w:val="both"/>
        <w:rPr>
          <w:b/>
          <w:bCs/>
          <w:lang w:val="en"/>
        </w:rPr>
      </w:pPr>
    </w:p>
    <w:p w14:paraId="3FDF4B97" w14:textId="77777777" w:rsidR="003218FF" w:rsidRPr="00B10E7E" w:rsidRDefault="003218FF" w:rsidP="003218FF">
      <w:pPr>
        <w:suppressAutoHyphens/>
        <w:autoSpaceDE w:val="0"/>
        <w:autoSpaceDN w:val="0"/>
        <w:adjustRightInd w:val="0"/>
        <w:spacing w:line="360" w:lineRule="auto"/>
        <w:jc w:val="both"/>
        <w:rPr>
          <w:b/>
          <w:bCs/>
          <w:lang w:val="en"/>
        </w:rPr>
      </w:pPr>
    </w:p>
    <w:p w14:paraId="7463B2B9" w14:textId="48487C11" w:rsidR="003218FF" w:rsidRPr="004E019D" w:rsidRDefault="004E019D"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sidR="00E96B50">
        <w:rPr>
          <w:b/>
          <w:sz w:val="28"/>
          <w:szCs w:val="28"/>
        </w:rPr>
        <w:t>MAI DUY TAN</w:t>
      </w:r>
    </w:p>
    <w:p w14:paraId="2FCC5F5D" w14:textId="43E24D78" w:rsidR="003218FF" w:rsidRPr="00DD74FD" w:rsidRDefault="00D339A0" w:rsidP="003218FF">
      <w:pPr>
        <w:suppressAutoHyphens/>
        <w:autoSpaceDE w:val="0"/>
        <w:autoSpaceDN w:val="0"/>
        <w:adjustRightInd w:val="0"/>
        <w:spacing w:line="360" w:lineRule="auto"/>
        <w:jc w:val="right"/>
        <w:rPr>
          <w:b/>
          <w:bCs/>
          <w:sz w:val="28"/>
          <w:szCs w:val="28"/>
        </w:rPr>
      </w:pPr>
      <w:r>
        <w:rPr>
          <w:i/>
          <w:sz w:val="28"/>
          <w:szCs w:val="28"/>
        </w:rPr>
        <w:t>Executor</w:t>
      </w:r>
      <w:r w:rsidR="003218FF" w:rsidRPr="003218FF">
        <w:rPr>
          <w:sz w:val="28"/>
          <w:szCs w:val="28"/>
          <w:lang w:val="vi-VN"/>
        </w:rPr>
        <w:t>:</w:t>
      </w:r>
      <w:r w:rsidR="003218FF" w:rsidRPr="003218FF">
        <w:rPr>
          <w:b/>
          <w:bCs/>
          <w:sz w:val="28"/>
          <w:szCs w:val="28"/>
          <w:lang w:val="vi-VN"/>
        </w:rPr>
        <w:t xml:space="preserve">   </w:t>
      </w:r>
      <w:r w:rsidR="004E019D">
        <w:rPr>
          <w:b/>
          <w:bCs/>
          <w:sz w:val="28"/>
          <w:szCs w:val="28"/>
        </w:rPr>
        <w:t>DANG THANH NHAN</w:t>
      </w:r>
      <w:r w:rsidR="00DD74FD">
        <w:rPr>
          <w:b/>
          <w:bCs/>
          <w:sz w:val="28"/>
          <w:szCs w:val="28"/>
        </w:rPr>
        <w:t xml:space="preserve">– </w:t>
      </w:r>
      <w:r w:rsidR="004E019D">
        <w:rPr>
          <w:b/>
          <w:bCs/>
          <w:sz w:val="28"/>
          <w:szCs w:val="28"/>
        </w:rPr>
        <w:t>522H0006</w:t>
      </w:r>
    </w:p>
    <w:p w14:paraId="3832A917" w14:textId="3BD8775B" w:rsidR="003218FF" w:rsidRPr="004E019D" w:rsidRDefault="00D339A0"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4E019D">
        <w:rPr>
          <w:b/>
          <w:bCs/>
          <w:sz w:val="28"/>
          <w:szCs w:val="28"/>
        </w:rPr>
        <w:t>22H50201</w:t>
      </w:r>
    </w:p>
    <w:p w14:paraId="0A8DB399" w14:textId="7355C0F5" w:rsidR="003218FF" w:rsidRPr="004E019D" w:rsidRDefault="00D339A0"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4E019D">
        <w:rPr>
          <w:b/>
          <w:bCs/>
          <w:sz w:val="28"/>
          <w:szCs w:val="28"/>
        </w:rPr>
        <w:t>22</w:t>
      </w:r>
    </w:p>
    <w:p w14:paraId="792F98B2" w14:textId="77777777" w:rsidR="003218FF" w:rsidRDefault="003218FF" w:rsidP="003218FF">
      <w:pPr>
        <w:suppressAutoHyphens/>
        <w:autoSpaceDE w:val="0"/>
        <w:autoSpaceDN w:val="0"/>
        <w:adjustRightInd w:val="0"/>
        <w:jc w:val="center"/>
        <w:rPr>
          <w:b/>
          <w:bCs/>
          <w:lang w:val="vi-VN"/>
        </w:rPr>
      </w:pPr>
    </w:p>
    <w:p w14:paraId="3201D3A2" w14:textId="77777777" w:rsidR="002D4629" w:rsidRDefault="002D4629" w:rsidP="003218FF">
      <w:pPr>
        <w:suppressAutoHyphens/>
        <w:autoSpaceDE w:val="0"/>
        <w:autoSpaceDN w:val="0"/>
        <w:adjustRightInd w:val="0"/>
        <w:jc w:val="center"/>
        <w:rPr>
          <w:b/>
          <w:bCs/>
          <w:lang w:val="vi-VN"/>
        </w:rPr>
      </w:pPr>
    </w:p>
    <w:p w14:paraId="0B20C825" w14:textId="77777777" w:rsidR="002D4629" w:rsidRDefault="002D4629" w:rsidP="003218FF">
      <w:pPr>
        <w:suppressAutoHyphens/>
        <w:autoSpaceDE w:val="0"/>
        <w:autoSpaceDN w:val="0"/>
        <w:adjustRightInd w:val="0"/>
        <w:jc w:val="center"/>
        <w:rPr>
          <w:b/>
          <w:bCs/>
          <w:lang w:val="vi-VN"/>
        </w:rPr>
      </w:pPr>
    </w:p>
    <w:p w14:paraId="03AAE233" w14:textId="77777777" w:rsidR="002D4629" w:rsidRDefault="002D4629" w:rsidP="003218FF">
      <w:pPr>
        <w:suppressAutoHyphens/>
        <w:autoSpaceDE w:val="0"/>
        <w:autoSpaceDN w:val="0"/>
        <w:adjustRightInd w:val="0"/>
        <w:jc w:val="center"/>
        <w:rPr>
          <w:b/>
          <w:bCs/>
          <w:lang w:val="vi-VN"/>
        </w:rPr>
      </w:pPr>
    </w:p>
    <w:p w14:paraId="4DB47F31" w14:textId="7F20C538" w:rsidR="00B118C8" w:rsidRPr="004E019D" w:rsidRDefault="004E019D" w:rsidP="00291721">
      <w:pPr>
        <w:suppressAutoHyphens/>
        <w:autoSpaceDE w:val="0"/>
        <w:autoSpaceDN w:val="0"/>
        <w:adjustRightInd w:val="0"/>
        <w:jc w:val="center"/>
        <w:rPr>
          <w:b/>
          <w:bCs/>
          <w:iCs/>
          <w:sz w:val="28"/>
          <w:szCs w:val="28"/>
        </w:rPr>
        <w:sectPr w:rsidR="00B118C8" w:rsidRPr="004E019D" w:rsidSect="00FC421F">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xml:space="preserve">, </w:t>
      </w:r>
      <w:r>
        <w:rPr>
          <w:b/>
          <w:bCs/>
          <w:iCs/>
          <w:sz w:val="28"/>
          <w:szCs w:val="28"/>
        </w:rPr>
        <w:t>YEAR</w:t>
      </w:r>
      <w:r w:rsidR="003218FF" w:rsidRPr="00CA1C39">
        <w:rPr>
          <w:b/>
          <w:bCs/>
          <w:iCs/>
          <w:sz w:val="28"/>
          <w:szCs w:val="28"/>
          <w:lang w:val="vi-VN"/>
        </w:rPr>
        <w:t xml:space="preserve"> 20</w:t>
      </w:r>
      <w:r>
        <w:rPr>
          <w:b/>
          <w:bCs/>
          <w:iCs/>
          <w:sz w:val="28"/>
          <w:szCs w:val="28"/>
        </w:rPr>
        <w:t>24</w:t>
      </w:r>
    </w:p>
    <w:p w14:paraId="20804B47" w14:textId="5CF33ECF" w:rsidR="003218FF" w:rsidRPr="004E019D" w:rsidRDefault="004E019D" w:rsidP="003218FF">
      <w:pPr>
        <w:suppressAutoHyphens/>
        <w:autoSpaceDE w:val="0"/>
        <w:autoSpaceDN w:val="0"/>
        <w:adjustRightInd w:val="0"/>
        <w:jc w:val="center"/>
        <w:rPr>
          <w:sz w:val="28"/>
          <w:szCs w:val="28"/>
        </w:rPr>
      </w:pPr>
      <w:r>
        <w:rPr>
          <w:bCs/>
          <w:sz w:val="28"/>
          <w:szCs w:val="28"/>
        </w:rPr>
        <w:lastRenderedPageBreak/>
        <w:t>VIETNAM GENERAL CONFEDERATION OF LABOR</w:t>
      </w:r>
    </w:p>
    <w:p w14:paraId="74D4996A" w14:textId="41FAEC8B" w:rsidR="003218FF" w:rsidRPr="004E019D" w:rsidRDefault="003218FF" w:rsidP="003218FF">
      <w:pPr>
        <w:suppressAutoHyphens/>
        <w:autoSpaceDE w:val="0"/>
        <w:autoSpaceDN w:val="0"/>
        <w:adjustRightInd w:val="0"/>
        <w:jc w:val="center"/>
        <w:rPr>
          <w:sz w:val="28"/>
          <w:szCs w:val="28"/>
        </w:rPr>
      </w:pPr>
      <w:r w:rsidRPr="00DC2276">
        <w:rPr>
          <w:b/>
          <w:bCs/>
          <w:sz w:val="28"/>
          <w:szCs w:val="28"/>
          <w:lang w:val="vi-VN"/>
        </w:rPr>
        <w:t>T</w:t>
      </w:r>
      <w:r w:rsidR="004E019D">
        <w:rPr>
          <w:b/>
          <w:bCs/>
          <w:sz w:val="28"/>
          <w:szCs w:val="28"/>
        </w:rPr>
        <w:t>ON DUC THANG UNIVERSITY</w:t>
      </w:r>
    </w:p>
    <w:p w14:paraId="1B0E614F" w14:textId="1870E279" w:rsidR="003218FF" w:rsidRPr="00B10E7E" w:rsidRDefault="004E019D"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11B7D976" w14:textId="77777777" w:rsidR="003218FF" w:rsidRPr="00B10E7E" w:rsidRDefault="003218FF" w:rsidP="003218FF">
      <w:pPr>
        <w:suppressAutoHyphens/>
        <w:autoSpaceDE w:val="0"/>
        <w:autoSpaceDN w:val="0"/>
        <w:adjustRightInd w:val="0"/>
        <w:ind w:firstLine="720"/>
        <w:jc w:val="center"/>
        <w:rPr>
          <w:lang w:val="en"/>
        </w:rPr>
      </w:pPr>
    </w:p>
    <w:p w14:paraId="551E3B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149667" wp14:editId="29DAD38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3DC1588" w14:textId="77777777" w:rsidR="003218FF" w:rsidRPr="00B10E7E" w:rsidRDefault="003218FF" w:rsidP="003218FF">
      <w:pPr>
        <w:suppressAutoHyphens/>
        <w:autoSpaceDE w:val="0"/>
        <w:autoSpaceDN w:val="0"/>
        <w:adjustRightInd w:val="0"/>
        <w:ind w:firstLine="720"/>
        <w:rPr>
          <w:b/>
          <w:bCs/>
          <w:sz w:val="28"/>
          <w:szCs w:val="28"/>
          <w:lang w:val="en"/>
        </w:rPr>
      </w:pPr>
    </w:p>
    <w:p w14:paraId="2D32B8F5" w14:textId="77777777" w:rsidR="003218FF" w:rsidRPr="00B10E7E" w:rsidRDefault="003218FF" w:rsidP="003218FF">
      <w:pPr>
        <w:suppressAutoHyphens/>
        <w:autoSpaceDE w:val="0"/>
        <w:autoSpaceDN w:val="0"/>
        <w:adjustRightInd w:val="0"/>
        <w:ind w:firstLine="720"/>
        <w:rPr>
          <w:b/>
          <w:bCs/>
          <w:sz w:val="28"/>
          <w:szCs w:val="28"/>
          <w:lang w:val="en"/>
        </w:rPr>
      </w:pPr>
    </w:p>
    <w:p w14:paraId="0DEE4B79" w14:textId="517A308F" w:rsidR="002D4629" w:rsidRDefault="004E019D"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MIDTERM ESSAY</w:t>
      </w:r>
    </w:p>
    <w:p w14:paraId="0DFB35DD" w14:textId="49B3AC85" w:rsidR="004E019D" w:rsidRPr="00B10E7E" w:rsidRDefault="00A82DF9"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DISCRETE STRUCTURES</w:t>
      </w:r>
    </w:p>
    <w:p w14:paraId="09D22AD7" w14:textId="77777777" w:rsidR="002D4629" w:rsidRPr="00B10E7E" w:rsidRDefault="002D4629" w:rsidP="002D4629">
      <w:pPr>
        <w:suppressAutoHyphens/>
        <w:autoSpaceDE w:val="0"/>
        <w:autoSpaceDN w:val="0"/>
        <w:adjustRightInd w:val="0"/>
        <w:spacing w:line="360" w:lineRule="auto"/>
        <w:rPr>
          <w:b/>
          <w:bCs/>
          <w:lang w:val="en"/>
        </w:rPr>
      </w:pPr>
    </w:p>
    <w:p w14:paraId="0CDD0666" w14:textId="4330F3A7" w:rsidR="002D4629" w:rsidRPr="00B10E7E" w:rsidRDefault="002D4629" w:rsidP="00D339A0">
      <w:pPr>
        <w:suppressAutoHyphens/>
        <w:autoSpaceDE w:val="0"/>
        <w:autoSpaceDN w:val="0"/>
        <w:adjustRightInd w:val="0"/>
        <w:spacing w:line="360" w:lineRule="auto"/>
        <w:rPr>
          <w:b/>
          <w:bCs/>
          <w:sz w:val="48"/>
          <w:szCs w:val="48"/>
          <w:lang w:val="en"/>
        </w:rPr>
      </w:pPr>
    </w:p>
    <w:p w14:paraId="164B31A7"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DBC88CA" w14:textId="77777777" w:rsidR="003218FF" w:rsidRPr="00B10E7E" w:rsidRDefault="003218FF" w:rsidP="003218FF">
      <w:pPr>
        <w:suppressAutoHyphens/>
        <w:autoSpaceDE w:val="0"/>
        <w:autoSpaceDN w:val="0"/>
        <w:adjustRightInd w:val="0"/>
        <w:jc w:val="both"/>
        <w:rPr>
          <w:b/>
          <w:bCs/>
          <w:lang w:val="en"/>
        </w:rPr>
      </w:pPr>
    </w:p>
    <w:p w14:paraId="24D8A545" w14:textId="77777777" w:rsidR="003218FF" w:rsidRPr="00B10E7E" w:rsidRDefault="003218FF" w:rsidP="003218FF">
      <w:pPr>
        <w:suppressAutoHyphens/>
        <w:autoSpaceDE w:val="0"/>
        <w:autoSpaceDN w:val="0"/>
        <w:adjustRightInd w:val="0"/>
        <w:jc w:val="both"/>
        <w:rPr>
          <w:b/>
          <w:bCs/>
          <w:lang w:val="en"/>
        </w:rPr>
      </w:pPr>
    </w:p>
    <w:p w14:paraId="26491385" w14:textId="77777777" w:rsidR="003218FF" w:rsidRDefault="003218FF" w:rsidP="003218FF">
      <w:pPr>
        <w:suppressAutoHyphens/>
        <w:autoSpaceDE w:val="0"/>
        <w:autoSpaceDN w:val="0"/>
        <w:adjustRightInd w:val="0"/>
        <w:jc w:val="both"/>
        <w:rPr>
          <w:b/>
          <w:bCs/>
          <w:lang w:val="en"/>
        </w:rPr>
      </w:pPr>
    </w:p>
    <w:p w14:paraId="5C7EABC8" w14:textId="77777777" w:rsidR="003218FF" w:rsidRPr="00B10E7E" w:rsidRDefault="003218FF" w:rsidP="003218FF">
      <w:pPr>
        <w:suppressAutoHyphens/>
        <w:autoSpaceDE w:val="0"/>
        <w:autoSpaceDN w:val="0"/>
        <w:adjustRightInd w:val="0"/>
        <w:jc w:val="both"/>
        <w:rPr>
          <w:b/>
          <w:bCs/>
          <w:lang w:val="en"/>
        </w:rPr>
      </w:pPr>
    </w:p>
    <w:p w14:paraId="02910907" w14:textId="77777777" w:rsidR="003218FF" w:rsidRPr="00B10E7E" w:rsidRDefault="003218FF" w:rsidP="003218FF">
      <w:pPr>
        <w:suppressAutoHyphens/>
        <w:autoSpaceDE w:val="0"/>
        <w:autoSpaceDN w:val="0"/>
        <w:adjustRightInd w:val="0"/>
        <w:jc w:val="both"/>
        <w:rPr>
          <w:b/>
          <w:bCs/>
          <w:lang w:val="en"/>
        </w:rPr>
      </w:pPr>
    </w:p>
    <w:p w14:paraId="1113FE34" w14:textId="5B021E8B" w:rsidR="003218FF" w:rsidRPr="00D339A0" w:rsidRDefault="00D339A0" w:rsidP="003218FF">
      <w:pPr>
        <w:suppressAutoHyphens/>
        <w:autoSpaceDE w:val="0"/>
        <w:autoSpaceDN w:val="0"/>
        <w:adjustRightInd w:val="0"/>
        <w:jc w:val="right"/>
        <w:rPr>
          <w:sz w:val="28"/>
          <w:szCs w:val="28"/>
        </w:rPr>
      </w:pPr>
      <w:r>
        <w:rPr>
          <w:i/>
          <w:sz w:val="28"/>
          <w:szCs w:val="28"/>
          <w:lang w:val="en"/>
        </w:rPr>
        <w:t>Instructor</w:t>
      </w:r>
      <w:r w:rsidRPr="00B10E7E">
        <w:rPr>
          <w:sz w:val="28"/>
          <w:szCs w:val="28"/>
          <w:lang w:val="vi-VN"/>
        </w:rPr>
        <w:t>:</w:t>
      </w:r>
      <w:r w:rsidR="003218FF" w:rsidRPr="00B10E7E">
        <w:rPr>
          <w:sz w:val="28"/>
          <w:szCs w:val="28"/>
          <w:lang w:val="vi-VN"/>
        </w:rPr>
        <w:t xml:space="preserve"> </w:t>
      </w:r>
      <w:r w:rsidR="00E96B50">
        <w:rPr>
          <w:b/>
          <w:sz w:val="28"/>
          <w:szCs w:val="28"/>
        </w:rPr>
        <w:t>M</w:t>
      </w:r>
      <w:r>
        <w:rPr>
          <w:b/>
          <w:sz w:val="28"/>
          <w:szCs w:val="28"/>
        </w:rPr>
        <w:t>AI DUY T</w:t>
      </w:r>
      <w:r w:rsidR="00E96B50">
        <w:rPr>
          <w:b/>
          <w:sz w:val="28"/>
          <w:szCs w:val="28"/>
        </w:rPr>
        <w:t>AN</w:t>
      </w:r>
    </w:p>
    <w:p w14:paraId="2AF4A1C1" w14:textId="0230815C" w:rsidR="00CA1C39" w:rsidRPr="00D339A0" w:rsidRDefault="00D339A0" w:rsidP="00D339A0">
      <w:pPr>
        <w:suppressAutoHyphens/>
        <w:autoSpaceDE w:val="0"/>
        <w:autoSpaceDN w:val="0"/>
        <w:adjustRightInd w:val="0"/>
        <w:jc w:val="right"/>
        <w:rPr>
          <w:b/>
          <w:bCs/>
          <w:sz w:val="28"/>
          <w:szCs w:val="28"/>
        </w:rPr>
      </w:pPr>
      <w:r>
        <w:rPr>
          <w:i/>
          <w:sz w:val="28"/>
          <w:szCs w:val="28"/>
        </w:rPr>
        <w:t>Executor</w:t>
      </w:r>
      <w:r w:rsidRPr="003218FF">
        <w:rPr>
          <w:sz w:val="28"/>
          <w:szCs w:val="28"/>
          <w:lang w:val="vi-VN"/>
        </w:rPr>
        <w:t>:</w:t>
      </w:r>
      <w:r w:rsidR="003218FF" w:rsidRPr="00CA1C39">
        <w:rPr>
          <w:b/>
          <w:bCs/>
          <w:sz w:val="28"/>
          <w:szCs w:val="28"/>
          <w:lang w:val="vi-VN"/>
        </w:rPr>
        <w:t xml:space="preserve">    </w:t>
      </w:r>
      <w:r>
        <w:rPr>
          <w:b/>
          <w:bCs/>
          <w:sz w:val="28"/>
          <w:szCs w:val="28"/>
        </w:rPr>
        <w:t>DANG THANH NHAN</w:t>
      </w:r>
    </w:p>
    <w:p w14:paraId="05EE328C" w14:textId="0BB2A58B" w:rsidR="003218FF" w:rsidRPr="00D339A0" w:rsidRDefault="00D339A0"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Pr>
          <w:b/>
          <w:bCs/>
          <w:sz w:val="28"/>
          <w:szCs w:val="28"/>
        </w:rPr>
        <w:t>22H50201</w:t>
      </w:r>
    </w:p>
    <w:p w14:paraId="1E15D8A3" w14:textId="7749D2B9" w:rsidR="003218FF" w:rsidRPr="00D339A0" w:rsidRDefault="00D339A0" w:rsidP="003218FF">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Pr>
          <w:b/>
          <w:bCs/>
          <w:sz w:val="28"/>
          <w:szCs w:val="28"/>
        </w:rPr>
        <w:t>22</w:t>
      </w:r>
    </w:p>
    <w:p w14:paraId="4724AC66" w14:textId="77777777" w:rsidR="003218FF" w:rsidRDefault="003218FF" w:rsidP="003218FF">
      <w:pPr>
        <w:suppressAutoHyphens/>
        <w:autoSpaceDE w:val="0"/>
        <w:autoSpaceDN w:val="0"/>
        <w:adjustRightInd w:val="0"/>
        <w:rPr>
          <w:b/>
          <w:bCs/>
          <w:sz w:val="28"/>
          <w:szCs w:val="28"/>
          <w:lang w:val="vi-VN"/>
        </w:rPr>
      </w:pPr>
    </w:p>
    <w:p w14:paraId="64F68DF5" w14:textId="77777777" w:rsidR="002D4629" w:rsidRDefault="002D4629" w:rsidP="003218FF">
      <w:pPr>
        <w:suppressAutoHyphens/>
        <w:autoSpaceDE w:val="0"/>
        <w:autoSpaceDN w:val="0"/>
        <w:adjustRightInd w:val="0"/>
        <w:rPr>
          <w:b/>
          <w:bCs/>
          <w:sz w:val="28"/>
          <w:szCs w:val="28"/>
          <w:lang w:val="vi-VN"/>
        </w:rPr>
      </w:pPr>
    </w:p>
    <w:p w14:paraId="61B0E617" w14:textId="77777777" w:rsidR="002D4629" w:rsidRDefault="002D4629" w:rsidP="003218FF">
      <w:pPr>
        <w:suppressAutoHyphens/>
        <w:autoSpaceDE w:val="0"/>
        <w:autoSpaceDN w:val="0"/>
        <w:adjustRightInd w:val="0"/>
        <w:rPr>
          <w:b/>
          <w:bCs/>
          <w:sz w:val="28"/>
          <w:szCs w:val="28"/>
          <w:lang w:val="vi-VN"/>
        </w:rPr>
      </w:pPr>
    </w:p>
    <w:p w14:paraId="5A77E462" w14:textId="77777777" w:rsidR="002D4629" w:rsidRDefault="002D4629" w:rsidP="003218FF">
      <w:pPr>
        <w:suppressAutoHyphens/>
        <w:autoSpaceDE w:val="0"/>
        <w:autoSpaceDN w:val="0"/>
        <w:adjustRightInd w:val="0"/>
        <w:rPr>
          <w:b/>
          <w:bCs/>
          <w:sz w:val="28"/>
          <w:szCs w:val="28"/>
          <w:lang w:val="vi-VN"/>
        </w:rPr>
      </w:pPr>
    </w:p>
    <w:p w14:paraId="4481703F" w14:textId="77777777" w:rsidR="002D4629" w:rsidRPr="00CA1C39" w:rsidRDefault="002D4629" w:rsidP="003218FF">
      <w:pPr>
        <w:suppressAutoHyphens/>
        <w:autoSpaceDE w:val="0"/>
        <w:autoSpaceDN w:val="0"/>
        <w:adjustRightInd w:val="0"/>
        <w:rPr>
          <w:b/>
          <w:bCs/>
          <w:sz w:val="28"/>
          <w:szCs w:val="28"/>
          <w:lang w:val="vi-VN"/>
        </w:rPr>
      </w:pPr>
    </w:p>
    <w:p w14:paraId="34BC0943" w14:textId="77777777" w:rsidR="003218FF" w:rsidRPr="00CA1C39" w:rsidRDefault="003218FF" w:rsidP="003218FF">
      <w:pPr>
        <w:suppressAutoHyphens/>
        <w:autoSpaceDE w:val="0"/>
        <w:autoSpaceDN w:val="0"/>
        <w:adjustRightInd w:val="0"/>
        <w:jc w:val="center"/>
        <w:rPr>
          <w:b/>
          <w:bCs/>
          <w:lang w:val="vi-VN"/>
        </w:rPr>
      </w:pPr>
    </w:p>
    <w:p w14:paraId="2CBC2A28" w14:textId="1C164573" w:rsidR="00B118C8" w:rsidRPr="00D339A0" w:rsidRDefault="008D2474" w:rsidP="003218FF">
      <w:pPr>
        <w:suppressAutoHyphens/>
        <w:autoSpaceDE w:val="0"/>
        <w:autoSpaceDN w:val="0"/>
        <w:adjustRightInd w:val="0"/>
        <w:jc w:val="center"/>
        <w:rPr>
          <w:b/>
          <w:bCs/>
          <w:iCs/>
          <w:sz w:val="28"/>
          <w:szCs w:val="28"/>
        </w:rPr>
        <w:sectPr w:rsidR="00B118C8" w:rsidRPr="00D339A0" w:rsidSect="00FC421F">
          <w:pgSz w:w="12240" w:h="15840"/>
          <w:pgMar w:top="1985" w:right="1134" w:bottom="1701" w:left="1985" w:header="720" w:footer="720" w:gutter="0"/>
          <w:cols w:space="720"/>
          <w:docGrid w:linePitch="360"/>
        </w:sectPr>
      </w:pPr>
      <w:r>
        <w:rPr>
          <w:b/>
          <w:bCs/>
          <w:iCs/>
          <w:sz w:val="28"/>
          <w:szCs w:val="28"/>
        </w:rPr>
        <w:t xml:space="preserve">HO CHI MINH </w:t>
      </w:r>
      <w:r w:rsidR="00E96B50">
        <w:rPr>
          <w:b/>
          <w:bCs/>
          <w:iCs/>
          <w:sz w:val="28"/>
          <w:szCs w:val="28"/>
        </w:rPr>
        <w:t>CITY</w:t>
      </w:r>
      <w:r w:rsidR="00E96B50" w:rsidRPr="00DB7595">
        <w:rPr>
          <w:b/>
          <w:bCs/>
          <w:iCs/>
          <w:sz w:val="28"/>
          <w:szCs w:val="28"/>
          <w:lang w:val="vi-VN"/>
        </w:rPr>
        <w:t>, YEAR</w:t>
      </w:r>
      <w:r w:rsidR="003218FF" w:rsidRPr="00DB7595">
        <w:rPr>
          <w:b/>
          <w:bCs/>
          <w:iCs/>
          <w:sz w:val="28"/>
          <w:szCs w:val="28"/>
          <w:lang w:val="vi-VN"/>
        </w:rPr>
        <w:t xml:space="preserve"> 20</w:t>
      </w:r>
      <w:r w:rsidR="00D339A0">
        <w:rPr>
          <w:b/>
          <w:bCs/>
          <w:iCs/>
          <w:sz w:val="28"/>
          <w:szCs w:val="28"/>
        </w:rPr>
        <w:t>24</w:t>
      </w:r>
    </w:p>
    <w:p w14:paraId="49A9F9B4" w14:textId="1CE7E58B" w:rsidR="00BB2B2A" w:rsidRPr="00A769B5" w:rsidRDefault="00A769B5" w:rsidP="002D796D">
      <w:pPr>
        <w:pStyle w:val="Chng"/>
        <w:jc w:val="center"/>
      </w:pPr>
      <w:bookmarkStart w:id="0" w:name="_Toc164050598"/>
      <w:r>
        <w:lastRenderedPageBreak/>
        <w:t>ACKNOWLEDGEMENT</w:t>
      </w:r>
      <w:bookmarkEnd w:id="0"/>
    </w:p>
    <w:p w14:paraId="18DD3893" w14:textId="2CE28D43" w:rsidR="00BB2B2A" w:rsidRPr="00DB7595" w:rsidRDefault="00917D75" w:rsidP="0064189C">
      <w:pPr>
        <w:pStyle w:val="Nidungvnbn"/>
        <w:rPr>
          <w:b/>
          <w:bCs/>
          <w:sz w:val="32"/>
          <w:szCs w:val="32"/>
          <w:lang w:val="vi-VN"/>
        </w:rPr>
      </w:pPr>
      <w:r w:rsidRPr="00917D75">
        <w:rPr>
          <w:lang w:val="vi-VN"/>
        </w:rPr>
        <w:t>I would like to express my sincere thanks to the Faculty of Information Technology, especially Mr. Mai Duy Tan, for his time and effort in guiding and supporting me throughout the process of completing this report. Your patience, understanding and support helped me overcome challenges and complete this report to the best of my ability.</w:t>
      </w:r>
      <w:r w:rsidR="00BB2B2A" w:rsidRPr="00DB7595">
        <w:rPr>
          <w:b/>
          <w:bCs/>
          <w:sz w:val="32"/>
          <w:szCs w:val="32"/>
          <w:lang w:val="vi-VN"/>
        </w:rPr>
        <w:br w:type="page"/>
      </w:r>
    </w:p>
    <w:p w14:paraId="3D6E5F0D" w14:textId="7D32FEE1" w:rsidR="003218FF" w:rsidRPr="00917D75" w:rsidRDefault="00917D75" w:rsidP="00917D75">
      <w:pPr>
        <w:jc w:val="center"/>
        <w:rPr>
          <w:b/>
          <w:sz w:val="32"/>
          <w:szCs w:val="32"/>
        </w:rPr>
      </w:pPr>
      <w:r>
        <w:rPr>
          <w:b/>
          <w:sz w:val="32"/>
          <w:szCs w:val="32"/>
        </w:rPr>
        <w:lastRenderedPageBreak/>
        <w:t>DECLARATION OF AUTHORSHIP</w:t>
      </w:r>
    </w:p>
    <w:p w14:paraId="4E414260"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56E5D36" w14:textId="7CFB1E42" w:rsidR="00917D75" w:rsidRDefault="00917D75" w:rsidP="00917D75">
      <w:pPr>
        <w:autoSpaceDE w:val="0"/>
        <w:autoSpaceDN w:val="0"/>
        <w:adjustRightInd w:val="0"/>
        <w:spacing w:line="360" w:lineRule="auto"/>
        <w:ind w:firstLine="720"/>
        <w:jc w:val="both"/>
        <w:rPr>
          <w:sz w:val="26"/>
          <w:szCs w:val="26"/>
        </w:rPr>
      </w:pPr>
      <w:r>
        <w:rPr>
          <w:sz w:val="26"/>
          <w:szCs w:val="26"/>
        </w:rPr>
        <w:t>I</w:t>
      </w:r>
      <w:r w:rsidRPr="00917D75">
        <w:rPr>
          <w:sz w:val="26"/>
          <w:szCs w:val="26"/>
          <w:lang w:val="vi-VN"/>
        </w:rPr>
        <w:t xml:space="preserve"> hereby declare that this thesis was carried out by </w:t>
      </w:r>
      <w:r>
        <w:rPr>
          <w:sz w:val="26"/>
          <w:szCs w:val="26"/>
        </w:rPr>
        <w:t>my</w:t>
      </w:r>
      <w:r w:rsidRPr="00917D75">
        <w:rPr>
          <w:sz w:val="26"/>
          <w:szCs w:val="26"/>
          <w:lang w:val="vi-VN"/>
        </w:rPr>
        <w:t xml:space="preserve">selves under the guidance and supervision of </w:t>
      </w:r>
      <w:r>
        <w:rPr>
          <w:sz w:val="26"/>
          <w:szCs w:val="26"/>
        </w:rPr>
        <w:t xml:space="preserve">Mr Mai Duy Tan </w:t>
      </w:r>
      <w:r w:rsidRPr="00917D75">
        <w:rPr>
          <w:sz w:val="26"/>
          <w:szCs w:val="26"/>
          <w:lang w:val="vi-VN"/>
        </w:rPr>
        <w:t xml:space="preserve">and that the work and the results contained in it are original and have not been submitted anywhere for any previous purposes. The data and figures presented in this thesis are for analysis, comments, and evaluations from various resources by my own work and have been duly acknowledged in the reference part. </w:t>
      </w:r>
    </w:p>
    <w:p w14:paraId="6C7FC6D1" w14:textId="77777777" w:rsidR="00917D75" w:rsidRDefault="00917D75" w:rsidP="00917D75">
      <w:pPr>
        <w:autoSpaceDE w:val="0"/>
        <w:autoSpaceDN w:val="0"/>
        <w:adjustRightInd w:val="0"/>
        <w:spacing w:line="360" w:lineRule="auto"/>
        <w:ind w:firstLine="720"/>
        <w:jc w:val="both"/>
        <w:rPr>
          <w:sz w:val="26"/>
          <w:szCs w:val="26"/>
        </w:rPr>
      </w:pPr>
      <w:r w:rsidRPr="00917D75">
        <w:rPr>
          <w:sz w:val="26"/>
          <w:szCs w:val="26"/>
          <w:lang w:val="vi-VN"/>
        </w:rPr>
        <w:t xml:space="preserve">In addition, other comments, reviews and data used by other authors, and organizations have been acknowledged, and explicitly cited. </w:t>
      </w:r>
    </w:p>
    <w:p w14:paraId="72D525B9" w14:textId="13EDF25C" w:rsidR="003218FF" w:rsidRPr="00917D75" w:rsidRDefault="00917D75" w:rsidP="00917D75">
      <w:pPr>
        <w:autoSpaceDE w:val="0"/>
        <w:autoSpaceDN w:val="0"/>
        <w:adjustRightInd w:val="0"/>
        <w:spacing w:line="360" w:lineRule="auto"/>
        <w:ind w:firstLine="720"/>
        <w:jc w:val="both"/>
        <w:rPr>
          <w:b/>
          <w:sz w:val="26"/>
          <w:szCs w:val="26"/>
        </w:rPr>
      </w:pPr>
      <w:r>
        <w:rPr>
          <w:sz w:val="26"/>
          <w:szCs w:val="26"/>
        </w:rPr>
        <w:t>I</w:t>
      </w:r>
      <w:r w:rsidRPr="00917D75">
        <w:rPr>
          <w:sz w:val="26"/>
          <w:szCs w:val="26"/>
          <w:lang w:val="vi-VN"/>
        </w:rPr>
        <w:t xml:space="preserve"> will take full responsibility for any fraud detected in our thesis. Ton Duc Thang University is unrelated to any copyright infringement caused on my work (if any).</w:t>
      </w:r>
    </w:p>
    <w:p w14:paraId="76152250" w14:textId="19615BA4" w:rsidR="003218FF" w:rsidRPr="00DB7595" w:rsidRDefault="00917D75"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0E07BE">
        <w:rPr>
          <w:i/>
          <w:sz w:val="26"/>
          <w:szCs w:val="26"/>
        </w:rPr>
        <w:t>day</w:t>
      </w:r>
      <w:r w:rsidR="003218FF" w:rsidRPr="00DB7595">
        <w:rPr>
          <w:i/>
          <w:sz w:val="26"/>
          <w:szCs w:val="26"/>
          <w:lang w:val="vi-VN"/>
        </w:rPr>
        <w:t xml:space="preserve">   </w:t>
      </w:r>
      <w:r w:rsidR="000E07BE">
        <w:rPr>
          <w:i/>
          <w:sz w:val="26"/>
          <w:szCs w:val="26"/>
        </w:rPr>
        <w:t>month</w:t>
      </w:r>
      <w:r w:rsidR="003218FF" w:rsidRPr="00DB7595">
        <w:rPr>
          <w:i/>
          <w:sz w:val="26"/>
          <w:szCs w:val="26"/>
          <w:lang w:val="vi-VN"/>
        </w:rPr>
        <w:t xml:space="preserve">   </w:t>
      </w:r>
      <w:r w:rsidR="000E07BE">
        <w:rPr>
          <w:i/>
          <w:sz w:val="26"/>
          <w:szCs w:val="26"/>
        </w:rPr>
        <w:t>year</w:t>
      </w:r>
      <w:r w:rsidR="003218FF" w:rsidRPr="00DB7595">
        <w:rPr>
          <w:i/>
          <w:sz w:val="26"/>
          <w:szCs w:val="26"/>
          <w:lang w:val="vi-VN"/>
        </w:rPr>
        <w:t xml:space="preserve">      </w:t>
      </w:r>
    </w:p>
    <w:p w14:paraId="23D25DDC" w14:textId="726E273D" w:rsidR="003218FF" w:rsidRPr="0024621C" w:rsidRDefault="0024621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4EF09AC5" w14:textId="732F498E" w:rsidR="0024621C" w:rsidRPr="0024621C" w:rsidRDefault="00BB2B2A" w:rsidP="00BB2B2A">
      <w:pPr>
        <w:tabs>
          <w:tab w:val="center" w:pos="6379"/>
        </w:tabs>
        <w:spacing w:after="200" w:line="276" w:lineRule="auto"/>
        <w:rPr>
          <w:i/>
          <w:sz w:val="26"/>
          <w:szCs w:val="26"/>
        </w:rPr>
      </w:pPr>
      <w:r w:rsidRPr="00DB7595">
        <w:rPr>
          <w:i/>
          <w:sz w:val="26"/>
          <w:szCs w:val="26"/>
          <w:lang w:val="vi-VN"/>
        </w:rPr>
        <w:tab/>
      </w:r>
      <w:r w:rsidR="003218FF" w:rsidRPr="00DB7595">
        <w:rPr>
          <w:i/>
          <w:sz w:val="26"/>
          <w:szCs w:val="26"/>
          <w:lang w:val="vi-VN"/>
        </w:rPr>
        <w:t>(</w:t>
      </w:r>
      <w:r w:rsidR="0024621C">
        <w:rPr>
          <w:i/>
          <w:sz w:val="26"/>
          <w:szCs w:val="26"/>
        </w:rPr>
        <w:t>Signature and fullname</w:t>
      </w:r>
      <w:r w:rsidR="003218FF" w:rsidRPr="00DB7595">
        <w:rPr>
          <w:i/>
          <w:sz w:val="26"/>
          <w:szCs w:val="26"/>
          <w:lang w:val="vi-VN"/>
        </w:rPr>
        <w:t>)</w:t>
      </w:r>
    </w:p>
    <w:p w14:paraId="354041E4" w14:textId="76FD9CDA" w:rsidR="00BB2B2A" w:rsidRPr="0024621C" w:rsidRDefault="0024621C"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59264" behindDoc="0" locked="0" layoutInCell="1" allowOverlap="1" wp14:anchorId="712E7192" wp14:editId="0D73AC62">
                <wp:simplePos x="0" y="0"/>
                <wp:positionH relativeFrom="column">
                  <wp:posOffset>3599727</wp:posOffset>
                </wp:positionH>
                <wp:positionV relativeFrom="paragraph">
                  <wp:posOffset>93538</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3B4986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82.95pt;margin-top:6.85pt;width:83.15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ht/QBroEAADBDAAAEAAAAGRycy9pbmsvaW5r&#13;&#10;MS54bWy0Vk1v4zYQvRfofyDUQy6izW9Jxjp7aoACLVB0t0B79NraWFhbDmTl69/3DYeS5cQJtkAL&#13;&#10;JBRFzbwZvnkc+sPHp/1OPNTdsTm0y0zPVCbqdn3YNO3tMvvz840sM3HsV+1mtTu09TJ7ro/Zx+sf&#13;&#10;f/jQtN/2uwVGAYT2SLP9bplt+/5uMZ8/Pj7OHu3s0N3OjVJ2/kv77bdfs+vktam/Nm3TI+RxWFof&#13;&#10;2r5+6gls0WyW2bp/UqM9sD8d7rt1PX6mlW59sui71bq+OXT7VT8ibldtW+9Eu9oj778y0T/fYdIg&#13;&#10;zm3dZWLfYMPSzLQrXPlzhYXV0zKbvN8jxSMy2Wfzy5h//w+YN68xKS1rilBkIqW0qR8op3nkfPH2&#13;&#10;3n/vDnd11zf1iWYmJX14Fmt+j/wwUV19POzuqTaZeFjt7kGZVgqySLH1/AIhr/HAzX+KB17exJsm&#13;&#10;d05N2t6Uh0TaKKmhtH2zryH0/d2osf4IYFr+1HfxOBhlrNRKWv1Z+4WyC2VmhVGTUiQVD5hfuvvj&#13;&#10;dsT70p30Gr+MrPHOHptNvx1JVzNl/cj6lPNLvtu6ud327zqnjUfvUTsXTmKUk0g7+aP+usx+iodR&#13;&#10;RE9eiFtRQuNsC+N84fMrd6WuVJ6pTOpM5VoooXJ59jD0mksj6KHjC4ww5zEZq/jBwQxGQVZ4GKxF&#13;&#10;V6uFLmg9QlAxGBGZ0IRdeTSIFsjUyhIPDIU0lc6dkzZIjTQCYZmqzL2VppCB3PFnVZFL74UthLbB&#13;&#10;wbAURktf5CbQXOVBeowOXko4QDslrJLewc9VwjrhSriNG0QwZGoqgaAWphZxba691GAid9IJvCKu&#13;&#10;KBHT5YgFCLIVXoSA+BWiyBA8L9HuJ9zybpmQgc0TF4lTH9mUQTgkPlgRCHuDPszPYSeFOXOI6//C&#13;&#10;9LXzdOUFEKUxpBTTezeLKdD3zJmkU2FecvFGMHBHmgN7VPbEKPSkKUMoR+CPJgFiwkRXUpNKjKc6&#13;&#10;kgP0Q6YGmrZ48gajrOgVosKoCxmVjShR4FAvLUdUYgVGFN0ClMBx6jCyxHSck9oNWQYnPX100DvF&#13;&#10;ryAw+FfQKiEM9JIp/ukT88JgcIpL5pVURmPywf874wXTC0tvYYymmIzpvheOgUY3Nn3p/OIzGeGE&#13;&#10;xcqVca+yQIGJIa2cLIjk6aFCNbnXoJpceNSH+ovUONhUR+oGsWYkAMJJ7Y4Dg9VoHE+aLGIx0U/Y&#13;&#10;IfaTItaJm6NDNIKQnnoPTdBX6BFSzBLNAgn62Nt4/5QfLaKAURsAn3JwmrNeVCr05OhzG4h9h2RJ&#13;&#10;YmboIUDcA++HbadiGuZpn/QYTGl+7sAr0/GUH1ZH33Ta3nfmMEnG0zQYCfUBHho8xgosE7F0BURC&#13;&#10;NTp2IL44xAh1So3PxYDOuVFaw7nhIDyeuZ+9XPh+Yen7XFKqMQmeQ0BRydhTahvQEe4vXeWyUKLw&#13;&#10;snI+xy3ioBETIE0+5aCGWLE2tSq8Ew7uSNBCrQN3ZBXwhOgrgyfaA+4hDWkrWQab0y1b4oIDrbKy&#13;&#10;qDjWC6B5V0K8TliPnwfa5rZC8zN0MBxuNl16nBmNqxK3r/RoZtCzrXJLN3qJmBY/KKTHETBlKbwL&#13;&#10;5uyn7vjjBb/hrv8BAAD//wMAUEsDBBQABgAIAAAAIQApL01D5AAAAA4BAAAPAAAAZHJzL2Rvd25y&#13;&#10;ZXYueG1sTE9NT8JAEL2b+B82Y+JNtpYUSumWGJUICQcpXLwt7dg2dmdrd4HCr3c86eUlk/fmfaSL&#13;&#10;wbTihL1rLCl4HAUgkApbNlQp2O+WDzEI5zWVurWECi7oYJHd3qQ6Ke2ZtnjKfSXYhFyiFdTed4mU&#13;&#10;rqjRaDeyHRJzn7Y32vPZV7Ls9ZnNTSvDIJhIoxvihFp3+Fxj8ZUfjYLrfhubd7x8r7rl9e31Y7Wh&#13;&#10;fL1R6v5ueJkzPM1BeBz83wf8buD+kHGxgz1S6USrIJpEM5YyMZ6CYMF0HIYgDgriKAaZpfL/jOwH&#13;&#10;AAD//wMAUEsDBBQABgAIAAAAIQDhWpIo9wMAAFoOAAAOAAAAZHJzL2Uyb0RvYy54bWysV82O2zYQ&#13;&#10;vhfIOwi670qyZdkWVhsUu9ggQJIu0qR3mqJWgsWfkPTfsa/T1+i1D9WhSNmytU0lYy82JYofv5n5&#13;&#10;ODO8e7+ntbclUlWcZX50G/oeYZjnFXvJ/O/fnm4Wvqc0YjmqOSOZfyDKf3//7pe7nUjJhJe8zon0&#13;&#10;AISpdCcyv9RapEGgcEkoUrdcEAaTBZcUaXiUL0Eu0Q7QaR1MwjAJdlzmQnJMlIK3j3bSv2/wi4Jg&#13;&#10;/VtRKKK9OvOTaAL0tBlEie/JZrD0vVUzmPvB/R1KXyQSZYUdJXQFI4oqBgSOUI9II28jqx4UrbDk&#13;&#10;ihf6FnMa8KKoMGnsAcui8MKyj2wNoBSnv9aaSIY0eeBME6YdU4p7+K84jyK53ogb2E8gXa2qutKH&#13;&#10;xo9+a3AU93Be5enCYKk6k4HdQ8nBCu8r+bGpJFGZj6LYRCOK8Uam2FJ+RrKlbSeGbWlCfXINrSFy&#13;&#10;u888B1WhjeatBRDW/xeRdfYjxxsKLmw8EEhSg084U2UlFMgjrfLMlx/z6MSfbZ3TjQXP8mTXl/MJ&#13;&#10;UFLgTP6vJftCUiMSYOLtMx+EeTC/jQbJXnsYXkZhPF3GMIVhLo5n83nzQQttIdqnjm9h92MoGs08&#13;&#10;obpeIby2Qc781lf1INFcnLia4zXJHxDbInCTO7pDnH5+VNsD3GinhYnCzN9Ilrrzf3OUnpGs8RWI&#13;&#10;KzU47cbbn32/NRqxBPnPvnO49q9dsROg3gslHekMObG/l0iQI5pJfiPQXGY7GbATb5BAWjcLSM4j&#13;&#10;yPSS0QfJN+JoWpSoccZFsya5gQLUgZJ9FyjXeTmK28QmSoMFayHVlkiVHcRRYNHCEesAYJMGxjjL&#13;&#10;1iQgBCu7OARO9BiclkuAuy6ajQOZ9AwamN/7ybYt0kMrxDlCv0Y7MdKeQa/ULXs0z/M1dATHQL9V&#13;&#10;0nfJgkC3MCRUUKeXAWTrWuk20ohOB+qlU0HnAYU6Vk+PeoEWYj2MQgclCWBVywPvF1cAzIIoDnAJ&#13;&#10;1e2kObyfX4c07SMl1yFN+kgDz8GZe8C6qI808EBcIoV9pOlV1i37QJPRQGBaGExesS66AmoZLPqc&#13;&#10;RuP0hLQT/XZjVEV1PYdpm0SFzR/bPlfYNGIoxV+2z9IzyTpaLGfz5TJM4O7BEIXa9Ef191///Kk9&#13;&#10;jQ5evLBNlvnerDW92hnQqq7EU1XXBtSMXZ56qxQjU0JXBGia1jKyXJSWROPS7FjAzl/h2mJpHSeA&#13;&#10;YpeXEtboiy7yxl5xoFu0o/Nucj6bzhLXTS6SeA63IbtLiyKk0h8Ip54ZAEGgAb0vStH2k3KE2k8a&#13;&#10;p1kWQK2Jhuk520bTdqCXV5VmkbtgmVtR9xnG3Svh/b8AAAD//wMAUEsDBBQABgAIAAAAIQDSl5ec&#13;&#10;3QAAALMBAAAZAAAAZHJzL19yZWxzL2Uyb0RvYy54bWwucmVsc6yQwUoEMQyG74LvUHK3mfEgItvZ&#13;&#10;iwh7lRW8xjYzU7ZNS9sV9+2tXnRB8eIhh5Dky8e/2b7FoF65VJ/EwKgHUCw2OS+Lgaf9w9UtqNpI&#13;&#10;HIUkbODEFbbT5cXmkQO1flRXn6vqFKkG1tbyHWK1K0eqOmWWPplTidR6WxbMZA+0MF4Pww2W7wyY&#13;&#10;zphq5wyUnRtB7U+5f/6bnebZW75P9hhZ2g8v0B5rS/E5hg6lsnAz4OWAvUbdRQF/cfhXCR97AF8C&#13;&#10;WqMNPr8kKg4jO0/4uTHqLMuHEZ5FPb0DAAD//wMAUEsDBAoAAAAAAAAAIQD2+11BNQMAADUDAAAa&#13;&#10;AAAAY2xpcGJvYXJkL21lZGlhL2ltYWdlMS5wbmeJUE5HDQoaCgAAAA1JSERSAAAAuQAAAFsIAwAA&#13;&#10;ABj/1OcAAAABc1JHQgCuzhzpAAAABGdBTUEAALGPC/xhBQAAAAZQTFRFAAAAAAAApWe5zwAAAAJ0&#13;&#10;Uk5T/wDltzBKAAAACXBIWXMAAA7DAAAOwwHHb6hkAAACqklEQVR4XtXSjZbEEAwF4J33f+kNUqWl&#13;&#10;zc9F3T07UkW+cebvt2f+6G/H/IVwvVUie0M53/d28vw72U2e4ZvJT/dm8sK9lby8cMo+8to9To4+&#13;&#10;93LhlEHyWx9f7u5R8lYnR5rHDZNzBUjnGobI0XCu6nxd3rlwygg5Fs7VLQPkOHj/wikflj+6R8gn&#13;&#10;wfFyEPzN/Vm54BS0HAJ/v3AKWI6Cc/UUrBwBF104BSoHwKVurHwq/FtyhRsqnwsHyr1wnRsod8K1&#13;&#10;bpx8Ohwl98ENbpA8dHYcZNuMkPvg1s0AuQtu3+uXe+FcqeOWe+COrW55dBvbmzem+OSh9yK4T+6A&#13;&#10;e90+uQ/OlTmOA+xw2uWGO+RmOMTtkMf2C+FmuRWOcpvlDNfuxrmt8g/AbXIbHOq2yZOgx+j5sG6T&#13;&#10;/BFOL5tvOtOO6I9LhMPBYx5iYl2lOemL+sBkqKRpOJ4axuakN9oTkyF/nklP/KZOa84f3ZlsSAN9&#13;&#10;5qSHJjK9wEd1KBsO4yXngjKNKUw0xzIiDPR/Ca+IQ5HjDT6KcxkRnVd8XHCHn6/wER98IMIYy/iR&#13;&#10;HsN8qrni3CaQkR6dEUFabCoeqnlKvRAe4dkZ0edcX4x1C+UFt8u5QIstgyI5XqS4wbkaFkEDkaJa&#13;&#10;I/qq3rx2kCmucK5G5q2HTFGukn1Vf16afBf+IjfBuRqdxz5qOJWz4E9yKaOCczUh/VZSRl4m/aag&#13;&#10;dHtZ4FzNSa+bHM7rZsM7cmLo4OINuDT7iRkFPI4z0+gov7+V8IZczuCVNCyA3+UKRobHp9m5dNXc&#13;&#10;31r4Ra5hLIZXcs2FJ7JqBzhnY53igPPjguTWOsV6+CEnhBau3AJPaq5EMJyfFiW0V99e2LAaTnI9&#13;&#10;IrpXw5OCa2EMW0aE7pwraT4CV7uTnMulUSM+Av/9/gH02D5Lwm7/TQAAAABJRU5ErkJgglBLAQIt&#13;&#10;ABQABgAIAAAAIQDTdga2GgEAAF8CAAATAAAAAAAAAAAAAAAAAAAAAABbQ29udGVudF9UeXBlc10u&#13;&#10;eG1sUEsBAi0AFAAGAAgAAAAhADj9If/WAAAAlAEAAAsAAAAAAAAAAAAAAAAASwEAAF9yZWxzLy5y&#13;&#10;ZWxzUEsBAi0AFAAGAAgAAAAhAIbf0Aa6BAAAwQwAABAAAAAAAAAAAAAAAAAASgIAAGRycy9pbmsv&#13;&#10;aW5rMS54bWxQSwECLQAUAAYACAAAACEAKS9NQ+QAAAAOAQAADwAAAAAAAAAAAAAAAAAyBwAAZHJz&#13;&#10;L2Rvd25yZXYueG1sUEsBAi0AFAAGAAgAAAAhAOFakij3AwAAWg4AAA4AAAAAAAAAAAAAAAAAQwgA&#13;&#10;AGRycy9lMm9Eb2MueG1sUEsBAi0AFAAGAAgAAAAhANKXl5zdAAAAswEAABkAAAAAAAAAAAAAAAAA&#13;&#10;ZgwAAGRycy9fcmVscy9lMm9Eb2MueG1sLnJlbHNQSwECLQAKAAAAAAAAACEA9vtdQTUDAAA1AwAA&#13;&#10;GgAAAAAAAAAAAAAAAAB6DQAAY2xpcGJvYXJkL21lZGlhL2ltYWdlMS5wbmdQSwUGAAAAAAcABwDA&#13;&#10;AQAA5xAAAAAA&#13;&#10;">
                <v:imagedata r:id="rId12" o:title=""/>
              </v:shape>
            </w:pict>
          </mc:Fallback>
        </mc:AlternateContent>
      </w:r>
    </w:p>
    <w:p w14:paraId="7D2C8617" w14:textId="61EB9DEC" w:rsidR="00BB2B2A" w:rsidRDefault="00BB2B2A" w:rsidP="00BB2B2A">
      <w:pPr>
        <w:tabs>
          <w:tab w:val="center" w:pos="6379"/>
        </w:tabs>
        <w:spacing w:after="200" w:line="276" w:lineRule="auto"/>
        <w:rPr>
          <w:i/>
          <w:sz w:val="26"/>
          <w:szCs w:val="26"/>
        </w:rPr>
      </w:pPr>
    </w:p>
    <w:p w14:paraId="04BD48A6" w14:textId="3DAD027E" w:rsidR="0024621C" w:rsidRPr="0024621C" w:rsidRDefault="0024621C" w:rsidP="00BB2B2A">
      <w:pPr>
        <w:tabs>
          <w:tab w:val="center" w:pos="6379"/>
        </w:tabs>
        <w:spacing w:after="200" w:line="276" w:lineRule="auto"/>
        <w:rPr>
          <w:i/>
          <w:sz w:val="26"/>
          <w:szCs w:val="26"/>
        </w:rPr>
      </w:pPr>
      <w:r>
        <w:rPr>
          <w:i/>
          <w:sz w:val="26"/>
          <w:szCs w:val="26"/>
        </w:rPr>
        <w:tab/>
        <w:t>Dang Thanh Nhan</w:t>
      </w:r>
    </w:p>
    <w:p w14:paraId="30211E63" w14:textId="77777777" w:rsidR="00BB2B2A" w:rsidRPr="00DB7595" w:rsidRDefault="00BB2B2A" w:rsidP="00BB2B2A">
      <w:pPr>
        <w:tabs>
          <w:tab w:val="center" w:pos="6379"/>
        </w:tabs>
        <w:spacing w:after="200" w:line="276" w:lineRule="auto"/>
        <w:rPr>
          <w:i/>
          <w:sz w:val="26"/>
          <w:szCs w:val="26"/>
          <w:lang w:val="vi-VN"/>
        </w:rPr>
      </w:pPr>
    </w:p>
    <w:p w14:paraId="01978360" w14:textId="37E7E64F" w:rsidR="00BB2B2A" w:rsidRPr="0024621C" w:rsidRDefault="00BB2B2A" w:rsidP="00BB2B2A">
      <w:pPr>
        <w:tabs>
          <w:tab w:val="center" w:pos="6379"/>
        </w:tabs>
        <w:spacing w:after="200" w:line="276" w:lineRule="auto"/>
        <w:rPr>
          <w:i/>
          <w:sz w:val="26"/>
          <w:szCs w:val="26"/>
        </w:rPr>
      </w:pPr>
    </w:p>
    <w:p w14:paraId="2C97B15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7A8083" w14:textId="6D1AC056" w:rsidR="00B118C8" w:rsidRPr="000E07BE" w:rsidRDefault="000E07BE" w:rsidP="002D796D">
      <w:pPr>
        <w:pStyle w:val="Chng"/>
        <w:jc w:val="center"/>
      </w:pPr>
      <w:bookmarkStart w:id="1" w:name="_Toc164050599"/>
      <w:r>
        <w:lastRenderedPageBreak/>
        <w:t>INSTRUCTOR CONFIRMATION EVALUATION SECTION</w:t>
      </w:r>
      <w:bookmarkEnd w:id="1"/>
    </w:p>
    <w:p w14:paraId="40A1123F" w14:textId="6007EEA5" w:rsidR="00B118C8" w:rsidRPr="000E07BE" w:rsidRDefault="000E07BE" w:rsidP="002D796D">
      <w:pPr>
        <w:pStyle w:val="Nidungvnbn"/>
        <w:rPr>
          <w:b/>
        </w:rPr>
      </w:pPr>
      <w:r>
        <w:rPr>
          <w:b/>
        </w:rPr>
        <w:t>Confirmation of instructor</w:t>
      </w:r>
    </w:p>
    <w:p w14:paraId="7E45C5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AE8FE2" w14:textId="679201F1" w:rsidR="00B118C8" w:rsidRPr="00DC2276" w:rsidRDefault="00B118C8" w:rsidP="00B118C8">
      <w:pPr>
        <w:tabs>
          <w:tab w:val="center" w:pos="6237"/>
        </w:tabs>
        <w:spacing w:line="276" w:lineRule="auto"/>
        <w:rPr>
          <w:lang w:val="vi-VN"/>
        </w:rPr>
      </w:pPr>
      <w:r w:rsidRPr="00DC2276">
        <w:rPr>
          <w:lang w:val="vi-VN"/>
        </w:rPr>
        <w:tab/>
      </w:r>
      <w:r w:rsidR="000E07BE">
        <w:t>Ho Chi Minh City</w:t>
      </w:r>
      <w:r w:rsidRPr="00DC2276">
        <w:rPr>
          <w:lang w:val="vi-VN"/>
        </w:rPr>
        <w:t xml:space="preserve">, </w:t>
      </w:r>
      <w:r w:rsidR="000E07BE">
        <w:t>day</w:t>
      </w:r>
      <w:r w:rsidRPr="00DC2276">
        <w:rPr>
          <w:lang w:val="vi-VN"/>
        </w:rPr>
        <w:t xml:space="preserve">     </w:t>
      </w:r>
      <w:r w:rsidR="00483C06">
        <w:t>month</w:t>
      </w:r>
      <w:r w:rsidRPr="00DC2276">
        <w:rPr>
          <w:lang w:val="vi-VN"/>
        </w:rPr>
        <w:t xml:space="preserve">  </w:t>
      </w:r>
      <w:r w:rsidR="00483C06">
        <w:t xml:space="preserve"> year</w:t>
      </w:r>
      <w:r w:rsidRPr="00DC2276">
        <w:rPr>
          <w:lang w:val="vi-VN"/>
        </w:rPr>
        <w:t xml:space="preserve">   </w:t>
      </w:r>
    </w:p>
    <w:p w14:paraId="24D2AF70" w14:textId="24C9635B" w:rsidR="00B118C8" w:rsidRPr="00DC2276" w:rsidRDefault="00B118C8" w:rsidP="00B118C8">
      <w:pPr>
        <w:tabs>
          <w:tab w:val="center" w:pos="6237"/>
        </w:tabs>
        <w:spacing w:line="276" w:lineRule="auto"/>
        <w:rPr>
          <w:lang w:val="vi-VN"/>
        </w:rPr>
      </w:pPr>
      <w:r w:rsidRPr="00DC2276">
        <w:rPr>
          <w:lang w:val="vi-VN"/>
        </w:rPr>
        <w:tab/>
        <w:t>(</w:t>
      </w:r>
      <w:r w:rsidR="000E07BE">
        <w:t>signature and fullname</w:t>
      </w:r>
      <w:r w:rsidRPr="00DC2276">
        <w:rPr>
          <w:lang w:val="vi-VN"/>
        </w:rPr>
        <w:t>)</w:t>
      </w:r>
    </w:p>
    <w:p w14:paraId="41A12977" w14:textId="77777777" w:rsidR="00B118C8" w:rsidRPr="00DC2276" w:rsidRDefault="00B118C8">
      <w:pPr>
        <w:spacing w:after="200" w:line="276" w:lineRule="auto"/>
        <w:rPr>
          <w:lang w:val="vi-VN"/>
        </w:rPr>
      </w:pPr>
    </w:p>
    <w:p w14:paraId="5EC08289" w14:textId="77777777" w:rsidR="00B118C8" w:rsidRPr="00DC2276" w:rsidRDefault="00B118C8">
      <w:pPr>
        <w:spacing w:after="200" w:line="276" w:lineRule="auto"/>
        <w:rPr>
          <w:lang w:val="vi-VN"/>
        </w:rPr>
      </w:pPr>
    </w:p>
    <w:p w14:paraId="1A5CA67A" w14:textId="77777777" w:rsidR="00B118C8" w:rsidRPr="00DC2276" w:rsidRDefault="00B118C8">
      <w:pPr>
        <w:spacing w:after="200" w:line="276" w:lineRule="auto"/>
        <w:rPr>
          <w:lang w:val="vi-VN"/>
        </w:rPr>
      </w:pPr>
    </w:p>
    <w:p w14:paraId="6F6B4E97" w14:textId="6983D11D" w:rsidR="00B118C8" w:rsidRPr="000E07BE" w:rsidRDefault="000E07BE" w:rsidP="002D796D">
      <w:pPr>
        <w:pStyle w:val="Nidungvnbn"/>
        <w:rPr>
          <w:b/>
        </w:rPr>
      </w:pPr>
      <w:r>
        <w:rPr>
          <w:b/>
        </w:rPr>
        <w:t>Evaluation of instructor</w:t>
      </w:r>
    </w:p>
    <w:p w14:paraId="02B2E08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5B930D" w14:textId="465F22DE" w:rsidR="00B118C8" w:rsidRPr="00DC2276" w:rsidRDefault="00B118C8" w:rsidP="00B118C8">
      <w:pPr>
        <w:tabs>
          <w:tab w:val="center" w:pos="6237"/>
        </w:tabs>
        <w:spacing w:line="276" w:lineRule="auto"/>
        <w:rPr>
          <w:lang w:val="vi-VN"/>
        </w:rPr>
      </w:pPr>
      <w:r w:rsidRPr="00DC2276">
        <w:rPr>
          <w:lang w:val="vi-VN"/>
        </w:rPr>
        <w:tab/>
      </w:r>
      <w:r w:rsidR="000E07BE">
        <w:t>Ho Chi Minh City</w:t>
      </w:r>
      <w:r w:rsidRPr="00DC2276">
        <w:rPr>
          <w:lang w:val="vi-VN"/>
        </w:rPr>
        <w:t xml:space="preserve">, </w:t>
      </w:r>
      <w:r w:rsidR="000E07BE">
        <w:t>day</w:t>
      </w:r>
      <w:r w:rsidRPr="00DC2276">
        <w:rPr>
          <w:lang w:val="vi-VN"/>
        </w:rPr>
        <w:t xml:space="preserve">    </w:t>
      </w:r>
      <w:r w:rsidR="000E07BE">
        <w:t>month</w:t>
      </w:r>
      <w:r w:rsidRPr="00DC2276">
        <w:rPr>
          <w:lang w:val="vi-VN"/>
        </w:rPr>
        <w:t xml:space="preserve">   </w:t>
      </w:r>
      <w:r w:rsidR="000E07BE">
        <w:t>year</w:t>
      </w:r>
      <w:r w:rsidRPr="00DC2276">
        <w:rPr>
          <w:lang w:val="vi-VN"/>
        </w:rPr>
        <w:t xml:space="preserve">   </w:t>
      </w:r>
    </w:p>
    <w:p w14:paraId="0B251991" w14:textId="1021E6EC" w:rsidR="00B118C8" w:rsidRPr="00DC2276" w:rsidRDefault="00B118C8" w:rsidP="00B118C8">
      <w:pPr>
        <w:tabs>
          <w:tab w:val="center" w:pos="6237"/>
        </w:tabs>
        <w:spacing w:line="276" w:lineRule="auto"/>
        <w:rPr>
          <w:lang w:val="vi-VN"/>
        </w:rPr>
      </w:pPr>
      <w:r w:rsidRPr="00DC2276">
        <w:rPr>
          <w:lang w:val="vi-VN"/>
        </w:rPr>
        <w:tab/>
        <w:t>(</w:t>
      </w:r>
      <w:r w:rsidR="000E07BE">
        <w:t>signature and fullname</w:t>
      </w:r>
      <w:r w:rsidRPr="00DC2276">
        <w:rPr>
          <w:lang w:val="vi-VN"/>
        </w:rPr>
        <w:t>)</w:t>
      </w:r>
    </w:p>
    <w:p w14:paraId="295290DD" w14:textId="77777777" w:rsidR="00B118C8" w:rsidRPr="00DC2276" w:rsidRDefault="00B118C8" w:rsidP="00B118C8">
      <w:pPr>
        <w:spacing w:after="200" w:line="276" w:lineRule="auto"/>
        <w:rPr>
          <w:lang w:val="vi-VN"/>
        </w:rPr>
      </w:pPr>
    </w:p>
    <w:p w14:paraId="5F8C492C" w14:textId="77777777" w:rsidR="00B118C8" w:rsidRPr="00DC2276" w:rsidRDefault="00B118C8" w:rsidP="00B118C8">
      <w:pPr>
        <w:pStyle w:val="Tiumccp1"/>
        <w:rPr>
          <w:sz w:val="32"/>
          <w:szCs w:val="32"/>
          <w:lang w:val="vi-VN"/>
        </w:rPr>
      </w:pPr>
      <w:r w:rsidRPr="00B118C8">
        <w:rPr>
          <w:lang w:val="vi-VN"/>
        </w:rPr>
        <w:br w:type="page"/>
      </w:r>
    </w:p>
    <w:p w14:paraId="23E0037D" w14:textId="4DD51254" w:rsidR="00BB2B2A" w:rsidRPr="007F4B86" w:rsidRDefault="007F4B86" w:rsidP="00B118C8">
      <w:pPr>
        <w:pStyle w:val="Chng"/>
        <w:jc w:val="center"/>
      </w:pPr>
      <w:bookmarkStart w:id="2" w:name="_Toc164050600"/>
      <w:r>
        <w:lastRenderedPageBreak/>
        <w:t>ABSTRACT</w:t>
      </w:r>
      <w:bookmarkEnd w:id="2"/>
    </w:p>
    <w:p w14:paraId="63F29877" w14:textId="77777777" w:rsidR="00291721" w:rsidRPr="00DB7595" w:rsidRDefault="00291721" w:rsidP="00291721">
      <w:pPr>
        <w:pStyle w:val="Nidungvnbn"/>
        <w:rPr>
          <w:lang w:val="vi-VN"/>
        </w:rPr>
      </w:pPr>
    </w:p>
    <w:p w14:paraId="03ABD7FE" w14:textId="6254A3E4" w:rsidR="00DB7595" w:rsidRDefault="005B7967" w:rsidP="005B7967">
      <w:pPr>
        <w:pStyle w:val="Nidungvnbn"/>
        <w:rPr>
          <w:lang w:val="vi-VN"/>
        </w:rPr>
        <w:sectPr w:rsidR="00DB7595" w:rsidSect="00FC421F">
          <w:headerReference w:type="default" r:id="rId13"/>
          <w:pgSz w:w="12240" w:h="15840"/>
          <w:pgMar w:top="1985" w:right="1134" w:bottom="1701" w:left="1985" w:header="720" w:footer="720" w:gutter="0"/>
          <w:pgNumType w:fmt="lowerRoman" w:start="1"/>
          <w:cols w:space="720"/>
          <w:docGrid w:linePitch="360"/>
        </w:sectPr>
      </w:pPr>
      <w:r w:rsidRPr="005B7967">
        <w:rPr>
          <w:lang w:val="vi-VN"/>
        </w:rPr>
        <w:t xml:space="preserve">This essay explores key concepts in discrete structures, including conditional statements, logical fallacies, the </w:t>
      </w:r>
      <w:r w:rsidR="00972D44">
        <w:t>l</w:t>
      </w:r>
      <w:r w:rsidRPr="005B7967">
        <w:rPr>
          <w:lang w:val="vi-VN"/>
        </w:rPr>
        <w:t xml:space="preserve">ogic of </w:t>
      </w:r>
      <w:r w:rsidR="00972D44">
        <w:t>c</w:t>
      </w:r>
      <w:r w:rsidRPr="005B7967">
        <w:rPr>
          <w:lang w:val="vi-VN"/>
        </w:rPr>
        <w:t xml:space="preserve">ompound </w:t>
      </w:r>
      <w:r w:rsidR="00972D44">
        <w:t>s</w:t>
      </w:r>
      <w:r w:rsidRPr="005B7967">
        <w:rPr>
          <w:lang w:val="vi-VN"/>
        </w:rPr>
        <w:t xml:space="preserve">tatements, and the fundamentals of the Prolog programming language. It provides an overview of the role and applications of these ideas in logic design and programming. </w:t>
      </w:r>
      <w:r w:rsidR="007E6AB9" w:rsidRPr="00DB7595">
        <w:rPr>
          <w:lang w:val="vi-VN"/>
        </w:rPr>
        <w:br w:type="page"/>
      </w:r>
    </w:p>
    <w:p w14:paraId="7289E364" w14:textId="326A34C7" w:rsidR="007E6AB9" w:rsidRPr="007E6AB9" w:rsidRDefault="007F4B86" w:rsidP="002D796D">
      <w:pPr>
        <w:pStyle w:val="Chng"/>
        <w:jc w:val="center"/>
      </w:pPr>
      <w:bookmarkStart w:id="3" w:name="_Toc164050601"/>
      <w:r>
        <w:lastRenderedPageBreak/>
        <w:t>CONTENTS</w:t>
      </w:r>
      <w:bookmarkEnd w:id="3"/>
    </w:p>
    <w:p w14:paraId="2281EFF7" w14:textId="5DCC33D9" w:rsidR="0030598C" w:rsidRDefault="00C75086">
      <w:pPr>
        <w:pStyle w:val="TOC1"/>
        <w:tabs>
          <w:tab w:val="right" w:leader="dot" w:pos="9111"/>
        </w:tabs>
        <w:rPr>
          <w:rFonts w:asciiTheme="minorHAnsi" w:eastAsiaTheme="minorEastAsia" w:hAnsiTheme="minorHAnsi" w:cstheme="minorBidi"/>
          <w:noProof/>
          <w:kern w:val="2"/>
          <w:sz w:val="24"/>
          <w:lang w:val="en-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4050598" w:history="1">
        <w:r w:rsidR="0030598C" w:rsidRPr="00FB39BB">
          <w:rPr>
            <w:rStyle w:val="Hyperlink"/>
            <w:noProof/>
          </w:rPr>
          <w:t>ACKNOWLEDGEMENT</w:t>
        </w:r>
        <w:r w:rsidR="0030598C">
          <w:rPr>
            <w:noProof/>
            <w:webHidden/>
          </w:rPr>
          <w:tab/>
        </w:r>
        <w:r w:rsidR="0030598C">
          <w:rPr>
            <w:noProof/>
            <w:webHidden/>
          </w:rPr>
          <w:fldChar w:fldCharType="begin"/>
        </w:r>
        <w:r w:rsidR="0030598C">
          <w:rPr>
            <w:noProof/>
            <w:webHidden/>
          </w:rPr>
          <w:instrText xml:space="preserve"> PAGEREF _Toc164050598 \h </w:instrText>
        </w:r>
        <w:r w:rsidR="0030598C">
          <w:rPr>
            <w:noProof/>
            <w:webHidden/>
          </w:rPr>
        </w:r>
        <w:r w:rsidR="0030598C">
          <w:rPr>
            <w:noProof/>
            <w:webHidden/>
          </w:rPr>
          <w:fldChar w:fldCharType="separate"/>
        </w:r>
        <w:r w:rsidR="0030598C">
          <w:rPr>
            <w:noProof/>
            <w:webHidden/>
          </w:rPr>
          <w:t>i</w:t>
        </w:r>
        <w:r w:rsidR="0030598C">
          <w:rPr>
            <w:noProof/>
            <w:webHidden/>
          </w:rPr>
          <w:fldChar w:fldCharType="end"/>
        </w:r>
      </w:hyperlink>
    </w:p>
    <w:p w14:paraId="6DDFA135" w14:textId="2C095837"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599" w:history="1">
        <w:r w:rsidR="0030598C" w:rsidRPr="00FB39BB">
          <w:rPr>
            <w:rStyle w:val="Hyperlink"/>
            <w:noProof/>
          </w:rPr>
          <w:t>INSTRUCTOR CONFIRMATION EVALUATION SECTION</w:t>
        </w:r>
        <w:r w:rsidR="0030598C">
          <w:rPr>
            <w:noProof/>
            <w:webHidden/>
          </w:rPr>
          <w:tab/>
        </w:r>
        <w:r w:rsidR="0030598C">
          <w:rPr>
            <w:noProof/>
            <w:webHidden/>
          </w:rPr>
          <w:fldChar w:fldCharType="begin"/>
        </w:r>
        <w:r w:rsidR="0030598C">
          <w:rPr>
            <w:noProof/>
            <w:webHidden/>
          </w:rPr>
          <w:instrText xml:space="preserve"> PAGEREF _Toc164050599 \h </w:instrText>
        </w:r>
        <w:r w:rsidR="0030598C">
          <w:rPr>
            <w:noProof/>
            <w:webHidden/>
          </w:rPr>
        </w:r>
        <w:r w:rsidR="0030598C">
          <w:rPr>
            <w:noProof/>
            <w:webHidden/>
          </w:rPr>
          <w:fldChar w:fldCharType="separate"/>
        </w:r>
        <w:r w:rsidR="0030598C">
          <w:rPr>
            <w:noProof/>
            <w:webHidden/>
          </w:rPr>
          <w:t>iii</w:t>
        </w:r>
        <w:r w:rsidR="0030598C">
          <w:rPr>
            <w:noProof/>
            <w:webHidden/>
          </w:rPr>
          <w:fldChar w:fldCharType="end"/>
        </w:r>
      </w:hyperlink>
    </w:p>
    <w:p w14:paraId="37385D39" w14:textId="34150265"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600" w:history="1">
        <w:r w:rsidR="0030598C" w:rsidRPr="00FB39BB">
          <w:rPr>
            <w:rStyle w:val="Hyperlink"/>
            <w:noProof/>
          </w:rPr>
          <w:t>ABSTRACT</w:t>
        </w:r>
        <w:r w:rsidR="0030598C">
          <w:rPr>
            <w:noProof/>
            <w:webHidden/>
          </w:rPr>
          <w:tab/>
        </w:r>
        <w:r w:rsidR="0030598C">
          <w:rPr>
            <w:noProof/>
            <w:webHidden/>
          </w:rPr>
          <w:fldChar w:fldCharType="begin"/>
        </w:r>
        <w:r w:rsidR="0030598C">
          <w:rPr>
            <w:noProof/>
            <w:webHidden/>
          </w:rPr>
          <w:instrText xml:space="preserve"> PAGEREF _Toc164050600 \h </w:instrText>
        </w:r>
        <w:r w:rsidR="0030598C">
          <w:rPr>
            <w:noProof/>
            <w:webHidden/>
          </w:rPr>
        </w:r>
        <w:r w:rsidR="0030598C">
          <w:rPr>
            <w:noProof/>
            <w:webHidden/>
          </w:rPr>
          <w:fldChar w:fldCharType="separate"/>
        </w:r>
        <w:r w:rsidR="0030598C">
          <w:rPr>
            <w:noProof/>
            <w:webHidden/>
          </w:rPr>
          <w:t>iv</w:t>
        </w:r>
        <w:r w:rsidR="0030598C">
          <w:rPr>
            <w:noProof/>
            <w:webHidden/>
          </w:rPr>
          <w:fldChar w:fldCharType="end"/>
        </w:r>
      </w:hyperlink>
    </w:p>
    <w:p w14:paraId="085D2E00" w14:textId="7DCC722F"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601" w:history="1">
        <w:r w:rsidR="0030598C" w:rsidRPr="00FB39BB">
          <w:rPr>
            <w:rStyle w:val="Hyperlink"/>
            <w:noProof/>
          </w:rPr>
          <w:t>CONTENTS</w:t>
        </w:r>
        <w:r w:rsidR="0030598C">
          <w:rPr>
            <w:noProof/>
            <w:webHidden/>
          </w:rPr>
          <w:tab/>
        </w:r>
        <w:r w:rsidR="0030598C">
          <w:rPr>
            <w:noProof/>
            <w:webHidden/>
          </w:rPr>
          <w:fldChar w:fldCharType="begin"/>
        </w:r>
        <w:r w:rsidR="0030598C">
          <w:rPr>
            <w:noProof/>
            <w:webHidden/>
          </w:rPr>
          <w:instrText xml:space="preserve"> PAGEREF _Toc164050601 \h </w:instrText>
        </w:r>
        <w:r w:rsidR="0030598C">
          <w:rPr>
            <w:noProof/>
            <w:webHidden/>
          </w:rPr>
        </w:r>
        <w:r w:rsidR="0030598C">
          <w:rPr>
            <w:noProof/>
            <w:webHidden/>
          </w:rPr>
          <w:fldChar w:fldCharType="separate"/>
        </w:r>
        <w:r w:rsidR="0030598C">
          <w:rPr>
            <w:noProof/>
            <w:webHidden/>
          </w:rPr>
          <w:t>1</w:t>
        </w:r>
        <w:r w:rsidR="0030598C">
          <w:rPr>
            <w:noProof/>
            <w:webHidden/>
          </w:rPr>
          <w:fldChar w:fldCharType="end"/>
        </w:r>
      </w:hyperlink>
    </w:p>
    <w:p w14:paraId="79BA64C1" w14:textId="2BBFD86D"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602" w:history="1">
        <w:r w:rsidR="0030598C" w:rsidRPr="00FB39BB">
          <w:rPr>
            <w:rStyle w:val="Hyperlink"/>
            <w:noProof/>
          </w:rPr>
          <w:t>PART 1</w:t>
        </w:r>
        <w:r w:rsidR="0030598C">
          <w:rPr>
            <w:noProof/>
            <w:webHidden/>
          </w:rPr>
          <w:tab/>
        </w:r>
        <w:r w:rsidR="0030598C">
          <w:rPr>
            <w:noProof/>
            <w:webHidden/>
          </w:rPr>
          <w:fldChar w:fldCharType="begin"/>
        </w:r>
        <w:r w:rsidR="0030598C">
          <w:rPr>
            <w:noProof/>
            <w:webHidden/>
          </w:rPr>
          <w:instrText xml:space="preserve"> PAGEREF _Toc164050602 \h </w:instrText>
        </w:r>
        <w:r w:rsidR="0030598C">
          <w:rPr>
            <w:noProof/>
            <w:webHidden/>
          </w:rPr>
        </w:r>
        <w:r w:rsidR="0030598C">
          <w:rPr>
            <w:noProof/>
            <w:webHidden/>
          </w:rPr>
          <w:fldChar w:fldCharType="separate"/>
        </w:r>
        <w:r w:rsidR="0030598C">
          <w:rPr>
            <w:noProof/>
            <w:webHidden/>
          </w:rPr>
          <w:t>3</w:t>
        </w:r>
        <w:r w:rsidR="0030598C">
          <w:rPr>
            <w:noProof/>
            <w:webHidden/>
          </w:rPr>
          <w:fldChar w:fldCharType="end"/>
        </w:r>
      </w:hyperlink>
    </w:p>
    <w:p w14:paraId="7EB82723" w14:textId="69D952C0"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03" w:history="1">
        <w:r w:rsidR="0030598C" w:rsidRPr="00FB39BB">
          <w:rPr>
            <w:rStyle w:val="Hyperlink"/>
            <w:noProof/>
          </w:rPr>
          <w:t>1.1 Problem 1: Password</w:t>
        </w:r>
        <w:r w:rsidR="0030598C">
          <w:rPr>
            <w:noProof/>
            <w:webHidden/>
          </w:rPr>
          <w:tab/>
        </w:r>
        <w:r w:rsidR="0030598C">
          <w:rPr>
            <w:noProof/>
            <w:webHidden/>
          </w:rPr>
          <w:fldChar w:fldCharType="begin"/>
        </w:r>
        <w:r w:rsidR="0030598C">
          <w:rPr>
            <w:noProof/>
            <w:webHidden/>
          </w:rPr>
          <w:instrText xml:space="preserve"> PAGEREF _Toc164050603 \h </w:instrText>
        </w:r>
        <w:r w:rsidR="0030598C">
          <w:rPr>
            <w:noProof/>
            <w:webHidden/>
          </w:rPr>
        </w:r>
        <w:r w:rsidR="0030598C">
          <w:rPr>
            <w:noProof/>
            <w:webHidden/>
          </w:rPr>
          <w:fldChar w:fldCharType="separate"/>
        </w:r>
        <w:r w:rsidR="0030598C">
          <w:rPr>
            <w:noProof/>
            <w:webHidden/>
          </w:rPr>
          <w:t>3</w:t>
        </w:r>
        <w:r w:rsidR="0030598C">
          <w:rPr>
            <w:noProof/>
            <w:webHidden/>
          </w:rPr>
          <w:fldChar w:fldCharType="end"/>
        </w:r>
      </w:hyperlink>
    </w:p>
    <w:p w14:paraId="79C2609F" w14:textId="6606E97C"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04" w:history="1">
        <w:r w:rsidR="0030598C" w:rsidRPr="00FB39BB">
          <w:rPr>
            <w:rStyle w:val="Hyperlink"/>
            <w:noProof/>
          </w:rPr>
          <w:t>1.1.1 Requirement</w:t>
        </w:r>
        <w:r w:rsidR="0030598C">
          <w:rPr>
            <w:noProof/>
            <w:webHidden/>
          </w:rPr>
          <w:tab/>
        </w:r>
        <w:r w:rsidR="0030598C">
          <w:rPr>
            <w:noProof/>
            <w:webHidden/>
          </w:rPr>
          <w:fldChar w:fldCharType="begin"/>
        </w:r>
        <w:r w:rsidR="0030598C">
          <w:rPr>
            <w:noProof/>
            <w:webHidden/>
          </w:rPr>
          <w:instrText xml:space="preserve"> PAGEREF _Toc164050604 \h </w:instrText>
        </w:r>
        <w:r w:rsidR="0030598C">
          <w:rPr>
            <w:noProof/>
            <w:webHidden/>
          </w:rPr>
        </w:r>
        <w:r w:rsidR="0030598C">
          <w:rPr>
            <w:noProof/>
            <w:webHidden/>
          </w:rPr>
          <w:fldChar w:fldCharType="separate"/>
        </w:r>
        <w:r w:rsidR="0030598C">
          <w:rPr>
            <w:noProof/>
            <w:webHidden/>
          </w:rPr>
          <w:t>3</w:t>
        </w:r>
        <w:r w:rsidR="0030598C">
          <w:rPr>
            <w:noProof/>
            <w:webHidden/>
          </w:rPr>
          <w:fldChar w:fldCharType="end"/>
        </w:r>
      </w:hyperlink>
    </w:p>
    <w:p w14:paraId="3101BE28" w14:textId="30A9CBBC" w:rsidR="0030598C" w:rsidRDefault="00000000">
      <w:pPr>
        <w:pStyle w:val="TOC3"/>
        <w:tabs>
          <w:tab w:val="left" w:pos="2200"/>
          <w:tab w:val="right" w:leader="dot" w:pos="9111"/>
        </w:tabs>
        <w:rPr>
          <w:rFonts w:asciiTheme="minorHAnsi" w:eastAsiaTheme="minorEastAsia" w:hAnsiTheme="minorHAnsi" w:cstheme="minorBidi"/>
          <w:noProof/>
          <w:kern w:val="2"/>
          <w:sz w:val="24"/>
          <w:lang w:val="en-VN"/>
          <w14:ligatures w14:val="standardContextual"/>
        </w:rPr>
      </w:pPr>
      <w:hyperlink w:anchor="_Toc164050605" w:history="1">
        <w:r w:rsidR="0030598C" w:rsidRPr="00FB39BB">
          <w:rPr>
            <w:rStyle w:val="Hyperlink"/>
            <w:noProof/>
          </w:rPr>
          <w:t>1.1.2</w:t>
        </w:r>
        <w:r w:rsidR="0030598C">
          <w:rPr>
            <w:rFonts w:asciiTheme="minorHAnsi" w:eastAsiaTheme="minorEastAsia" w:hAnsiTheme="minorHAnsi" w:cstheme="minorBidi"/>
            <w:noProof/>
            <w:kern w:val="2"/>
            <w:sz w:val="24"/>
            <w:lang w:val="en-VN"/>
            <w14:ligatures w14:val="standardContextual"/>
          </w:rPr>
          <w:tab/>
        </w:r>
        <w:r w:rsidR="0030598C" w:rsidRPr="00FB39BB">
          <w:rPr>
            <w:rStyle w:val="Hyperlink"/>
            <w:noProof/>
          </w:rPr>
          <w:t>Solution</w:t>
        </w:r>
        <w:r w:rsidR="0030598C">
          <w:rPr>
            <w:noProof/>
            <w:webHidden/>
          </w:rPr>
          <w:tab/>
        </w:r>
        <w:r w:rsidR="0030598C">
          <w:rPr>
            <w:noProof/>
            <w:webHidden/>
          </w:rPr>
          <w:fldChar w:fldCharType="begin"/>
        </w:r>
        <w:r w:rsidR="0030598C">
          <w:rPr>
            <w:noProof/>
            <w:webHidden/>
          </w:rPr>
          <w:instrText xml:space="preserve"> PAGEREF _Toc164050605 \h </w:instrText>
        </w:r>
        <w:r w:rsidR="0030598C">
          <w:rPr>
            <w:noProof/>
            <w:webHidden/>
          </w:rPr>
        </w:r>
        <w:r w:rsidR="0030598C">
          <w:rPr>
            <w:noProof/>
            <w:webHidden/>
          </w:rPr>
          <w:fldChar w:fldCharType="separate"/>
        </w:r>
        <w:r w:rsidR="0030598C">
          <w:rPr>
            <w:noProof/>
            <w:webHidden/>
          </w:rPr>
          <w:t>3</w:t>
        </w:r>
        <w:r w:rsidR="0030598C">
          <w:rPr>
            <w:noProof/>
            <w:webHidden/>
          </w:rPr>
          <w:fldChar w:fldCharType="end"/>
        </w:r>
      </w:hyperlink>
    </w:p>
    <w:p w14:paraId="2AE8CAE4" w14:textId="14C7A47E"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06" w:history="1">
        <w:r w:rsidR="0030598C" w:rsidRPr="00FB39BB">
          <w:rPr>
            <w:rStyle w:val="Hyperlink"/>
            <w:noProof/>
          </w:rPr>
          <w:t>1.2 Problem 2: Conditional statements</w:t>
        </w:r>
        <w:r w:rsidR="0030598C">
          <w:rPr>
            <w:noProof/>
            <w:webHidden/>
          </w:rPr>
          <w:tab/>
        </w:r>
        <w:r w:rsidR="0030598C">
          <w:rPr>
            <w:noProof/>
            <w:webHidden/>
          </w:rPr>
          <w:fldChar w:fldCharType="begin"/>
        </w:r>
        <w:r w:rsidR="0030598C">
          <w:rPr>
            <w:noProof/>
            <w:webHidden/>
          </w:rPr>
          <w:instrText xml:space="preserve"> PAGEREF _Toc164050606 \h </w:instrText>
        </w:r>
        <w:r w:rsidR="0030598C">
          <w:rPr>
            <w:noProof/>
            <w:webHidden/>
          </w:rPr>
        </w:r>
        <w:r w:rsidR="0030598C">
          <w:rPr>
            <w:noProof/>
            <w:webHidden/>
          </w:rPr>
          <w:fldChar w:fldCharType="separate"/>
        </w:r>
        <w:r w:rsidR="0030598C">
          <w:rPr>
            <w:noProof/>
            <w:webHidden/>
          </w:rPr>
          <w:t>5</w:t>
        </w:r>
        <w:r w:rsidR="0030598C">
          <w:rPr>
            <w:noProof/>
            <w:webHidden/>
          </w:rPr>
          <w:fldChar w:fldCharType="end"/>
        </w:r>
      </w:hyperlink>
    </w:p>
    <w:p w14:paraId="3FBC55CF" w14:textId="39C2E86B"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07" w:history="1">
        <w:r w:rsidR="0030598C" w:rsidRPr="00FB39BB">
          <w:rPr>
            <w:rStyle w:val="Hyperlink"/>
            <w:noProof/>
          </w:rPr>
          <w:t>1.2.1 Requirement</w:t>
        </w:r>
        <w:r w:rsidR="0030598C">
          <w:rPr>
            <w:noProof/>
            <w:webHidden/>
          </w:rPr>
          <w:tab/>
        </w:r>
        <w:r w:rsidR="0030598C">
          <w:rPr>
            <w:noProof/>
            <w:webHidden/>
          </w:rPr>
          <w:fldChar w:fldCharType="begin"/>
        </w:r>
        <w:r w:rsidR="0030598C">
          <w:rPr>
            <w:noProof/>
            <w:webHidden/>
          </w:rPr>
          <w:instrText xml:space="preserve"> PAGEREF _Toc164050607 \h </w:instrText>
        </w:r>
        <w:r w:rsidR="0030598C">
          <w:rPr>
            <w:noProof/>
            <w:webHidden/>
          </w:rPr>
        </w:r>
        <w:r w:rsidR="0030598C">
          <w:rPr>
            <w:noProof/>
            <w:webHidden/>
          </w:rPr>
          <w:fldChar w:fldCharType="separate"/>
        </w:r>
        <w:r w:rsidR="0030598C">
          <w:rPr>
            <w:noProof/>
            <w:webHidden/>
          </w:rPr>
          <w:t>5</w:t>
        </w:r>
        <w:r w:rsidR="0030598C">
          <w:rPr>
            <w:noProof/>
            <w:webHidden/>
          </w:rPr>
          <w:fldChar w:fldCharType="end"/>
        </w:r>
      </w:hyperlink>
    </w:p>
    <w:p w14:paraId="3734BCE4" w14:textId="1490E4A8" w:rsidR="0030598C" w:rsidRDefault="00000000">
      <w:pPr>
        <w:pStyle w:val="TOC3"/>
        <w:tabs>
          <w:tab w:val="left" w:pos="2200"/>
          <w:tab w:val="right" w:leader="dot" w:pos="9111"/>
        </w:tabs>
        <w:rPr>
          <w:rFonts w:asciiTheme="minorHAnsi" w:eastAsiaTheme="minorEastAsia" w:hAnsiTheme="minorHAnsi" w:cstheme="minorBidi"/>
          <w:noProof/>
          <w:kern w:val="2"/>
          <w:sz w:val="24"/>
          <w:lang w:val="en-VN"/>
          <w14:ligatures w14:val="standardContextual"/>
        </w:rPr>
      </w:pPr>
      <w:hyperlink w:anchor="_Toc164050608" w:history="1">
        <w:r w:rsidR="0030598C" w:rsidRPr="00FB39BB">
          <w:rPr>
            <w:rStyle w:val="Hyperlink"/>
            <w:noProof/>
          </w:rPr>
          <w:t>1.2.2</w:t>
        </w:r>
        <w:r w:rsidR="0030598C">
          <w:rPr>
            <w:rFonts w:asciiTheme="minorHAnsi" w:eastAsiaTheme="minorEastAsia" w:hAnsiTheme="minorHAnsi" w:cstheme="minorBidi"/>
            <w:noProof/>
            <w:kern w:val="2"/>
            <w:sz w:val="24"/>
            <w:lang w:val="en-VN"/>
            <w14:ligatures w14:val="standardContextual"/>
          </w:rPr>
          <w:tab/>
        </w:r>
        <w:r w:rsidR="0030598C" w:rsidRPr="00FB39BB">
          <w:rPr>
            <w:rStyle w:val="Hyperlink"/>
            <w:noProof/>
          </w:rPr>
          <w:t>Solution</w:t>
        </w:r>
        <w:r w:rsidR="0030598C">
          <w:rPr>
            <w:noProof/>
            <w:webHidden/>
          </w:rPr>
          <w:tab/>
        </w:r>
        <w:r w:rsidR="0030598C">
          <w:rPr>
            <w:noProof/>
            <w:webHidden/>
          </w:rPr>
          <w:fldChar w:fldCharType="begin"/>
        </w:r>
        <w:r w:rsidR="0030598C">
          <w:rPr>
            <w:noProof/>
            <w:webHidden/>
          </w:rPr>
          <w:instrText xml:space="preserve"> PAGEREF _Toc164050608 \h </w:instrText>
        </w:r>
        <w:r w:rsidR="0030598C">
          <w:rPr>
            <w:noProof/>
            <w:webHidden/>
          </w:rPr>
        </w:r>
        <w:r w:rsidR="0030598C">
          <w:rPr>
            <w:noProof/>
            <w:webHidden/>
          </w:rPr>
          <w:fldChar w:fldCharType="separate"/>
        </w:r>
        <w:r w:rsidR="0030598C">
          <w:rPr>
            <w:noProof/>
            <w:webHidden/>
          </w:rPr>
          <w:t>6</w:t>
        </w:r>
        <w:r w:rsidR="0030598C">
          <w:rPr>
            <w:noProof/>
            <w:webHidden/>
          </w:rPr>
          <w:fldChar w:fldCharType="end"/>
        </w:r>
      </w:hyperlink>
    </w:p>
    <w:p w14:paraId="7D3F56BC" w14:textId="514AF01F" w:rsidR="0030598C" w:rsidRDefault="00000000">
      <w:pPr>
        <w:pStyle w:val="TOC2"/>
        <w:tabs>
          <w:tab w:val="left" w:pos="1440"/>
          <w:tab w:val="right" w:leader="dot" w:pos="9111"/>
        </w:tabs>
        <w:rPr>
          <w:rFonts w:asciiTheme="minorHAnsi" w:eastAsiaTheme="minorEastAsia" w:hAnsiTheme="minorHAnsi" w:cstheme="minorBidi"/>
          <w:noProof/>
          <w:kern w:val="2"/>
          <w:sz w:val="24"/>
          <w:lang w:val="en-VN"/>
          <w14:ligatures w14:val="standardContextual"/>
        </w:rPr>
      </w:pPr>
      <w:hyperlink w:anchor="_Toc164050609" w:history="1">
        <w:r w:rsidR="0030598C" w:rsidRPr="00FB39BB">
          <w:rPr>
            <w:rStyle w:val="Hyperlink"/>
            <w:noProof/>
          </w:rPr>
          <w:t>1.3</w:t>
        </w:r>
        <w:r w:rsidR="0030598C">
          <w:rPr>
            <w:rFonts w:asciiTheme="minorHAnsi" w:eastAsiaTheme="minorEastAsia" w:hAnsiTheme="minorHAnsi" w:cstheme="minorBidi"/>
            <w:noProof/>
            <w:kern w:val="2"/>
            <w:sz w:val="24"/>
            <w:lang w:val="en-VN"/>
            <w14:ligatures w14:val="standardContextual"/>
          </w:rPr>
          <w:tab/>
        </w:r>
        <w:r w:rsidR="0030598C" w:rsidRPr="00FB39BB">
          <w:rPr>
            <w:rStyle w:val="Hyperlink"/>
            <w:noProof/>
          </w:rPr>
          <w:t>Problem 3: Fallacies</w:t>
        </w:r>
        <w:r w:rsidR="0030598C">
          <w:rPr>
            <w:noProof/>
            <w:webHidden/>
          </w:rPr>
          <w:tab/>
        </w:r>
        <w:r w:rsidR="0030598C">
          <w:rPr>
            <w:noProof/>
            <w:webHidden/>
          </w:rPr>
          <w:fldChar w:fldCharType="begin"/>
        </w:r>
        <w:r w:rsidR="0030598C">
          <w:rPr>
            <w:noProof/>
            <w:webHidden/>
          </w:rPr>
          <w:instrText xml:space="preserve"> PAGEREF _Toc164050609 \h </w:instrText>
        </w:r>
        <w:r w:rsidR="0030598C">
          <w:rPr>
            <w:noProof/>
            <w:webHidden/>
          </w:rPr>
        </w:r>
        <w:r w:rsidR="0030598C">
          <w:rPr>
            <w:noProof/>
            <w:webHidden/>
          </w:rPr>
          <w:fldChar w:fldCharType="separate"/>
        </w:r>
        <w:r w:rsidR="0030598C">
          <w:rPr>
            <w:noProof/>
            <w:webHidden/>
          </w:rPr>
          <w:t>9</w:t>
        </w:r>
        <w:r w:rsidR="0030598C">
          <w:rPr>
            <w:noProof/>
            <w:webHidden/>
          </w:rPr>
          <w:fldChar w:fldCharType="end"/>
        </w:r>
      </w:hyperlink>
    </w:p>
    <w:p w14:paraId="01EF5752" w14:textId="4246335B"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10" w:history="1">
        <w:r w:rsidR="0030598C" w:rsidRPr="00FB39BB">
          <w:rPr>
            <w:rStyle w:val="Hyperlink"/>
            <w:noProof/>
          </w:rPr>
          <w:t>1.3.1 Requirement</w:t>
        </w:r>
        <w:r w:rsidR="0030598C">
          <w:rPr>
            <w:noProof/>
            <w:webHidden/>
          </w:rPr>
          <w:tab/>
        </w:r>
        <w:r w:rsidR="0030598C">
          <w:rPr>
            <w:noProof/>
            <w:webHidden/>
          </w:rPr>
          <w:fldChar w:fldCharType="begin"/>
        </w:r>
        <w:r w:rsidR="0030598C">
          <w:rPr>
            <w:noProof/>
            <w:webHidden/>
          </w:rPr>
          <w:instrText xml:space="preserve"> PAGEREF _Toc164050610 \h </w:instrText>
        </w:r>
        <w:r w:rsidR="0030598C">
          <w:rPr>
            <w:noProof/>
            <w:webHidden/>
          </w:rPr>
        </w:r>
        <w:r w:rsidR="0030598C">
          <w:rPr>
            <w:noProof/>
            <w:webHidden/>
          </w:rPr>
          <w:fldChar w:fldCharType="separate"/>
        </w:r>
        <w:r w:rsidR="0030598C">
          <w:rPr>
            <w:noProof/>
            <w:webHidden/>
          </w:rPr>
          <w:t>9</w:t>
        </w:r>
        <w:r w:rsidR="0030598C">
          <w:rPr>
            <w:noProof/>
            <w:webHidden/>
          </w:rPr>
          <w:fldChar w:fldCharType="end"/>
        </w:r>
      </w:hyperlink>
    </w:p>
    <w:p w14:paraId="55F5A35A" w14:textId="4C741ACB" w:rsidR="0030598C" w:rsidRDefault="00000000">
      <w:pPr>
        <w:pStyle w:val="TOC3"/>
        <w:tabs>
          <w:tab w:val="left" w:pos="2200"/>
          <w:tab w:val="right" w:leader="dot" w:pos="9111"/>
        </w:tabs>
        <w:rPr>
          <w:rFonts w:asciiTheme="minorHAnsi" w:eastAsiaTheme="minorEastAsia" w:hAnsiTheme="minorHAnsi" w:cstheme="minorBidi"/>
          <w:noProof/>
          <w:kern w:val="2"/>
          <w:sz w:val="24"/>
          <w:lang w:val="en-VN"/>
          <w14:ligatures w14:val="standardContextual"/>
        </w:rPr>
      </w:pPr>
      <w:hyperlink w:anchor="_Toc164050611" w:history="1">
        <w:r w:rsidR="0030598C" w:rsidRPr="00FB39BB">
          <w:rPr>
            <w:rStyle w:val="Hyperlink"/>
            <w:noProof/>
          </w:rPr>
          <w:t>1.3.2</w:t>
        </w:r>
        <w:r w:rsidR="0030598C">
          <w:rPr>
            <w:rFonts w:asciiTheme="minorHAnsi" w:eastAsiaTheme="minorEastAsia" w:hAnsiTheme="minorHAnsi" w:cstheme="minorBidi"/>
            <w:noProof/>
            <w:kern w:val="2"/>
            <w:sz w:val="24"/>
            <w:lang w:val="en-VN"/>
            <w14:ligatures w14:val="standardContextual"/>
          </w:rPr>
          <w:tab/>
        </w:r>
        <w:r w:rsidR="0030598C" w:rsidRPr="00FB39BB">
          <w:rPr>
            <w:rStyle w:val="Hyperlink"/>
            <w:noProof/>
          </w:rPr>
          <w:t>Solution</w:t>
        </w:r>
        <w:r w:rsidR="0030598C">
          <w:rPr>
            <w:noProof/>
            <w:webHidden/>
          </w:rPr>
          <w:tab/>
        </w:r>
        <w:r w:rsidR="0030598C">
          <w:rPr>
            <w:noProof/>
            <w:webHidden/>
          </w:rPr>
          <w:fldChar w:fldCharType="begin"/>
        </w:r>
        <w:r w:rsidR="0030598C">
          <w:rPr>
            <w:noProof/>
            <w:webHidden/>
          </w:rPr>
          <w:instrText xml:space="preserve"> PAGEREF _Toc164050611 \h </w:instrText>
        </w:r>
        <w:r w:rsidR="0030598C">
          <w:rPr>
            <w:noProof/>
            <w:webHidden/>
          </w:rPr>
        </w:r>
        <w:r w:rsidR="0030598C">
          <w:rPr>
            <w:noProof/>
            <w:webHidden/>
          </w:rPr>
          <w:fldChar w:fldCharType="separate"/>
        </w:r>
        <w:r w:rsidR="0030598C">
          <w:rPr>
            <w:noProof/>
            <w:webHidden/>
          </w:rPr>
          <w:t>10</w:t>
        </w:r>
        <w:r w:rsidR="0030598C">
          <w:rPr>
            <w:noProof/>
            <w:webHidden/>
          </w:rPr>
          <w:fldChar w:fldCharType="end"/>
        </w:r>
      </w:hyperlink>
    </w:p>
    <w:p w14:paraId="4B88A73D" w14:textId="0D31279D"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612" w:history="1">
        <w:r w:rsidR="0030598C" w:rsidRPr="00FB39BB">
          <w:rPr>
            <w:rStyle w:val="Hyperlink"/>
            <w:noProof/>
          </w:rPr>
          <w:t>PART 2</w:t>
        </w:r>
        <w:r w:rsidR="0030598C">
          <w:rPr>
            <w:noProof/>
            <w:webHidden/>
          </w:rPr>
          <w:tab/>
        </w:r>
        <w:r w:rsidR="0030598C">
          <w:rPr>
            <w:noProof/>
            <w:webHidden/>
          </w:rPr>
          <w:fldChar w:fldCharType="begin"/>
        </w:r>
        <w:r w:rsidR="0030598C">
          <w:rPr>
            <w:noProof/>
            <w:webHidden/>
          </w:rPr>
          <w:instrText xml:space="preserve"> PAGEREF _Toc164050612 \h </w:instrText>
        </w:r>
        <w:r w:rsidR="0030598C">
          <w:rPr>
            <w:noProof/>
            <w:webHidden/>
          </w:rPr>
        </w:r>
        <w:r w:rsidR="0030598C">
          <w:rPr>
            <w:noProof/>
            <w:webHidden/>
          </w:rPr>
          <w:fldChar w:fldCharType="separate"/>
        </w:r>
        <w:r w:rsidR="0030598C">
          <w:rPr>
            <w:noProof/>
            <w:webHidden/>
          </w:rPr>
          <w:t>15</w:t>
        </w:r>
        <w:r w:rsidR="0030598C">
          <w:rPr>
            <w:noProof/>
            <w:webHidden/>
          </w:rPr>
          <w:fldChar w:fldCharType="end"/>
        </w:r>
      </w:hyperlink>
    </w:p>
    <w:p w14:paraId="54849D16" w14:textId="15007302"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13" w:history="1">
        <w:r w:rsidR="0030598C" w:rsidRPr="00FB39BB">
          <w:rPr>
            <w:rStyle w:val="Hyperlink"/>
            <w:noProof/>
          </w:rPr>
          <w:t>2.1 Problem 4: Tarski's world</w:t>
        </w:r>
        <w:r w:rsidR="0030598C">
          <w:rPr>
            <w:noProof/>
            <w:webHidden/>
          </w:rPr>
          <w:tab/>
        </w:r>
        <w:r w:rsidR="0030598C">
          <w:rPr>
            <w:noProof/>
            <w:webHidden/>
          </w:rPr>
          <w:fldChar w:fldCharType="begin"/>
        </w:r>
        <w:r w:rsidR="0030598C">
          <w:rPr>
            <w:noProof/>
            <w:webHidden/>
          </w:rPr>
          <w:instrText xml:space="preserve"> PAGEREF _Toc164050613 \h </w:instrText>
        </w:r>
        <w:r w:rsidR="0030598C">
          <w:rPr>
            <w:noProof/>
            <w:webHidden/>
          </w:rPr>
        </w:r>
        <w:r w:rsidR="0030598C">
          <w:rPr>
            <w:noProof/>
            <w:webHidden/>
          </w:rPr>
          <w:fldChar w:fldCharType="separate"/>
        </w:r>
        <w:r w:rsidR="0030598C">
          <w:rPr>
            <w:noProof/>
            <w:webHidden/>
          </w:rPr>
          <w:t>15</w:t>
        </w:r>
        <w:r w:rsidR="0030598C">
          <w:rPr>
            <w:noProof/>
            <w:webHidden/>
          </w:rPr>
          <w:fldChar w:fldCharType="end"/>
        </w:r>
      </w:hyperlink>
    </w:p>
    <w:p w14:paraId="7E8B2B3B" w14:textId="7D67D80A"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14" w:history="1">
        <w:r w:rsidR="0030598C" w:rsidRPr="00FB39BB">
          <w:rPr>
            <w:rStyle w:val="Hyperlink"/>
            <w:noProof/>
          </w:rPr>
          <w:t>2.1.1 Requirement</w:t>
        </w:r>
        <w:r w:rsidR="0030598C">
          <w:rPr>
            <w:noProof/>
            <w:webHidden/>
          </w:rPr>
          <w:tab/>
        </w:r>
        <w:r w:rsidR="0030598C">
          <w:rPr>
            <w:noProof/>
            <w:webHidden/>
          </w:rPr>
          <w:fldChar w:fldCharType="begin"/>
        </w:r>
        <w:r w:rsidR="0030598C">
          <w:rPr>
            <w:noProof/>
            <w:webHidden/>
          </w:rPr>
          <w:instrText xml:space="preserve"> PAGEREF _Toc164050614 \h </w:instrText>
        </w:r>
        <w:r w:rsidR="0030598C">
          <w:rPr>
            <w:noProof/>
            <w:webHidden/>
          </w:rPr>
        </w:r>
        <w:r w:rsidR="0030598C">
          <w:rPr>
            <w:noProof/>
            <w:webHidden/>
          </w:rPr>
          <w:fldChar w:fldCharType="separate"/>
        </w:r>
        <w:r w:rsidR="0030598C">
          <w:rPr>
            <w:noProof/>
            <w:webHidden/>
          </w:rPr>
          <w:t>15</w:t>
        </w:r>
        <w:r w:rsidR="0030598C">
          <w:rPr>
            <w:noProof/>
            <w:webHidden/>
          </w:rPr>
          <w:fldChar w:fldCharType="end"/>
        </w:r>
      </w:hyperlink>
    </w:p>
    <w:p w14:paraId="3C067942" w14:textId="5FDB5805"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15" w:history="1">
        <w:r w:rsidR="0030598C" w:rsidRPr="00FB39BB">
          <w:rPr>
            <w:rStyle w:val="Hyperlink"/>
            <w:noProof/>
          </w:rPr>
          <w:t>2.1.2 Solution</w:t>
        </w:r>
        <w:r w:rsidR="0030598C">
          <w:rPr>
            <w:noProof/>
            <w:webHidden/>
          </w:rPr>
          <w:tab/>
        </w:r>
        <w:r w:rsidR="0030598C">
          <w:rPr>
            <w:noProof/>
            <w:webHidden/>
          </w:rPr>
          <w:fldChar w:fldCharType="begin"/>
        </w:r>
        <w:r w:rsidR="0030598C">
          <w:rPr>
            <w:noProof/>
            <w:webHidden/>
          </w:rPr>
          <w:instrText xml:space="preserve"> PAGEREF _Toc164050615 \h </w:instrText>
        </w:r>
        <w:r w:rsidR="0030598C">
          <w:rPr>
            <w:noProof/>
            <w:webHidden/>
          </w:rPr>
        </w:r>
        <w:r w:rsidR="0030598C">
          <w:rPr>
            <w:noProof/>
            <w:webHidden/>
          </w:rPr>
          <w:fldChar w:fldCharType="separate"/>
        </w:r>
        <w:r w:rsidR="0030598C">
          <w:rPr>
            <w:noProof/>
            <w:webHidden/>
          </w:rPr>
          <w:t>17</w:t>
        </w:r>
        <w:r w:rsidR="0030598C">
          <w:rPr>
            <w:noProof/>
            <w:webHidden/>
          </w:rPr>
          <w:fldChar w:fldCharType="end"/>
        </w:r>
      </w:hyperlink>
    </w:p>
    <w:p w14:paraId="5F66B85C" w14:textId="539456CF"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16" w:history="1">
        <w:r w:rsidR="0030598C" w:rsidRPr="00FB39BB">
          <w:rPr>
            <w:rStyle w:val="Hyperlink"/>
            <w:noProof/>
          </w:rPr>
          <w:t>2.2 Problem 5: Symbolic form</w:t>
        </w:r>
        <w:r w:rsidR="0030598C">
          <w:rPr>
            <w:noProof/>
            <w:webHidden/>
          </w:rPr>
          <w:tab/>
        </w:r>
        <w:r w:rsidR="0030598C">
          <w:rPr>
            <w:noProof/>
            <w:webHidden/>
          </w:rPr>
          <w:fldChar w:fldCharType="begin"/>
        </w:r>
        <w:r w:rsidR="0030598C">
          <w:rPr>
            <w:noProof/>
            <w:webHidden/>
          </w:rPr>
          <w:instrText xml:space="preserve"> PAGEREF _Toc164050616 \h </w:instrText>
        </w:r>
        <w:r w:rsidR="0030598C">
          <w:rPr>
            <w:noProof/>
            <w:webHidden/>
          </w:rPr>
        </w:r>
        <w:r w:rsidR="0030598C">
          <w:rPr>
            <w:noProof/>
            <w:webHidden/>
          </w:rPr>
          <w:fldChar w:fldCharType="separate"/>
        </w:r>
        <w:r w:rsidR="0030598C">
          <w:rPr>
            <w:noProof/>
            <w:webHidden/>
          </w:rPr>
          <w:t>19</w:t>
        </w:r>
        <w:r w:rsidR="0030598C">
          <w:rPr>
            <w:noProof/>
            <w:webHidden/>
          </w:rPr>
          <w:fldChar w:fldCharType="end"/>
        </w:r>
      </w:hyperlink>
    </w:p>
    <w:p w14:paraId="02BB8408" w14:textId="4A5E56AF"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17" w:history="1">
        <w:r w:rsidR="0030598C" w:rsidRPr="00FB39BB">
          <w:rPr>
            <w:rStyle w:val="Hyperlink"/>
            <w:noProof/>
          </w:rPr>
          <w:t>2.2.1 Requirement</w:t>
        </w:r>
        <w:r w:rsidR="0030598C">
          <w:rPr>
            <w:noProof/>
            <w:webHidden/>
          </w:rPr>
          <w:tab/>
        </w:r>
        <w:r w:rsidR="0030598C">
          <w:rPr>
            <w:noProof/>
            <w:webHidden/>
          </w:rPr>
          <w:fldChar w:fldCharType="begin"/>
        </w:r>
        <w:r w:rsidR="0030598C">
          <w:rPr>
            <w:noProof/>
            <w:webHidden/>
          </w:rPr>
          <w:instrText xml:space="preserve"> PAGEREF _Toc164050617 \h </w:instrText>
        </w:r>
        <w:r w:rsidR="0030598C">
          <w:rPr>
            <w:noProof/>
            <w:webHidden/>
          </w:rPr>
        </w:r>
        <w:r w:rsidR="0030598C">
          <w:rPr>
            <w:noProof/>
            <w:webHidden/>
          </w:rPr>
          <w:fldChar w:fldCharType="separate"/>
        </w:r>
        <w:r w:rsidR="0030598C">
          <w:rPr>
            <w:noProof/>
            <w:webHidden/>
          </w:rPr>
          <w:t>19</w:t>
        </w:r>
        <w:r w:rsidR="0030598C">
          <w:rPr>
            <w:noProof/>
            <w:webHidden/>
          </w:rPr>
          <w:fldChar w:fldCharType="end"/>
        </w:r>
      </w:hyperlink>
    </w:p>
    <w:p w14:paraId="6EC4DBE1" w14:textId="78936278"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18" w:history="1">
        <w:r w:rsidR="0030598C" w:rsidRPr="00FB39BB">
          <w:rPr>
            <w:rStyle w:val="Hyperlink"/>
            <w:noProof/>
          </w:rPr>
          <w:t>2.2.2 Solution</w:t>
        </w:r>
        <w:r w:rsidR="0030598C">
          <w:rPr>
            <w:noProof/>
            <w:webHidden/>
          </w:rPr>
          <w:tab/>
        </w:r>
        <w:r w:rsidR="0030598C">
          <w:rPr>
            <w:noProof/>
            <w:webHidden/>
          </w:rPr>
          <w:fldChar w:fldCharType="begin"/>
        </w:r>
        <w:r w:rsidR="0030598C">
          <w:rPr>
            <w:noProof/>
            <w:webHidden/>
          </w:rPr>
          <w:instrText xml:space="preserve"> PAGEREF _Toc164050618 \h </w:instrText>
        </w:r>
        <w:r w:rsidR="0030598C">
          <w:rPr>
            <w:noProof/>
            <w:webHidden/>
          </w:rPr>
        </w:r>
        <w:r w:rsidR="0030598C">
          <w:rPr>
            <w:noProof/>
            <w:webHidden/>
          </w:rPr>
          <w:fldChar w:fldCharType="separate"/>
        </w:r>
        <w:r w:rsidR="0030598C">
          <w:rPr>
            <w:noProof/>
            <w:webHidden/>
          </w:rPr>
          <w:t>19</w:t>
        </w:r>
        <w:r w:rsidR="0030598C">
          <w:rPr>
            <w:noProof/>
            <w:webHidden/>
          </w:rPr>
          <w:fldChar w:fldCharType="end"/>
        </w:r>
      </w:hyperlink>
    </w:p>
    <w:p w14:paraId="113430B1" w14:textId="281C80B8"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19" w:history="1">
        <w:r w:rsidR="0030598C" w:rsidRPr="00FB39BB">
          <w:rPr>
            <w:rStyle w:val="Hyperlink"/>
            <w:noProof/>
          </w:rPr>
          <w:t>2.3 Problem 6: Equivalence</w:t>
        </w:r>
        <w:r w:rsidR="0030598C">
          <w:rPr>
            <w:noProof/>
            <w:webHidden/>
          </w:rPr>
          <w:tab/>
        </w:r>
        <w:r w:rsidR="0030598C">
          <w:rPr>
            <w:noProof/>
            <w:webHidden/>
          </w:rPr>
          <w:fldChar w:fldCharType="begin"/>
        </w:r>
        <w:r w:rsidR="0030598C">
          <w:rPr>
            <w:noProof/>
            <w:webHidden/>
          </w:rPr>
          <w:instrText xml:space="preserve"> PAGEREF _Toc164050619 \h </w:instrText>
        </w:r>
        <w:r w:rsidR="0030598C">
          <w:rPr>
            <w:noProof/>
            <w:webHidden/>
          </w:rPr>
        </w:r>
        <w:r w:rsidR="0030598C">
          <w:rPr>
            <w:noProof/>
            <w:webHidden/>
          </w:rPr>
          <w:fldChar w:fldCharType="separate"/>
        </w:r>
        <w:r w:rsidR="0030598C">
          <w:rPr>
            <w:noProof/>
            <w:webHidden/>
          </w:rPr>
          <w:t>20</w:t>
        </w:r>
        <w:r w:rsidR="0030598C">
          <w:rPr>
            <w:noProof/>
            <w:webHidden/>
          </w:rPr>
          <w:fldChar w:fldCharType="end"/>
        </w:r>
      </w:hyperlink>
    </w:p>
    <w:p w14:paraId="1A3CBA90" w14:textId="0034F8F8"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20" w:history="1">
        <w:r w:rsidR="0030598C" w:rsidRPr="00FB39BB">
          <w:rPr>
            <w:rStyle w:val="Hyperlink"/>
            <w:noProof/>
          </w:rPr>
          <w:t>2.3.1 Requirement</w:t>
        </w:r>
        <w:r w:rsidR="0030598C">
          <w:rPr>
            <w:noProof/>
            <w:webHidden/>
          </w:rPr>
          <w:tab/>
        </w:r>
        <w:r w:rsidR="0030598C">
          <w:rPr>
            <w:noProof/>
            <w:webHidden/>
          </w:rPr>
          <w:fldChar w:fldCharType="begin"/>
        </w:r>
        <w:r w:rsidR="0030598C">
          <w:rPr>
            <w:noProof/>
            <w:webHidden/>
          </w:rPr>
          <w:instrText xml:space="preserve"> PAGEREF _Toc164050620 \h </w:instrText>
        </w:r>
        <w:r w:rsidR="0030598C">
          <w:rPr>
            <w:noProof/>
            <w:webHidden/>
          </w:rPr>
        </w:r>
        <w:r w:rsidR="0030598C">
          <w:rPr>
            <w:noProof/>
            <w:webHidden/>
          </w:rPr>
          <w:fldChar w:fldCharType="separate"/>
        </w:r>
        <w:r w:rsidR="0030598C">
          <w:rPr>
            <w:noProof/>
            <w:webHidden/>
          </w:rPr>
          <w:t>20</w:t>
        </w:r>
        <w:r w:rsidR="0030598C">
          <w:rPr>
            <w:noProof/>
            <w:webHidden/>
          </w:rPr>
          <w:fldChar w:fldCharType="end"/>
        </w:r>
      </w:hyperlink>
    </w:p>
    <w:p w14:paraId="26CDEBFF" w14:textId="2E0AA73E"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21" w:history="1">
        <w:r w:rsidR="0030598C" w:rsidRPr="00FB39BB">
          <w:rPr>
            <w:rStyle w:val="Hyperlink"/>
            <w:noProof/>
          </w:rPr>
          <w:t>2.3.2 Solution</w:t>
        </w:r>
        <w:r w:rsidR="0030598C">
          <w:rPr>
            <w:noProof/>
            <w:webHidden/>
          </w:rPr>
          <w:tab/>
        </w:r>
        <w:r w:rsidR="0030598C">
          <w:rPr>
            <w:noProof/>
            <w:webHidden/>
          </w:rPr>
          <w:fldChar w:fldCharType="begin"/>
        </w:r>
        <w:r w:rsidR="0030598C">
          <w:rPr>
            <w:noProof/>
            <w:webHidden/>
          </w:rPr>
          <w:instrText xml:space="preserve"> PAGEREF _Toc164050621 \h </w:instrText>
        </w:r>
        <w:r w:rsidR="0030598C">
          <w:rPr>
            <w:noProof/>
            <w:webHidden/>
          </w:rPr>
        </w:r>
        <w:r w:rsidR="0030598C">
          <w:rPr>
            <w:noProof/>
            <w:webHidden/>
          </w:rPr>
          <w:fldChar w:fldCharType="separate"/>
        </w:r>
        <w:r w:rsidR="0030598C">
          <w:rPr>
            <w:noProof/>
            <w:webHidden/>
          </w:rPr>
          <w:t>21</w:t>
        </w:r>
        <w:r w:rsidR="0030598C">
          <w:rPr>
            <w:noProof/>
            <w:webHidden/>
          </w:rPr>
          <w:fldChar w:fldCharType="end"/>
        </w:r>
      </w:hyperlink>
    </w:p>
    <w:p w14:paraId="44E36CA1" w14:textId="55C15407" w:rsidR="0030598C" w:rsidRDefault="00000000">
      <w:pPr>
        <w:pStyle w:val="TOC1"/>
        <w:tabs>
          <w:tab w:val="right" w:leader="dot" w:pos="9111"/>
        </w:tabs>
        <w:rPr>
          <w:rFonts w:asciiTheme="minorHAnsi" w:eastAsiaTheme="minorEastAsia" w:hAnsiTheme="minorHAnsi" w:cstheme="minorBidi"/>
          <w:noProof/>
          <w:kern w:val="2"/>
          <w:sz w:val="24"/>
          <w:lang w:val="en-VN"/>
          <w14:ligatures w14:val="standardContextual"/>
        </w:rPr>
      </w:pPr>
      <w:hyperlink w:anchor="_Toc164050622" w:history="1">
        <w:r w:rsidR="0030598C" w:rsidRPr="00FB39BB">
          <w:rPr>
            <w:rStyle w:val="Hyperlink"/>
            <w:noProof/>
          </w:rPr>
          <w:t>PART 3</w:t>
        </w:r>
        <w:r w:rsidR="0030598C">
          <w:rPr>
            <w:noProof/>
            <w:webHidden/>
          </w:rPr>
          <w:tab/>
        </w:r>
        <w:r w:rsidR="0030598C">
          <w:rPr>
            <w:noProof/>
            <w:webHidden/>
          </w:rPr>
          <w:fldChar w:fldCharType="begin"/>
        </w:r>
        <w:r w:rsidR="0030598C">
          <w:rPr>
            <w:noProof/>
            <w:webHidden/>
          </w:rPr>
          <w:instrText xml:space="preserve"> PAGEREF _Toc164050622 \h </w:instrText>
        </w:r>
        <w:r w:rsidR="0030598C">
          <w:rPr>
            <w:noProof/>
            <w:webHidden/>
          </w:rPr>
        </w:r>
        <w:r w:rsidR="0030598C">
          <w:rPr>
            <w:noProof/>
            <w:webHidden/>
          </w:rPr>
          <w:fldChar w:fldCharType="separate"/>
        </w:r>
        <w:r w:rsidR="0030598C">
          <w:rPr>
            <w:noProof/>
            <w:webHidden/>
          </w:rPr>
          <w:t>23</w:t>
        </w:r>
        <w:r w:rsidR="0030598C">
          <w:rPr>
            <w:noProof/>
            <w:webHidden/>
          </w:rPr>
          <w:fldChar w:fldCharType="end"/>
        </w:r>
      </w:hyperlink>
    </w:p>
    <w:p w14:paraId="63CB31E8" w14:textId="3D70E860" w:rsidR="0030598C" w:rsidRDefault="00000000">
      <w:pPr>
        <w:pStyle w:val="TOC2"/>
        <w:tabs>
          <w:tab w:val="right" w:leader="dot" w:pos="9111"/>
        </w:tabs>
        <w:rPr>
          <w:rFonts w:asciiTheme="minorHAnsi" w:eastAsiaTheme="minorEastAsia" w:hAnsiTheme="minorHAnsi" w:cstheme="minorBidi"/>
          <w:noProof/>
          <w:kern w:val="2"/>
          <w:sz w:val="24"/>
          <w:lang w:val="en-VN"/>
          <w14:ligatures w14:val="standardContextual"/>
        </w:rPr>
      </w:pPr>
      <w:hyperlink w:anchor="_Toc164050623" w:history="1">
        <w:r w:rsidR="0030598C" w:rsidRPr="00FB39BB">
          <w:rPr>
            <w:rStyle w:val="Hyperlink"/>
            <w:noProof/>
          </w:rPr>
          <w:t>3.1 Problem 7: Prolog</w:t>
        </w:r>
        <w:r w:rsidR="0030598C">
          <w:rPr>
            <w:noProof/>
            <w:webHidden/>
          </w:rPr>
          <w:tab/>
        </w:r>
        <w:r w:rsidR="0030598C">
          <w:rPr>
            <w:noProof/>
            <w:webHidden/>
          </w:rPr>
          <w:fldChar w:fldCharType="begin"/>
        </w:r>
        <w:r w:rsidR="0030598C">
          <w:rPr>
            <w:noProof/>
            <w:webHidden/>
          </w:rPr>
          <w:instrText xml:space="preserve"> PAGEREF _Toc164050623 \h </w:instrText>
        </w:r>
        <w:r w:rsidR="0030598C">
          <w:rPr>
            <w:noProof/>
            <w:webHidden/>
          </w:rPr>
        </w:r>
        <w:r w:rsidR="0030598C">
          <w:rPr>
            <w:noProof/>
            <w:webHidden/>
          </w:rPr>
          <w:fldChar w:fldCharType="separate"/>
        </w:r>
        <w:r w:rsidR="0030598C">
          <w:rPr>
            <w:noProof/>
            <w:webHidden/>
          </w:rPr>
          <w:t>23</w:t>
        </w:r>
        <w:r w:rsidR="0030598C">
          <w:rPr>
            <w:noProof/>
            <w:webHidden/>
          </w:rPr>
          <w:fldChar w:fldCharType="end"/>
        </w:r>
      </w:hyperlink>
    </w:p>
    <w:p w14:paraId="05466DD2" w14:textId="2DD809B1"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24" w:history="1">
        <w:r w:rsidR="0030598C" w:rsidRPr="00FB39BB">
          <w:rPr>
            <w:rStyle w:val="Hyperlink"/>
            <w:noProof/>
          </w:rPr>
          <w:t>3.1.1 Requirement</w:t>
        </w:r>
        <w:r w:rsidR="0030598C">
          <w:rPr>
            <w:noProof/>
            <w:webHidden/>
          </w:rPr>
          <w:tab/>
        </w:r>
        <w:r w:rsidR="0030598C">
          <w:rPr>
            <w:noProof/>
            <w:webHidden/>
          </w:rPr>
          <w:fldChar w:fldCharType="begin"/>
        </w:r>
        <w:r w:rsidR="0030598C">
          <w:rPr>
            <w:noProof/>
            <w:webHidden/>
          </w:rPr>
          <w:instrText xml:space="preserve"> PAGEREF _Toc164050624 \h </w:instrText>
        </w:r>
        <w:r w:rsidR="0030598C">
          <w:rPr>
            <w:noProof/>
            <w:webHidden/>
          </w:rPr>
        </w:r>
        <w:r w:rsidR="0030598C">
          <w:rPr>
            <w:noProof/>
            <w:webHidden/>
          </w:rPr>
          <w:fldChar w:fldCharType="separate"/>
        </w:r>
        <w:r w:rsidR="0030598C">
          <w:rPr>
            <w:noProof/>
            <w:webHidden/>
          </w:rPr>
          <w:t>23</w:t>
        </w:r>
        <w:r w:rsidR="0030598C">
          <w:rPr>
            <w:noProof/>
            <w:webHidden/>
          </w:rPr>
          <w:fldChar w:fldCharType="end"/>
        </w:r>
      </w:hyperlink>
    </w:p>
    <w:p w14:paraId="79EFD146" w14:textId="023DC646" w:rsidR="0030598C" w:rsidRDefault="00000000">
      <w:pPr>
        <w:pStyle w:val="TOC3"/>
        <w:tabs>
          <w:tab w:val="right" w:leader="dot" w:pos="9111"/>
        </w:tabs>
        <w:rPr>
          <w:rFonts w:asciiTheme="minorHAnsi" w:eastAsiaTheme="minorEastAsia" w:hAnsiTheme="minorHAnsi" w:cstheme="minorBidi"/>
          <w:noProof/>
          <w:kern w:val="2"/>
          <w:sz w:val="24"/>
          <w:lang w:val="en-VN"/>
          <w14:ligatures w14:val="standardContextual"/>
        </w:rPr>
      </w:pPr>
      <w:hyperlink w:anchor="_Toc164050625" w:history="1">
        <w:r w:rsidR="0030598C" w:rsidRPr="00FB39BB">
          <w:rPr>
            <w:rStyle w:val="Hyperlink"/>
            <w:noProof/>
          </w:rPr>
          <w:t>3.1.2 Solution</w:t>
        </w:r>
        <w:r w:rsidR="0030598C">
          <w:rPr>
            <w:noProof/>
            <w:webHidden/>
          </w:rPr>
          <w:tab/>
        </w:r>
        <w:r w:rsidR="0030598C">
          <w:rPr>
            <w:noProof/>
            <w:webHidden/>
          </w:rPr>
          <w:fldChar w:fldCharType="begin"/>
        </w:r>
        <w:r w:rsidR="0030598C">
          <w:rPr>
            <w:noProof/>
            <w:webHidden/>
          </w:rPr>
          <w:instrText xml:space="preserve"> PAGEREF _Toc164050625 \h </w:instrText>
        </w:r>
        <w:r w:rsidR="0030598C">
          <w:rPr>
            <w:noProof/>
            <w:webHidden/>
          </w:rPr>
        </w:r>
        <w:r w:rsidR="0030598C">
          <w:rPr>
            <w:noProof/>
            <w:webHidden/>
          </w:rPr>
          <w:fldChar w:fldCharType="separate"/>
        </w:r>
        <w:r w:rsidR="0030598C">
          <w:rPr>
            <w:noProof/>
            <w:webHidden/>
          </w:rPr>
          <w:t>24</w:t>
        </w:r>
        <w:r w:rsidR="0030598C">
          <w:rPr>
            <w:noProof/>
            <w:webHidden/>
          </w:rPr>
          <w:fldChar w:fldCharType="end"/>
        </w:r>
      </w:hyperlink>
    </w:p>
    <w:p w14:paraId="6D4847D7" w14:textId="003C6F48" w:rsidR="0009276E" w:rsidRDefault="00C75086" w:rsidP="00C8009B">
      <w:pPr>
        <w:pStyle w:val="Chng"/>
        <w:rPr>
          <w:sz w:val="26"/>
          <w:szCs w:val="26"/>
        </w:rPr>
      </w:pPr>
      <w:r>
        <w:rPr>
          <w:sz w:val="26"/>
          <w:szCs w:val="26"/>
        </w:rPr>
        <w:fldChar w:fldCharType="end"/>
      </w:r>
    </w:p>
    <w:p w14:paraId="5077481C" w14:textId="77777777" w:rsidR="0009276E" w:rsidRDefault="0009276E" w:rsidP="00C8009B">
      <w:pPr>
        <w:pStyle w:val="Chng"/>
        <w:rPr>
          <w:sz w:val="26"/>
          <w:szCs w:val="26"/>
        </w:rPr>
      </w:pPr>
    </w:p>
    <w:p w14:paraId="6CD65445" w14:textId="77777777" w:rsidR="0009276E" w:rsidRDefault="0009276E" w:rsidP="00C8009B">
      <w:pPr>
        <w:pStyle w:val="Chng"/>
        <w:rPr>
          <w:sz w:val="26"/>
          <w:szCs w:val="26"/>
        </w:rPr>
      </w:pPr>
    </w:p>
    <w:p w14:paraId="432FB59D" w14:textId="77777777" w:rsidR="0009276E" w:rsidRDefault="0009276E" w:rsidP="00C8009B">
      <w:pPr>
        <w:pStyle w:val="Chng"/>
        <w:rPr>
          <w:sz w:val="26"/>
          <w:szCs w:val="26"/>
        </w:rPr>
      </w:pPr>
    </w:p>
    <w:p w14:paraId="609BECFA" w14:textId="77777777" w:rsidR="0009276E" w:rsidRDefault="0009276E" w:rsidP="00C8009B">
      <w:pPr>
        <w:pStyle w:val="Chng"/>
        <w:rPr>
          <w:sz w:val="26"/>
          <w:szCs w:val="26"/>
        </w:rPr>
      </w:pPr>
    </w:p>
    <w:p w14:paraId="042890B4" w14:textId="77777777" w:rsidR="0009276E" w:rsidRDefault="0009276E" w:rsidP="00C8009B">
      <w:pPr>
        <w:pStyle w:val="Chng"/>
        <w:rPr>
          <w:sz w:val="26"/>
          <w:szCs w:val="26"/>
        </w:rPr>
      </w:pPr>
    </w:p>
    <w:p w14:paraId="0134AEBD" w14:textId="77777777" w:rsidR="0009276E" w:rsidRDefault="0009276E" w:rsidP="00C8009B">
      <w:pPr>
        <w:pStyle w:val="Chng"/>
        <w:rPr>
          <w:sz w:val="26"/>
          <w:szCs w:val="26"/>
        </w:rPr>
      </w:pPr>
    </w:p>
    <w:p w14:paraId="3A6A8879" w14:textId="77777777" w:rsidR="0009276E" w:rsidRDefault="0009276E" w:rsidP="00C8009B">
      <w:pPr>
        <w:pStyle w:val="Chng"/>
        <w:rPr>
          <w:sz w:val="26"/>
          <w:szCs w:val="26"/>
        </w:rPr>
      </w:pPr>
    </w:p>
    <w:p w14:paraId="0942CBBA" w14:textId="77777777" w:rsidR="0009276E" w:rsidRDefault="0009276E" w:rsidP="00C8009B">
      <w:pPr>
        <w:pStyle w:val="Chng"/>
        <w:rPr>
          <w:sz w:val="26"/>
          <w:szCs w:val="26"/>
        </w:rPr>
      </w:pPr>
    </w:p>
    <w:p w14:paraId="09478407" w14:textId="77777777" w:rsidR="0009276E" w:rsidRDefault="0009276E" w:rsidP="00C8009B">
      <w:pPr>
        <w:pStyle w:val="Chng"/>
        <w:rPr>
          <w:sz w:val="26"/>
          <w:szCs w:val="26"/>
        </w:rPr>
      </w:pPr>
    </w:p>
    <w:p w14:paraId="092FEC20" w14:textId="77777777" w:rsidR="0009276E" w:rsidRDefault="0009276E" w:rsidP="00C8009B">
      <w:pPr>
        <w:pStyle w:val="Chng"/>
        <w:rPr>
          <w:sz w:val="26"/>
          <w:szCs w:val="26"/>
        </w:rPr>
      </w:pPr>
    </w:p>
    <w:p w14:paraId="33E8D437" w14:textId="77777777" w:rsidR="0009276E" w:rsidRDefault="0009276E" w:rsidP="00C8009B">
      <w:pPr>
        <w:pStyle w:val="Chng"/>
        <w:rPr>
          <w:sz w:val="26"/>
          <w:szCs w:val="26"/>
        </w:rPr>
      </w:pPr>
    </w:p>
    <w:p w14:paraId="63D48D01" w14:textId="77777777" w:rsidR="0009276E" w:rsidRDefault="0009276E" w:rsidP="00C8009B">
      <w:pPr>
        <w:pStyle w:val="Chng"/>
        <w:rPr>
          <w:sz w:val="26"/>
          <w:szCs w:val="26"/>
        </w:rPr>
      </w:pPr>
    </w:p>
    <w:p w14:paraId="61754745" w14:textId="77777777" w:rsidR="0009276E" w:rsidRDefault="0009276E" w:rsidP="00C8009B">
      <w:pPr>
        <w:pStyle w:val="Chng"/>
        <w:rPr>
          <w:sz w:val="26"/>
          <w:szCs w:val="26"/>
        </w:rPr>
      </w:pPr>
    </w:p>
    <w:p w14:paraId="7C324BCA" w14:textId="77777777" w:rsidR="0009276E" w:rsidRDefault="0009276E" w:rsidP="00C8009B">
      <w:pPr>
        <w:pStyle w:val="Chng"/>
        <w:rPr>
          <w:sz w:val="26"/>
          <w:szCs w:val="26"/>
        </w:rPr>
      </w:pPr>
    </w:p>
    <w:p w14:paraId="7D20E0D3" w14:textId="77777777" w:rsidR="0009276E" w:rsidRDefault="0009276E" w:rsidP="00C8009B">
      <w:pPr>
        <w:pStyle w:val="Chng"/>
        <w:rPr>
          <w:sz w:val="26"/>
          <w:szCs w:val="26"/>
        </w:rPr>
      </w:pPr>
    </w:p>
    <w:p w14:paraId="3F687953" w14:textId="77777777" w:rsidR="0009276E" w:rsidRDefault="0009276E" w:rsidP="00C8009B">
      <w:pPr>
        <w:pStyle w:val="Chng"/>
        <w:rPr>
          <w:sz w:val="26"/>
          <w:szCs w:val="26"/>
        </w:rPr>
      </w:pPr>
    </w:p>
    <w:p w14:paraId="644CB6B0" w14:textId="77777777" w:rsidR="0009276E" w:rsidRDefault="0009276E" w:rsidP="00C8009B">
      <w:pPr>
        <w:pStyle w:val="Chng"/>
        <w:rPr>
          <w:sz w:val="26"/>
          <w:szCs w:val="26"/>
        </w:rPr>
      </w:pPr>
    </w:p>
    <w:p w14:paraId="78D22F71" w14:textId="77777777" w:rsidR="0009276E" w:rsidRDefault="0009276E" w:rsidP="00C8009B">
      <w:pPr>
        <w:pStyle w:val="Chng"/>
        <w:rPr>
          <w:sz w:val="26"/>
          <w:szCs w:val="26"/>
        </w:rPr>
      </w:pPr>
    </w:p>
    <w:p w14:paraId="01BA02E6" w14:textId="77777777" w:rsidR="0009276E" w:rsidRDefault="0009276E" w:rsidP="00C8009B">
      <w:pPr>
        <w:pStyle w:val="Chng"/>
        <w:rPr>
          <w:sz w:val="26"/>
          <w:szCs w:val="26"/>
        </w:rPr>
      </w:pPr>
    </w:p>
    <w:p w14:paraId="26F022E7" w14:textId="77777777" w:rsidR="0009276E" w:rsidRDefault="0009276E" w:rsidP="00C8009B">
      <w:pPr>
        <w:pStyle w:val="Chng"/>
        <w:rPr>
          <w:sz w:val="26"/>
          <w:szCs w:val="26"/>
        </w:rPr>
      </w:pPr>
    </w:p>
    <w:p w14:paraId="3EB7282B" w14:textId="77777777" w:rsidR="0009276E" w:rsidRDefault="0009276E" w:rsidP="00C8009B">
      <w:pPr>
        <w:pStyle w:val="Chng"/>
        <w:rPr>
          <w:sz w:val="26"/>
          <w:szCs w:val="26"/>
        </w:rPr>
      </w:pPr>
    </w:p>
    <w:p w14:paraId="1D3A204D" w14:textId="77777777" w:rsidR="0009276E" w:rsidRDefault="0009276E" w:rsidP="00C8009B">
      <w:pPr>
        <w:pStyle w:val="Chng"/>
        <w:rPr>
          <w:sz w:val="26"/>
          <w:szCs w:val="26"/>
        </w:rPr>
      </w:pPr>
    </w:p>
    <w:p w14:paraId="48151842" w14:textId="77777777" w:rsidR="0009276E" w:rsidRDefault="0009276E" w:rsidP="00C8009B">
      <w:pPr>
        <w:pStyle w:val="Chng"/>
        <w:rPr>
          <w:sz w:val="26"/>
          <w:szCs w:val="26"/>
        </w:rPr>
      </w:pPr>
    </w:p>
    <w:p w14:paraId="6FE9E287" w14:textId="77777777" w:rsidR="001E1271" w:rsidRDefault="001E1271" w:rsidP="00C8009B">
      <w:pPr>
        <w:pStyle w:val="Chng"/>
        <w:rPr>
          <w:sz w:val="26"/>
          <w:szCs w:val="26"/>
        </w:rPr>
      </w:pPr>
    </w:p>
    <w:p w14:paraId="2FB45C5A" w14:textId="3A5BD43C" w:rsidR="007B1A23" w:rsidRPr="00C8009B" w:rsidRDefault="006B7D62" w:rsidP="00C8009B">
      <w:pPr>
        <w:pStyle w:val="Chng"/>
        <w:rPr>
          <w:sz w:val="26"/>
          <w:szCs w:val="26"/>
        </w:rPr>
      </w:pPr>
      <w:bookmarkStart w:id="4" w:name="_Toc164050602"/>
      <w:r>
        <w:lastRenderedPageBreak/>
        <w:t>PART 1</w:t>
      </w:r>
      <w:bookmarkEnd w:id="4"/>
    </w:p>
    <w:p w14:paraId="3547BAE5" w14:textId="23BA6674" w:rsidR="00CD13EC" w:rsidRDefault="001D63EF" w:rsidP="001D63EF">
      <w:pPr>
        <w:pStyle w:val="Tiumccp1"/>
      </w:pPr>
      <w:bookmarkStart w:id="5" w:name="_Toc164050603"/>
      <w:r>
        <w:t xml:space="preserve">1.1 </w:t>
      </w:r>
      <w:r w:rsidR="006B7D62">
        <w:t>Problem 1</w:t>
      </w:r>
      <w:r w:rsidR="00D767C1">
        <w:t>: Password</w:t>
      </w:r>
      <w:bookmarkEnd w:id="5"/>
    </w:p>
    <w:p w14:paraId="35F0CAC2" w14:textId="59D1AB45" w:rsidR="00D13552" w:rsidRDefault="00D13552" w:rsidP="00D13552">
      <w:pPr>
        <w:pStyle w:val="Tiumccp2"/>
      </w:pPr>
      <w:bookmarkStart w:id="6" w:name="_Toc164050604"/>
      <w:r>
        <w:t>1.1.</w:t>
      </w:r>
      <w:r w:rsidR="0033126D">
        <w:t>1</w:t>
      </w:r>
      <w:r>
        <w:t xml:space="preserve"> Requirement</w:t>
      </w:r>
      <w:bookmarkEnd w:id="6"/>
    </w:p>
    <w:p w14:paraId="2CCBE78F" w14:textId="4E9B469D" w:rsidR="00FD75B4" w:rsidRDefault="00FD75B4" w:rsidP="00FD75B4">
      <w:pPr>
        <w:pStyle w:val="Nidungvnbn"/>
        <w:ind w:left="720" w:firstLine="0"/>
      </w:pPr>
      <w:r>
        <w:t xml:space="preserve">A hacker is trying to hack a password. He knows that this password has 3 characters, each of which is a </w:t>
      </w:r>
      <w:r w:rsidRPr="00DE2EF9">
        <w:t xml:space="preserve">distinct </w:t>
      </w:r>
      <w:r>
        <w:t>number from 1 to 9. He also learns from his trials that:</w:t>
      </w:r>
    </w:p>
    <w:p w14:paraId="257F2CA5" w14:textId="77777777" w:rsidR="00FD75B4" w:rsidRDefault="00FD75B4" w:rsidP="006B701E">
      <w:pPr>
        <w:pStyle w:val="Nidungvnbn"/>
        <w:ind w:left="720"/>
      </w:pPr>
      <w:r>
        <w:t>a. 472: one number is correct but in an incorrect position.</w:t>
      </w:r>
    </w:p>
    <w:p w14:paraId="1AE08BA9" w14:textId="77777777" w:rsidR="00FD75B4" w:rsidRDefault="00FD75B4" w:rsidP="006B701E">
      <w:pPr>
        <w:pStyle w:val="Nidungvnbn"/>
        <w:ind w:left="720"/>
      </w:pPr>
      <w:r>
        <w:t>b. 581: one number is correct but in an incorrect position.</w:t>
      </w:r>
    </w:p>
    <w:p w14:paraId="335AA471" w14:textId="77777777" w:rsidR="00FD75B4" w:rsidRDefault="00FD75B4" w:rsidP="006B701E">
      <w:pPr>
        <w:pStyle w:val="Nidungvnbn"/>
        <w:ind w:left="720"/>
      </w:pPr>
      <w:r>
        <w:t>c. 483: one number is correct and in the correct position.</w:t>
      </w:r>
    </w:p>
    <w:p w14:paraId="376358EB" w14:textId="77777777" w:rsidR="00FD75B4" w:rsidRDefault="00FD75B4" w:rsidP="006B701E">
      <w:pPr>
        <w:pStyle w:val="Nidungvnbn"/>
        <w:ind w:left="720"/>
      </w:pPr>
      <w:r>
        <w:t>d. 317: two numbers are correct but in incorrect positions.</w:t>
      </w:r>
    </w:p>
    <w:p w14:paraId="79570F5A" w14:textId="77777777" w:rsidR="00FD75B4" w:rsidRDefault="00FD75B4" w:rsidP="006B701E">
      <w:pPr>
        <w:pStyle w:val="Nidungvnbn"/>
        <w:ind w:left="720"/>
      </w:pPr>
      <w:r>
        <w:t>e. 956: all numbers are incorrect.</w:t>
      </w:r>
    </w:p>
    <w:p w14:paraId="2D3CC004" w14:textId="298888BB" w:rsidR="00AC7861" w:rsidRDefault="00FD75B4" w:rsidP="00483DA7">
      <w:pPr>
        <w:pStyle w:val="Nidungvnbn"/>
        <w:ind w:left="720"/>
      </w:pPr>
      <w:r>
        <w:t xml:space="preserve">Please help him to find the password with good </w:t>
      </w:r>
      <w:proofErr w:type="gramStart"/>
      <w:r>
        <w:t>reasoning</w:t>
      </w:r>
      <w:proofErr w:type="gramEnd"/>
    </w:p>
    <w:p w14:paraId="163376A1" w14:textId="77777777" w:rsidR="00B6176C" w:rsidRDefault="00B6176C" w:rsidP="00483DA7">
      <w:pPr>
        <w:pStyle w:val="Nidungvnbn"/>
        <w:ind w:left="720"/>
      </w:pPr>
    </w:p>
    <w:p w14:paraId="33E66821" w14:textId="134D0BF7" w:rsidR="001C1EC1" w:rsidRPr="00880D36" w:rsidRDefault="00D13552" w:rsidP="00C165BB">
      <w:pPr>
        <w:pStyle w:val="Tiumccp2"/>
        <w:numPr>
          <w:ilvl w:val="2"/>
          <w:numId w:val="29"/>
        </w:numPr>
      </w:pPr>
      <w:bookmarkStart w:id="7" w:name="_Toc164050605"/>
      <w:r>
        <w:t>Solution</w:t>
      </w:r>
      <w:bookmarkEnd w:id="7"/>
    </w:p>
    <w:p w14:paraId="7C964174" w14:textId="7A02165A" w:rsidR="00306BBA" w:rsidRDefault="006D269A" w:rsidP="007530FC">
      <w:pPr>
        <w:pStyle w:val="Nidungvnbn"/>
        <w:numPr>
          <w:ilvl w:val="0"/>
          <w:numId w:val="30"/>
        </w:numPr>
      </w:pPr>
      <w:r>
        <w:t xml:space="preserve">Consider </w:t>
      </w:r>
      <w:r w:rsidR="001C1EC1" w:rsidRPr="001C1EC1">
        <w:t>hypothesis</w:t>
      </w:r>
      <w:r>
        <w:t xml:space="preserve"> </w:t>
      </w:r>
      <w:r w:rsidR="00306BBA">
        <w:t>e</w:t>
      </w:r>
      <w:r w:rsidR="007530FC">
        <w:t>): W</w:t>
      </w:r>
      <w:r w:rsidR="007530FC" w:rsidRPr="007530FC">
        <w:t>e notice that 5, 9, and 6 are all incorrect numbers, so we can eliminate 5 from any position.</w:t>
      </w:r>
      <w:r w:rsidR="007530FC">
        <w:t xml:space="preserve"> (1)</w:t>
      </w:r>
      <w:r>
        <w:t xml:space="preserve"> </w:t>
      </w:r>
    </w:p>
    <w:p w14:paraId="46C07953" w14:textId="03F31A39" w:rsidR="007530FC" w:rsidRDefault="006856A4" w:rsidP="007530FC">
      <w:pPr>
        <w:pStyle w:val="Nidungvnbn"/>
        <w:numPr>
          <w:ilvl w:val="0"/>
          <w:numId w:val="30"/>
        </w:numPr>
      </w:pPr>
      <w:r>
        <w:t xml:space="preserve">Consider </w:t>
      </w:r>
      <w:r w:rsidRPr="006C78AE">
        <w:t>hypothes</w:t>
      </w:r>
      <w:r w:rsidR="004507CA">
        <w:t>e</w:t>
      </w:r>
      <w:r w:rsidRPr="006C78AE">
        <w:t>s</w:t>
      </w:r>
      <w:r>
        <w:t xml:space="preserve"> b) and c)</w:t>
      </w:r>
      <w:r w:rsidR="007530FC">
        <w:t>:</w:t>
      </w:r>
      <w:r w:rsidR="00E23EBA">
        <w:t xml:space="preserve"> </w:t>
      </w:r>
      <w:r w:rsidR="007530FC">
        <w:t>S</w:t>
      </w:r>
      <w:r w:rsidR="007530FC" w:rsidRPr="007530FC">
        <w:t>ince they both contain the number 8 and it's in the same position, we can eliminate 8 from those positions.</w:t>
      </w:r>
      <w:r w:rsidR="007530FC">
        <w:t xml:space="preserve"> (2)</w:t>
      </w:r>
    </w:p>
    <w:p w14:paraId="60FB4E0D" w14:textId="28583E05" w:rsidR="007530FC" w:rsidRDefault="007530FC" w:rsidP="007530FC">
      <w:pPr>
        <w:pStyle w:val="Nidungvnbn"/>
        <w:numPr>
          <w:ilvl w:val="0"/>
          <w:numId w:val="30"/>
        </w:numPr>
      </w:pPr>
      <w:r>
        <w:t xml:space="preserve">Consider </w:t>
      </w:r>
      <w:r w:rsidRPr="006C78AE">
        <w:t>hypothes</w:t>
      </w:r>
      <w:r w:rsidR="004507CA">
        <w:t>e</w:t>
      </w:r>
      <w:r w:rsidRPr="006C78AE">
        <w:t>s</w:t>
      </w:r>
      <w:r>
        <w:t xml:space="preserve"> a) and c): S</w:t>
      </w:r>
      <w:r w:rsidRPr="007530FC">
        <w:t xml:space="preserve">ince they both contain the number </w:t>
      </w:r>
      <w:r>
        <w:t>4</w:t>
      </w:r>
      <w:r w:rsidRPr="007530FC">
        <w:t xml:space="preserve"> and it's in the same position, we can eliminate </w:t>
      </w:r>
      <w:r>
        <w:t>4</w:t>
      </w:r>
      <w:r w:rsidRPr="007530FC">
        <w:t xml:space="preserve"> from those positions.</w:t>
      </w:r>
      <w:r>
        <w:t xml:space="preserve"> (3)</w:t>
      </w:r>
    </w:p>
    <w:p w14:paraId="00FEF3A1" w14:textId="561E05CF" w:rsidR="00306BBA" w:rsidRDefault="007530FC" w:rsidP="007530FC">
      <w:pPr>
        <w:pStyle w:val="Nidungvnbn"/>
        <w:numPr>
          <w:ilvl w:val="0"/>
          <w:numId w:val="28"/>
        </w:numPr>
      </w:pPr>
      <w:r w:rsidRPr="007530FC">
        <w:t>From</w:t>
      </w:r>
      <w:r>
        <w:t xml:space="preserve"> </w:t>
      </w:r>
      <w:r w:rsidRPr="007530FC">
        <w:t>deduction</w:t>
      </w:r>
      <w:r w:rsidR="00912C25">
        <w:t>s</w:t>
      </w:r>
      <w:r>
        <w:t xml:space="preserve"> (1) and (2),</w:t>
      </w:r>
      <w:r w:rsidRPr="007530FC">
        <w:t xml:space="preserve"> we </w:t>
      </w:r>
      <w:r w:rsidR="004507CA">
        <w:t xml:space="preserve">can </w:t>
      </w:r>
      <w:r w:rsidRPr="007530FC">
        <w:t xml:space="preserve">conclude that 1 is one of the numbers in the password, but it's in the </w:t>
      </w:r>
      <w:r w:rsidRPr="007530FC">
        <w:rPr>
          <w:b/>
          <w:bCs/>
        </w:rPr>
        <w:t>wrong</w:t>
      </w:r>
      <w:r w:rsidRPr="007530FC">
        <w:t xml:space="preserve"> position.</w:t>
      </w:r>
      <w:r>
        <w:t xml:space="preserve"> (4)</w:t>
      </w:r>
    </w:p>
    <w:p w14:paraId="4CC2CBA0" w14:textId="58D1ACE4" w:rsidR="007530FC" w:rsidRDefault="007530FC" w:rsidP="007530FC">
      <w:pPr>
        <w:pStyle w:val="Nidungvnbn"/>
        <w:numPr>
          <w:ilvl w:val="0"/>
          <w:numId w:val="28"/>
        </w:numPr>
      </w:pPr>
      <w:r w:rsidRPr="007530FC">
        <w:t>From</w:t>
      </w:r>
      <w:r>
        <w:t xml:space="preserve"> </w:t>
      </w:r>
      <w:r w:rsidRPr="007530FC">
        <w:t>deduction</w:t>
      </w:r>
      <w:r w:rsidR="00912C25">
        <w:t>s</w:t>
      </w:r>
      <w:r>
        <w:t xml:space="preserve"> (2) and (3),</w:t>
      </w:r>
      <w:r w:rsidRPr="007530FC">
        <w:t xml:space="preserve"> we</w:t>
      </w:r>
      <w:r w:rsidR="004507CA">
        <w:t xml:space="preserve"> can</w:t>
      </w:r>
      <w:r w:rsidRPr="007530FC">
        <w:t xml:space="preserve"> conclude that </w:t>
      </w:r>
      <w:r>
        <w:t>3</w:t>
      </w:r>
      <w:r w:rsidRPr="007530FC">
        <w:t xml:space="preserve"> is one of the numbers in the password, but it's in the </w:t>
      </w:r>
      <w:r w:rsidRPr="007530FC">
        <w:rPr>
          <w:b/>
          <w:bCs/>
        </w:rPr>
        <w:t>correct</w:t>
      </w:r>
      <w:r w:rsidRPr="007530FC">
        <w:t xml:space="preserve"> position.</w:t>
      </w:r>
      <w:r>
        <w:t xml:space="preserve"> (5)</w:t>
      </w:r>
    </w:p>
    <w:p w14:paraId="76FE94F8" w14:textId="25F33261" w:rsidR="00BC328C" w:rsidRDefault="00BC328C" w:rsidP="00BC328C">
      <w:pPr>
        <w:pStyle w:val="Nidungvnbn"/>
        <w:numPr>
          <w:ilvl w:val="0"/>
          <w:numId w:val="30"/>
        </w:numPr>
      </w:pPr>
      <w:r>
        <w:t xml:space="preserve">Consider </w:t>
      </w:r>
      <w:r w:rsidRPr="006C78AE">
        <w:t>hypothes</w:t>
      </w:r>
      <w:r w:rsidR="001C1EC1">
        <w:t>i</w:t>
      </w:r>
      <w:r w:rsidRPr="006C78AE">
        <w:t>s</w:t>
      </w:r>
      <w:r>
        <w:t xml:space="preserve"> d)</w:t>
      </w:r>
      <w:r w:rsidR="007530FC">
        <w:t xml:space="preserve">: We </w:t>
      </w:r>
      <w:r w:rsidR="004507CA">
        <w:t>have</w:t>
      </w:r>
      <w:r w:rsidR="007530FC">
        <w:t xml:space="preserve"> 1 and 3 </w:t>
      </w:r>
      <w:r w:rsidR="004507CA">
        <w:t>are</w:t>
      </w:r>
      <w:r w:rsidR="007530FC">
        <w:t xml:space="preserve"> the </w:t>
      </w:r>
      <w:r w:rsidR="00912C25">
        <w:t>number in the password</w:t>
      </w:r>
      <w:r w:rsidR="007530FC">
        <w:t xml:space="preserve"> </w:t>
      </w:r>
      <w:r w:rsidR="00106FF0">
        <w:t xml:space="preserve">(depend on </w:t>
      </w:r>
      <w:r w:rsidR="004507CA">
        <w:t>deduction</w:t>
      </w:r>
      <w:r w:rsidR="00912C25">
        <w:t>s</w:t>
      </w:r>
      <w:r w:rsidR="00106FF0">
        <w:t xml:space="preserve"> (4) and (5)). Therefore, 7 is an incorrect number. (6)</w:t>
      </w:r>
    </w:p>
    <w:p w14:paraId="358099BA" w14:textId="77777777" w:rsidR="00BC328C" w:rsidRDefault="00BC328C" w:rsidP="00BC328C">
      <w:pPr>
        <w:pStyle w:val="Nidungvnbn"/>
        <w:ind w:left="1080" w:firstLine="0"/>
      </w:pPr>
    </w:p>
    <w:p w14:paraId="5B100FE8" w14:textId="65310E01" w:rsidR="00106FF0" w:rsidRDefault="00BC328C" w:rsidP="00106FF0">
      <w:pPr>
        <w:pStyle w:val="Nidungvnbn"/>
        <w:numPr>
          <w:ilvl w:val="0"/>
          <w:numId w:val="30"/>
        </w:numPr>
      </w:pPr>
      <w:r>
        <w:t xml:space="preserve">Consider </w:t>
      </w:r>
      <w:r w:rsidRPr="006C78AE">
        <w:t>hypothes</w:t>
      </w:r>
      <w:r w:rsidR="004507CA">
        <w:t>i</w:t>
      </w:r>
      <w:r w:rsidRPr="006C78AE">
        <w:t>s</w:t>
      </w:r>
      <w:r>
        <w:t xml:space="preserve"> a)</w:t>
      </w:r>
      <w:r w:rsidR="00106FF0">
        <w:t xml:space="preserve">: Because 7 is </w:t>
      </w:r>
      <w:r w:rsidR="00912C25">
        <w:t xml:space="preserve">an </w:t>
      </w:r>
      <w:r w:rsidR="00106FF0">
        <w:t>incorrect</w:t>
      </w:r>
      <w:r w:rsidR="00912C25">
        <w:t xml:space="preserve"> number </w:t>
      </w:r>
      <w:r w:rsidR="004507CA">
        <w:t>(depend on deduction (6))</w:t>
      </w:r>
      <w:r w:rsidR="00106FF0">
        <w:t xml:space="preserve"> and 4 is eliminated (depend on </w:t>
      </w:r>
      <w:r w:rsidR="004507CA">
        <w:t>deduction</w:t>
      </w:r>
      <w:r w:rsidR="00106FF0">
        <w:t xml:space="preserve"> (3)).</w:t>
      </w:r>
    </w:p>
    <w:p w14:paraId="26128AB0" w14:textId="19C165EE" w:rsidR="00BC328C" w:rsidRDefault="004507CA" w:rsidP="00106FF0">
      <w:pPr>
        <w:pStyle w:val="Nidungvnbn"/>
        <w:numPr>
          <w:ilvl w:val="0"/>
          <w:numId w:val="28"/>
        </w:numPr>
      </w:pPr>
      <w:r>
        <w:t>W</w:t>
      </w:r>
      <w:r w:rsidR="00106FF0" w:rsidRPr="00106FF0">
        <w:t xml:space="preserve">e </w:t>
      </w:r>
      <w:r w:rsidR="00106FF0">
        <w:t xml:space="preserve">can </w:t>
      </w:r>
      <w:r w:rsidR="00106FF0" w:rsidRPr="00106FF0">
        <w:t xml:space="preserve">deduce that 2 is another number in the password, but it's in the </w:t>
      </w:r>
      <w:r w:rsidR="00106FF0" w:rsidRPr="00106FF0">
        <w:rPr>
          <w:b/>
          <w:bCs/>
        </w:rPr>
        <w:t>wrong</w:t>
      </w:r>
      <w:r w:rsidR="00106FF0" w:rsidRPr="00106FF0">
        <w:t xml:space="preserve"> position.</w:t>
      </w:r>
      <w:r w:rsidR="00106FF0">
        <w:t xml:space="preserve"> (7)</w:t>
      </w:r>
    </w:p>
    <w:p w14:paraId="1FB5B8C6" w14:textId="4AA5023E" w:rsidR="0018672B" w:rsidRDefault="0018672B" w:rsidP="0018672B">
      <w:pPr>
        <w:pStyle w:val="Nidungvnbn"/>
        <w:numPr>
          <w:ilvl w:val="0"/>
          <w:numId w:val="30"/>
        </w:numPr>
      </w:pPr>
      <w:r>
        <w:t xml:space="preserve">Consider </w:t>
      </w:r>
      <w:r w:rsidRPr="006C78AE">
        <w:t>hypothes</w:t>
      </w:r>
      <w:r w:rsidR="004507CA">
        <w:t>e</w:t>
      </w:r>
      <w:r w:rsidRPr="006C78AE">
        <w:t>s</w:t>
      </w:r>
      <w:r>
        <w:t xml:space="preserve"> b) and d)</w:t>
      </w:r>
      <w:r w:rsidR="00106FF0">
        <w:t>: S</w:t>
      </w:r>
      <w:r w:rsidR="00106FF0" w:rsidRPr="00106FF0">
        <w:t>ince 1 is in the wrong position in both, it must be in the first position.</w:t>
      </w:r>
      <w:r w:rsidR="00106FF0">
        <w:t xml:space="preserve"> (8)</w:t>
      </w:r>
    </w:p>
    <w:p w14:paraId="44632CD4" w14:textId="7AD4D9D3" w:rsidR="0018672B" w:rsidRDefault="00106FF0" w:rsidP="00106FF0">
      <w:pPr>
        <w:pStyle w:val="Nidungvnbn"/>
        <w:numPr>
          <w:ilvl w:val="0"/>
          <w:numId w:val="30"/>
        </w:numPr>
      </w:pPr>
      <w:r>
        <w:t>Because 1 is the first and 3 is the last number of the password. Hence, 2 is</w:t>
      </w:r>
      <w:r w:rsidR="00912C25">
        <w:t xml:space="preserve"> the number</w:t>
      </w:r>
      <w:r>
        <w:t xml:space="preserve"> in the middle </w:t>
      </w:r>
      <w:r w:rsidR="004507CA">
        <w:t xml:space="preserve">of </w:t>
      </w:r>
      <w:r>
        <w:t>the password.</w:t>
      </w:r>
    </w:p>
    <w:p w14:paraId="46D9B021" w14:textId="13E06978" w:rsidR="00106FF0" w:rsidRDefault="00106FF0" w:rsidP="00106FF0">
      <w:pPr>
        <w:pStyle w:val="Nidungvnbn"/>
        <w:numPr>
          <w:ilvl w:val="0"/>
          <w:numId w:val="28"/>
        </w:numPr>
      </w:pPr>
      <w:r>
        <w:t>The password is 123.</w:t>
      </w:r>
    </w:p>
    <w:p w14:paraId="09B35C64" w14:textId="5A9A82AA" w:rsidR="0018672B" w:rsidRDefault="0018672B" w:rsidP="0018672B">
      <w:pPr>
        <w:pStyle w:val="Nidungvnbn"/>
        <w:ind w:left="1080" w:firstLine="0"/>
      </w:pPr>
    </w:p>
    <w:p w14:paraId="10D07116" w14:textId="77777777" w:rsidR="0018672B" w:rsidRDefault="0018672B" w:rsidP="0018672B">
      <w:pPr>
        <w:pStyle w:val="Nidungvnbn"/>
        <w:ind w:left="1080" w:firstLine="0"/>
      </w:pPr>
    </w:p>
    <w:p w14:paraId="5365E58C" w14:textId="77777777" w:rsidR="00BC328C" w:rsidRDefault="00BC328C" w:rsidP="00BC328C">
      <w:pPr>
        <w:pStyle w:val="Nidungvnbn"/>
        <w:ind w:left="1080" w:firstLine="0"/>
      </w:pPr>
    </w:p>
    <w:p w14:paraId="261461F4" w14:textId="77777777" w:rsidR="00BC328C" w:rsidRDefault="00BC328C" w:rsidP="006856A4">
      <w:pPr>
        <w:pStyle w:val="Nidungvnbn"/>
      </w:pPr>
    </w:p>
    <w:p w14:paraId="74976450" w14:textId="52C71F21" w:rsidR="006856A4" w:rsidRDefault="006856A4" w:rsidP="006856A4">
      <w:pPr>
        <w:pStyle w:val="Nidungvnbn"/>
        <w:ind w:left="720" w:firstLine="0"/>
      </w:pPr>
    </w:p>
    <w:p w14:paraId="00B3ED19" w14:textId="77777777" w:rsidR="006856A4" w:rsidRDefault="006856A4" w:rsidP="006856A4">
      <w:pPr>
        <w:pStyle w:val="Nidungvnbn"/>
        <w:ind w:left="720" w:firstLine="0"/>
      </w:pPr>
    </w:p>
    <w:p w14:paraId="2FAD37AE" w14:textId="6FC123C2" w:rsidR="00B118C8" w:rsidRDefault="00B118C8" w:rsidP="006D269A">
      <w:pPr>
        <w:pStyle w:val="Nidungvnbn"/>
      </w:pPr>
    </w:p>
    <w:p w14:paraId="1186EEF6" w14:textId="77777777" w:rsidR="00EC5445" w:rsidRDefault="00EC5445" w:rsidP="0064189C">
      <w:pPr>
        <w:pStyle w:val="Tiumccp1"/>
      </w:pPr>
    </w:p>
    <w:p w14:paraId="4B718FEA" w14:textId="77777777" w:rsidR="00EC5445" w:rsidRDefault="00EC5445" w:rsidP="0064189C">
      <w:pPr>
        <w:pStyle w:val="Tiumccp1"/>
      </w:pPr>
    </w:p>
    <w:p w14:paraId="689BB36D" w14:textId="77777777" w:rsidR="00EC5445" w:rsidRDefault="00EC5445" w:rsidP="0064189C">
      <w:pPr>
        <w:pStyle w:val="Tiumccp1"/>
      </w:pPr>
    </w:p>
    <w:p w14:paraId="42D26371" w14:textId="77777777" w:rsidR="00EC5445" w:rsidRDefault="00EC5445" w:rsidP="0064189C">
      <w:pPr>
        <w:pStyle w:val="Tiumccp1"/>
      </w:pPr>
    </w:p>
    <w:p w14:paraId="5735E172" w14:textId="77777777" w:rsidR="00EC5445" w:rsidRDefault="00EC5445" w:rsidP="0064189C">
      <w:pPr>
        <w:pStyle w:val="Tiumccp1"/>
      </w:pPr>
    </w:p>
    <w:p w14:paraId="15D28CAC" w14:textId="77777777" w:rsidR="00EC5445" w:rsidRDefault="00EC5445" w:rsidP="0064189C">
      <w:pPr>
        <w:pStyle w:val="Tiumccp1"/>
      </w:pPr>
    </w:p>
    <w:p w14:paraId="3383F43C" w14:textId="77777777" w:rsidR="00B6176C" w:rsidRDefault="00B6176C" w:rsidP="0064189C">
      <w:pPr>
        <w:pStyle w:val="Tiumccp1"/>
      </w:pPr>
    </w:p>
    <w:p w14:paraId="09A87C79" w14:textId="77777777" w:rsidR="00CB2C35" w:rsidRDefault="00CB2C35" w:rsidP="0064189C">
      <w:pPr>
        <w:pStyle w:val="Tiumccp1"/>
      </w:pPr>
    </w:p>
    <w:p w14:paraId="0A440932" w14:textId="77777777" w:rsidR="00EC5445" w:rsidRDefault="00EC5445" w:rsidP="0064189C">
      <w:pPr>
        <w:pStyle w:val="Tiumccp1"/>
      </w:pPr>
    </w:p>
    <w:p w14:paraId="37A8E48D" w14:textId="3841EF52" w:rsidR="00380336" w:rsidRPr="00D13552" w:rsidRDefault="00380336" w:rsidP="00380336">
      <w:pPr>
        <w:pStyle w:val="Tiumccp1"/>
      </w:pPr>
      <w:bookmarkStart w:id="8" w:name="_Toc164050606"/>
      <w:r>
        <w:lastRenderedPageBreak/>
        <w:t xml:space="preserve">1.2 </w:t>
      </w:r>
      <w:r w:rsidR="006B7D62" w:rsidRPr="00380336">
        <w:t>Problem 2</w:t>
      </w:r>
      <w:r w:rsidR="00896680" w:rsidRPr="00380336">
        <w:t>: Conditional statements</w:t>
      </w:r>
      <w:bookmarkEnd w:id="8"/>
    </w:p>
    <w:p w14:paraId="3A6F3517" w14:textId="2F24CA45" w:rsidR="002D0FD0" w:rsidRDefault="0033126D" w:rsidP="0033126D">
      <w:pPr>
        <w:pStyle w:val="Tiumccp2"/>
      </w:pPr>
      <w:bookmarkStart w:id="9" w:name="_Toc164050607"/>
      <w:r>
        <w:t xml:space="preserve">1.2.1 </w:t>
      </w:r>
      <w:r w:rsidR="002D0FD0">
        <w:t>Requirement</w:t>
      </w:r>
      <w:bookmarkEnd w:id="9"/>
    </w:p>
    <w:p w14:paraId="373352CC" w14:textId="77777777" w:rsidR="00EC5445" w:rsidRDefault="00EC5445" w:rsidP="00EC5445">
      <w:pPr>
        <w:pStyle w:val="Nidungvnbn"/>
        <w:ind w:left="720" w:firstLine="0"/>
      </w:pPr>
      <w:r w:rsidRPr="00A910FD">
        <w:t xml:space="preserve">State the </w:t>
      </w:r>
      <w:r>
        <w:t xml:space="preserve">converse, </w:t>
      </w:r>
      <w:r w:rsidRPr="00A910FD">
        <w:t>inverse, contrapositive</w:t>
      </w:r>
      <w:r>
        <w:t>,</w:t>
      </w:r>
      <w:r w:rsidRPr="00A910FD">
        <w:t xml:space="preserve"> </w:t>
      </w:r>
      <w:r>
        <w:t xml:space="preserve">and non-conditional-form negation </w:t>
      </w:r>
      <w:r w:rsidRPr="00A910FD">
        <w:t xml:space="preserve">of </w:t>
      </w:r>
      <w:r>
        <w:t>these</w:t>
      </w:r>
      <w:r w:rsidRPr="00A910FD">
        <w:t xml:space="preserve"> conditional statement</w:t>
      </w:r>
      <w:r>
        <w:t>s in natural language</w:t>
      </w:r>
      <w:r w:rsidRPr="00A910FD">
        <w:t>:</w:t>
      </w:r>
    </w:p>
    <w:p w14:paraId="46FC1DD2" w14:textId="77777777" w:rsidR="00EC5445" w:rsidRPr="00CE1E23" w:rsidRDefault="00EC5445" w:rsidP="00EC5445">
      <w:pPr>
        <w:pStyle w:val="Nidungvnbn"/>
        <w:ind w:left="720"/>
      </w:pPr>
      <w:r>
        <w:t>a. “</w:t>
      </w:r>
      <w:r w:rsidRPr="00EC5445">
        <w:rPr>
          <w:lang w:val="vi-VN"/>
        </w:rPr>
        <w:t>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w:t>
      </w:r>
      <w:r>
        <w:t>”</w:t>
      </w:r>
    </w:p>
    <w:p w14:paraId="5110E697" w14:textId="77777777" w:rsidR="00EC5445" w:rsidRDefault="00EC5445" w:rsidP="00EC5445">
      <w:pPr>
        <w:pStyle w:val="Nidungvnbn"/>
        <w:jc w:val="right"/>
      </w:pPr>
      <w:r w:rsidRPr="00EC5445">
        <w:rPr>
          <w:i/>
          <w:iCs/>
          <w:lang w:val="vi-VN"/>
        </w:rPr>
        <w:t>The Ethics of Belief</w:t>
      </w:r>
      <w:r w:rsidRPr="00EC5445">
        <w:rPr>
          <w:lang w:val="vi-VN"/>
        </w:rPr>
        <w:t xml:space="preserve"> (1877) by William K. Clifford.</w:t>
      </w:r>
    </w:p>
    <w:p w14:paraId="0027919D" w14:textId="77777777" w:rsidR="006B701E" w:rsidRDefault="006B701E" w:rsidP="006B701E">
      <w:pPr>
        <w:pStyle w:val="Nidungvnbn"/>
        <w:ind w:left="720"/>
      </w:pPr>
      <w:r>
        <w:t>b. “</w:t>
      </w:r>
      <w:r w:rsidRPr="00CA6D4E">
        <w:t>If existing agricultural knowledge were everywhere applied, the planet could feed twice its present population.</w:t>
      </w:r>
      <w:r>
        <w:t>”</w:t>
      </w:r>
    </w:p>
    <w:p w14:paraId="21309B98" w14:textId="77777777" w:rsidR="006B701E" w:rsidRDefault="006B701E" w:rsidP="006B701E">
      <w:pPr>
        <w:pStyle w:val="Nidungvnbn"/>
        <w:jc w:val="right"/>
      </w:pPr>
      <w:r w:rsidRPr="00804555">
        <w:rPr>
          <w:i/>
          <w:iCs/>
        </w:rPr>
        <w:t>The Lessons of History</w:t>
      </w:r>
      <w:r>
        <w:t xml:space="preserve"> (1968) by </w:t>
      </w:r>
      <w:r w:rsidRPr="00CA6D4E">
        <w:t>Will and Ariel Durant</w:t>
      </w:r>
      <w:r>
        <w:t>.</w:t>
      </w:r>
    </w:p>
    <w:p w14:paraId="1CF4ABF3" w14:textId="77777777" w:rsidR="006B701E" w:rsidRDefault="006B701E" w:rsidP="006B701E">
      <w:pPr>
        <w:pStyle w:val="Nidungvnbn"/>
        <w:ind w:left="720"/>
      </w:pPr>
      <w:r>
        <w:t>c. “</w:t>
      </w:r>
      <w:r w:rsidRPr="00CA6D4E">
        <w:t>But even if the initial colonists had consisted of only 100</w:t>
      </w:r>
      <w:r>
        <w:t xml:space="preserve"> </w:t>
      </w:r>
      <w:r w:rsidRPr="00CA6D4E">
        <w:t>people and their numbers had increased at a rate of only 1.1 percent</w:t>
      </w:r>
      <w:r>
        <w:t xml:space="preserve"> </w:t>
      </w:r>
      <w:r w:rsidRPr="00CA6D4E">
        <w:t>per year, the colonists' descendants would have reached that</w:t>
      </w:r>
      <w:r>
        <w:t xml:space="preserve"> </w:t>
      </w:r>
      <w:r w:rsidRPr="00CA6D4E">
        <w:t>population ceiling of 10 million people within a thousand years.</w:t>
      </w:r>
      <w:r>
        <w:t>”</w:t>
      </w:r>
    </w:p>
    <w:p w14:paraId="7175527B" w14:textId="77777777" w:rsidR="006B701E" w:rsidRDefault="006B701E" w:rsidP="006B701E">
      <w:pPr>
        <w:pStyle w:val="Nidungvnbn"/>
        <w:jc w:val="right"/>
      </w:pPr>
      <w:r w:rsidRPr="00804555">
        <w:rPr>
          <w:i/>
          <w:iCs/>
        </w:rPr>
        <w:t>Guns, Germs, and Steel</w:t>
      </w:r>
      <w:r>
        <w:t xml:space="preserve"> (1997) by </w:t>
      </w:r>
      <w:r w:rsidRPr="00CA6D4E">
        <w:t>Jared Diamond</w:t>
      </w:r>
      <w:r>
        <w:t>.</w:t>
      </w:r>
    </w:p>
    <w:p w14:paraId="3CEA2448" w14:textId="77777777" w:rsidR="006B701E" w:rsidRDefault="006B701E" w:rsidP="006B701E">
      <w:pPr>
        <w:pStyle w:val="Nidungvnbn"/>
        <w:ind w:left="720"/>
      </w:pPr>
      <w:r>
        <w:t>d. “</w:t>
      </w:r>
      <w:r w:rsidRPr="00EE5FD1">
        <w:t>If anyone looked out of their window</w:t>
      </w:r>
      <w:r>
        <w:t xml:space="preserve"> </w:t>
      </w:r>
      <w:r w:rsidRPr="00EE5FD1">
        <w:t>now, even beady-eyed Mrs. Dursley, they wouldn’t be able to see anything that was happening</w:t>
      </w:r>
      <w:r>
        <w:t xml:space="preserve"> </w:t>
      </w:r>
      <w:r w:rsidRPr="00EE5FD1">
        <w:t>down on the pavement.</w:t>
      </w:r>
      <w:r>
        <w:t>”</w:t>
      </w:r>
    </w:p>
    <w:p w14:paraId="7D7EB1B3" w14:textId="77777777" w:rsidR="006B701E" w:rsidRDefault="006B701E" w:rsidP="006B701E">
      <w:pPr>
        <w:pStyle w:val="Nidungvnbn"/>
        <w:jc w:val="right"/>
      </w:pPr>
      <w:r w:rsidRPr="00EE5FD1">
        <w:rPr>
          <w:i/>
          <w:iCs/>
        </w:rPr>
        <w:t xml:space="preserve">Harry Potter and the Philosopher's Stone </w:t>
      </w:r>
      <w:r>
        <w:t xml:space="preserve">(1997) by </w:t>
      </w:r>
      <w:r w:rsidRPr="00EE5FD1">
        <w:t>J. K. Rowling</w:t>
      </w:r>
    </w:p>
    <w:p w14:paraId="3F692FED" w14:textId="77777777" w:rsidR="006B701E" w:rsidRPr="00A910FD" w:rsidRDefault="006B701E" w:rsidP="006B701E">
      <w:pPr>
        <w:pStyle w:val="Nidungvnbn"/>
        <w:jc w:val="left"/>
      </w:pPr>
    </w:p>
    <w:p w14:paraId="16C86753" w14:textId="77777777" w:rsidR="006B701E" w:rsidRDefault="006B701E" w:rsidP="006B701E">
      <w:pPr>
        <w:pStyle w:val="Nidungvnbn"/>
      </w:pPr>
    </w:p>
    <w:p w14:paraId="75021F55" w14:textId="77777777" w:rsidR="00EC5445" w:rsidRDefault="00EC5445" w:rsidP="00EC5445">
      <w:pPr>
        <w:pStyle w:val="Nidungvnbn"/>
        <w:jc w:val="left"/>
      </w:pPr>
    </w:p>
    <w:p w14:paraId="53E2CFF2" w14:textId="77777777" w:rsidR="00EC5445" w:rsidRPr="00EC5445" w:rsidRDefault="00EC5445" w:rsidP="00EC5445">
      <w:pPr>
        <w:pStyle w:val="Nidungvnbn"/>
        <w:jc w:val="left"/>
      </w:pPr>
    </w:p>
    <w:p w14:paraId="0BAFA513" w14:textId="77777777" w:rsidR="00EC5445" w:rsidRDefault="00EC5445" w:rsidP="00EC5445">
      <w:pPr>
        <w:pStyle w:val="Tiumccp2"/>
        <w:ind w:left="720"/>
      </w:pPr>
    </w:p>
    <w:p w14:paraId="5D9967C6" w14:textId="5FED2338" w:rsidR="002D0FD0" w:rsidRDefault="002D0FD0" w:rsidP="0033126D">
      <w:pPr>
        <w:pStyle w:val="Tiumccp2"/>
        <w:numPr>
          <w:ilvl w:val="2"/>
          <w:numId w:val="26"/>
        </w:numPr>
      </w:pPr>
      <w:bookmarkStart w:id="10" w:name="_Toc164050608"/>
      <w:r>
        <w:t>Solution</w:t>
      </w:r>
      <w:bookmarkEnd w:id="10"/>
    </w:p>
    <w:p w14:paraId="5D273F1E" w14:textId="77777777" w:rsidR="00D835B4" w:rsidRDefault="00D835B4" w:rsidP="00D835B4">
      <w:pPr>
        <w:pStyle w:val="Nidungvnbn"/>
      </w:pPr>
      <w:r w:rsidRPr="00D835B4">
        <w:t xml:space="preserve">a. “If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 </w:t>
      </w:r>
    </w:p>
    <w:p w14:paraId="3B97C8CE" w14:textId="34FB7059" w:rsidR="00A8732E" w:rsidRDefault="00D835B4" w:rsidP="0022404D">
      <w:pPr>
        <w:pStyle w:val="Nidungvnbn"/>
        <w:jc w:val="right"/>
      </w:pPr>
      <w:r w:rsidRPr="00D835B4">
        <w:t>The Ethics of Belief (1877) by William K. Clifford.</w:t>
      </w:r>
    </w:p>
    <w:p w14:paraId="26D4C6B0" w14:textId="77777777" w:rsidR="0022404D" w:rsidRDefault="0022404D" w:rsidP="0022404D">
      <w:pPr>
        <w:pStyle w:val="Nidungvnbn"/>
        <w:jc w:val="right"/>
      </w:pPr>
    </w:p>
    <w:p w14:paraId="1A31BA01" w14:textId="4CBA0C23" w:rsidR="00210719" w:rsidRPr="0022404D" w:rsidRDefault="00A8732E" w:rsidP="0022404D">
      <w:pPr>
        <w:pStyle w:val="Nidungvnbn"/>
        <w:numPr>
          <w:ilvl w:val="0"/>
          <w:numId w:val="48"/>
        </w:numPr>
        <w:ind w:left="1080"/>
        <w:jc w:val="left"/>
      </w:pPr>
      <w:r w:rsidRPr="00A8732E">
        <w:rPr>
          <w:b/>
          <w:bCs/>
        </w:rPr>
        <w:t>Converse:</w:t>
      </w:r>
      <w:r w:rsidRPr="00A8732E">
        <w:t xml:space="preserve"> </w:t>
      </w:r>
      <w:r w:rsidR="009407CD">
        <w:t>“</w:t>
      </w:r>
      <w:r w:rsidR="00C76D33" w:rsidRPr="000F4F15">
        <w:t>If the life of a man is one long sin against mankind, then he hold</w:t>
      </w:r>
      <w:r w:rsidR="00C76D33">
        <w:t>ing</w:t>
      </w:r>
      <w:r w:rsidR="00C76D33" w:rsidRPr="000F4F15">
        <w:t xml:space="preserve"> a belief which he was taught in childhood or persuaded of afterwards, keeps down and pushes away any doubts that arise about it in his mind, purposely avoids the reading of books and the company of men that call in question or discuss it, and regards as impious those questions which cannot easily be asked without disturbing it.</w:t>
      </w:r>
      <w:r w:rsidR="009407CD">
        <w:t>”</w:t>
      </w:r>
    </w:p>
    <w:p w14:paraId="2DA83A5C" w14:textId="4229A933" w:rsidR="00A8732E" w:rsidRDefault="00A8732E" w:rsidP="0022404D">
      <w:pPr>
        <w:pStyle w:val="Nidungvnbn"/>
        <w:numPr>
          <w:ilvl w:val="0"/>
          <w:numId w:val="49"/>
        </w:numPr>
        <w:ind w:left="1080"/>
        <w:jc w:val="left"/>
      </w:pPr>
      <w:r w:rsidRPr="00210719">
        <w:rPr>
          <w:b/>
          <w:bCs/>
        </w:rPr>
        <w:t>Inverse:</w:t>
      </w:r>
      <w:r w:rsidRPr="00A8732E">
        <w:t xml:space="preserve"> </w:t>
      </w:r>
      <w:r w:rsidR="009407CD">
        <w:t>“</w:t>
      </w:r>
      <w:r w:rsidR="009407CD" w:rsidRPr="009407CD">
        <w:t>If a man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 then the life of that man is not one long sin against mankind.</w:t>
      </w:r>
      <w:r w:rsidR="009407CD">
        <w:t>”</w:t>
      </w:r>
    </w:p>
    <w:p w14:paraId="37CF94AE" w14:textId="2458702C" w:rsidR="00A8732E" w:rsidRDefault="00A8732E" w:rsidP="0022404D">
      <w:pPr>
        <w:pStyle w:val="Nidungvnbn"/>
        <w:numPr>
          <w:ilvl w:val="0"/>
          <w:numId w:val="49"/>
        </w:numPr>
        <w:ind w:left="1080"/>
        <w:jc w:val="left"/>
      </w:pPr>
      <w:r w:rsidRPr="00A8732E">
        <w:rPr>
          <w:b/>
          <w:bCs/>
        </w:rPr>
        <w:t>Contrapositive:</w:t>
      </w:r>
      <w:r w:rsidRPr="00A8732E">
        <w:t xml:space="preserve"> </w:t>
      </w:r>
      <w:r w:rsidR="001628E1">
        <w:t>“</w:t>
      </w:r>
      <w:r w:rsidR="001628E1" w:rsidRPr="001628E1">
        <w:t>If the life of a man is not one long sin against mankind, then he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w:t>
      </w:r>
      <w:r w:rsidR="001628E1">
        <w:t>”</w:t>
      </w:r>
    </w:p>
    <w:p w14:paraId="67675F82" w14:textId="77777777" w:rsidR="00866422" w:rsidRDefault="00866422" w:rsidP="0022404D">
      <w:pPr>
        <w:pStyle w:val="Nidungvnbn"/>
        <w:jc w:val="left"/>
      </w:pPr>
    </w:p>
    <w:p w14:paraId="3A1999B6" w14:textId="063E704B" w:rsidR="00A8732E" w:rsidRDefault="00A8732E" w:rsidP="0022404D">
      <w:pPr>
        <w:pStyle w:val="Nidungvnbn"/>
        <w:numPr>
          <w:ilvl w:val="0"/>
          <w:numId w:val="49"/>
        </w:numPr>
        <w:ind w:left="1080"/>
        <w:jc w:val="left"/>
      </w:pPr>
      <w:r w:rsidRPr="00A8732E">
        <w:rPr>
          <w:b/>
          <w:bCs/>
        </w:rPr>
        <w:t>Non-conditional-form negation:</w:t>
      </w:r>
      <w:r w:rsidRPr="00A8732E">
        <w:t xml:space="preserve"> </w:t>
      </w:r>
      <w:r w:rsidR="001628E1">
        <w:t>“</w:t>
      </w:r>
      <w:r w:rsidR="001628E1" w:rsidRPr="005873C8">
        <w:t>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and the life of that man is not one long sin against mankind.</w:t>
      </w:r>
      <w:r w:rsidR="001628E1">
        <w:t>”</w:t>
      </w:r>
    </w:p>
    <w:p w14:paraId="062337D6" w14:textId="77777777" w:rsidR="00D835B4" w:rsidRDefault="00D835B4" w:rsidP="00D835B4">
      <w:pPr>
        <w:pStyle w:val="Nidungvnbn"/>
        <w:jc w:val="right"/>
      </w:pPr>
    </w:p>
    <w:p w14:paraId="5F3D6D5E" w14:textId="3218FE56" w:rsidR="00D835B4" w:rsidRDefault="00D835B4" w:rsidP="00D835B4">
      <w:pPr>
        <w:pStyle w:val="Nidungvnbn"/>
        <w:jc w:val="left"/>
      </w:pPr>
      <w:r w:rsidRPr="00D835B4">
        <w:t>b. “If existing agricultural knowledge were everywhere applied, the planet could feed twice its present population.”</w:t>
      </w:r>
    </w:p>
    <w:p w14:paraId="5E2309A7" w14:textId="16F60AA2" w:rsidR="00D835B4" w:rsidRDefault="00D835B4" w:rsidP="00D835B4">
      <w:pPr>
        <w:pStyle w:val="Nidungvnbn"/>
        <w:jc w:val="right"/>
      </w:pPr>
      <w:r w:rsidRPr="00D835B4">
        <w:t>The Lessons of History (1968) by Will and Ariel Durant.</w:t>
      </w:r>
    </w:p>
    <w:p w14:paraId="04E82428" w14:textId="77777777" w:rsidR="00A8732E" w:rsidRDefault="00A8732E" w:rsidP="00D835B4">
      <w:pPr>
        <w:pStyle w:val="Nidungvnbn"/>
        <w:jc w:val="right"/>
      </w:pPr>
    </w:p>
    <w:p w14:paraId="4A9A0437" w14:textId="3CCC370D" w:rsidR="00210719" w:rsidRDefault="00210719" w:rsidP="0022404D">
      <w:pPr>
        <w:pStyle w:val="Nidungvnbn"/>
        <w:numPr>
          <w:ilvl w:val="0"/>
          <w:numId w:val="50"/>
        </w:numPr>
        <w:ind w:left="1080"/>
        <w:jc w:val="left"/>
      </w:pPr>
      <w:r w:rsidRPr="00210719">
        <w:rPr>
          <w:b/>
          <w:bCs/>
        </w:rPr>
        <w:t>Converse:</w:t>
      </w:r>
      <w:r w:rsidRPr="00210719">
        <w:t xml:space="preserve"> "If the planet could feed twice its present population, then existing agricultural knowledge </w:t>
      </w:r>
      <w:r w:rsidR="00C27C1D">
        <w:t>would be</w:t>
      </w:r>
      <w:r w:rsidRPr="00210719">
        <w:t xml:space="preserve"> everywhere applied." </w:t>
      </w:r>
    </w:p>
    <w:p w14:paraId="54BF6461" w14:textId="1DEE22BC" w:rsidR="00210719" w:rsidRDefault="00210719" w:rsidP="0022404D">
      <w:pPr>
        <w:pStyle w:val="Nidungvnbn"/>
        <w:numPr>
          <w:ilvl w:val="0"/>
          <w:numId w:val="50"/>
        </w:numPr>
        <w:ind w:left="1080"/>
        <w:jc w:val="left"/>
      </w:pPr>
      <w:r w:rsidRPr="00210719">
        <w:rPr>
          <w:b/>
          <w:bCs/>
        </w:rPr>
        <w:t>Inverse:</w:t>
      </w:r>
      <w:r w:rsidRPr="00210719">
        <w:t xml:space="preserve"> </w:t>
      </w:r>
      <w:r w:rsidR="00C27C1D">
        <w:t>“</w:t>
      </w:r>
      <w:r w:rsidR="00C27C1D" w:rsidRPr="00C27C1D">
        <w:t xml:space="preserve">If existing agricultural knowledge </w:t>
      </w:r>
      <w:r w:rsidR="00C27C1D">
        <w:t xml:space="preserve">were </w:t>
      </w:r>
      <w:r w:rsidR="00C27C1D" w:rsidRPr="00C27C1D">
        <w:t>not everywhere applied, then the planet could not feed twice its present population</w:t>
      </w:r>
      <w:r w:rsidR="00C27C1D">
        <w:t>.”</w:t>
      </w:r>
    </w:p>
    <w:p w14:paraId="766F9BB6" w14:textId="30A7EB52" w:rsidR="00210719" w:rsidRDefault="00210719" w:rsidP="0022404D">
      <w:pPr>
        <w:pStyle w:val="Nidungvnbn"/>
        <w:numPr>
          <w:ilvl w:val="0"/>
          <w:numId w:val="50"/>
        </w:numPr>
        <w:ind w:left="1080"/>
        <w:jc w:val="left"/>
      </w:pPr>
      <w:r w:rsidRPr="00210719">
        <w:rPr>
          <w:b/>
          <w:bCs/>
        </w:rPr>
        <w:t>Contrapositive:</w:t>
      </w:r>
      <w:r w:rsidRPr="00210719">
        <w:t xml:space="preserve"> </w:t>
      </w:r>
      <w:r w:rsidR="00C27C1D">
        <w:t>“</w:t>
      </w:r>
      <w:r w:rsidR="00C27C1D" w:rsidRPr="00C27C1D">
        <w:t xml:space="preserve">If the planet could not feed twice its present population, then existing agricultural knowledge </w:t>
      </w:r>
      <w:r w:rsidR="00C27C1D">
        <w:t>would not be</w:t>
      </w:r>
      <w:r w:rsidR="00C27C1D" w:rsidRPr="00C27C1D">
        <w:t xml:space="preserve"> everywhere applied.</w:t>
      </w:r>
      <w:r w:rsidR="00C27C1D">
        <w:t>”</w:t>
      </w:r>
    </w:p>
    <w:p w14:paraId="51891BF9" w14:textId="17F53DDE" w:rsidR="00A8732E" w:rsidRDefault="00210719" w:rsidP="0022404D">
      <w:pPr>
        <w:pStyle w:val="Nidungvnbn"/>
        <w:numPr>
          <w:ilvl w:val="0"/>
          <w:numId w:val="50"/>
        </w:numPr>
        <w:ind w:left="1080"/>
        <w:jc w:val="left"/>
      </w:pPr>
      <w:r w:rsidRPr="00210719">
        <w:rPr>
          <w:b/>
          <w:bCs/>
        </w:rPr>
        <w:t>Non-conditional-form negation:</w:t>
      </w:r>
      <w:r w:rsidRPr="00210719">
        <w:t xml:space="preserve"> </w:t>
      </w:r>
      <w:r w:rsidR="00C27C1D">
        <w:t>“</w:t>
      </w:r>
      <w:r w:rsidR="0051540C" w:rsidRPr="0051540C">
        <w:t xml:space="preserve">Existing agricultural knowledge were everywhere </w:t>
      </w:r>
      <w:proofErr w:type="gramStart"/>
      <w:r w:rsidR="0051540C" w:rsidRPr="0051540C">
        <w:t>applied</w:t>
      </w:r>
      <w:proofErr w:type="gramEnd"/>
      <w:r w:rsidR="0051540C" w:rsidRPr="0051540C">
        <w:t xml:space="preserve"> and the planet could not feed twice its present population</w:t>
      </w:r>
      <w:r w:rsidR="00C27C1D" w:rsidRPr="00C27C1D">
        <w:t>.</w:t>
      </w:r>
      <w:r w:rsidR="00C27C1D">
        <w:t>”</w:t>
      </w:r>
    </w:p>
    <w:p w14:paraId="531F7364" w14:textId="77777777" w:rsidR="00A8732E" w:rsidRDefault="00A8732E" w:rsidP="00A8732E">
      <w:pPr>
        <w:pStyle w:val="Nidungvnbn"/>
        <w:jc w:val="left"/>
      </w:pPr>
    </w:p>
    <w:p w14:paraId="6D2A1D86" w14:textId="77777777" w:rsidR="00D835B4" w:rsidRDefault="00D835B4" w:rsidP="00D835B4">
      <w:pPr>
        <w:pStyle w:val="Nidungvnbn"/>
      </w:pPr>
      <w:r w:rsidRPr="00D835B4">
        <w:t xml:space="preserve">c. “But even if the initial colonists had consisted of only 100 people and their numbers had increased at a rate of only 1.1 percent per year, the colonists' descendants would have reached that population ceiling of 10 million people within a thousand years.” </w:t>
      </w:r>
    </w:p>
    <w:p w14:paraId="278CA9D4" w14:textId="52667C03" w:rsidR="00210719" w:rsidRDefault="00D835B4" w:rsidP="0022404D">
      <w:pPr>
        <w:pStyle w:val="Nidungvnbn"/>
        <w:jc w:val="right"/>
      </w:pPr>
      <w:r w:rsidRPr="00D835B4">
        <w:t>Guns, Germs, and Steel (1997) by Jared Diamond.</w:t>
      </w:r>
    </w:p>
    <w:p w14:paraId="63EF7957" w14:textId="1BFBEB6A" w:rsidR="00210719" w:rsidRDefault="00210719" w:rsidP="0022404D">
      <w:pPr>
        <w:pStyle w:val="Nidungvnbn"/>
        <w:numPr>
          <w:ilvl w:val="0"/>
          <w:numId w:val="51"/>
        </w:numPr>
        <w:ind w:left="1080"/>
        <w:jc w:val="left"/>
      </w:pPr>
      <w:r w:rsidRPr="00210719">
        <w:rPr>
          <w:b/>
          <w:bCs/>
        </w:rPr>
        <w:lastRenderedPageBreak/>
        <w:t>Converse:</w:t>
      </w:r>
      <w:r w:rsidRPr="00210719">
        <w:t xml:space="preserve"> </w:t>
      </w:r>
      <w:r w:rsidR="0051540C">
        <w:t>“</w:t>
      </w:r>
      <w:r w:rsidRPr="00210719">
        <w:t>If the colonists' descendants reach</w:t>
      </w:r>
      <w:r w:rsidR="0051540C">
        <w:t>ed</w:t>
      </w:r>
      <w:r w:rsidRPr="00210719">
        <w:t xml:space="preserve"> a population ceiling of 10 million people within a thousand years, then the initial colonists </w:t>
      </w:r>
      <w:r w:rsidR="0051540C">
        <w:t>would have</w:t>
      </w:r>
      <w:r w:rsidRPr="00210719">
        <w:t xml:space="preserve"> consist</w:t>
      </w:r>
      <w:r w:rsidR="0051540C">
        <w:t>ed</w:t>
      </w:r>
      <w:r w:rsidRPr="00210719">
        <w:t xml:space="preserve"> of only 100 </w:t>
      </w:r>
      <w:proofErr w:type="gramStart"/>
      <w:r w:rsidRPr="00210719">
        <w:t>people</w:t>
      </w:r>
      <w:proofErr w:type="gramEnd"/>
      <w:r w:rsidRPr="00210719">
        <w:t xml:space="preserve"> or their numbers </w:t>
      </w:r>
      <w:r w:rsidR="0051540C">
        <w:t>would have</w:t>
      </w:r>
      <w:r w:rsidRPr="00210719">
        <w:t xml:space="preserve"> increase at a rate of only 1.1 percent per year.</w:t>
      </w:r>
      <w:r w:rsidR="0051540C">
        <w:t>”</w:t>
      </w:r>
    </w:p>
    <w:p w14:paraId="532BF1F5" w14:textId="6B3B6E3E" w:rsidR="00210719" w:rsidRDefault="00210719" w:rsidP="0022404D">
      <w:pPr>
        <w:pStyle w:val="Nidungvnbn"/>
        <w:numPr>
          <w:ilvl w:val="0"/>
          <w:numId w:val="51"/>
        </w:numPr>
        <w:ind w:left="1080"/>
        <w:jc w:val="left"/>
      </w:pPr>
      <w:r w:rsidRPr="00210719">
        <w:rPr>
          <w:b/>
          <w:bCs/>
        </w:rPr>
        <w:t>Inverse:</w:t>
      </w:r>
      <w:r w:rsidRPr="00210719">
        <w:t xml:space="preserve"> </w:t>
      </w:r>
      <w:r w:rsidR="00AA7183">
        <w:t>“</w:t>
      </w:r>
      <w:r w:rsidR="004E0A33">
        <w:t>I</w:t>
      </w:r>
      <w:r w:rsidR="00AA7183" w:rsidRPr="00AA7183">
        <w:t>f the initial colonists had not consisted of only 100 people and their numbers had not increased at a rate of only 1.1 percent per year, the colonists' descendants would not have reached that population ceiling of 10 million people within a thousand years.</w:t>
      </w:r>
      <w:r w:rsidR="00AA7183">
        <w:t>”</w:t>
      </w:r>
      <w:r w:rsidRPr="00210719">
        <w:t xml:space="preserve"> </w:t>
      </w:r>
    </w:p>
    <w:p w14:paraId="3535B7AD" w14:textId="2ED6FCDC" w:rsidR="00210719" w:rsidRDefault="00210719" w:rsidP="0022404D">
      <w:pPr>
        <w:pStyle w:val="Nidungvnbn"/>
        <w:numPr>
          <w:ilvl w:val="0"/>
          <w:numId w:val="51"/>
        </w:numPr>
        <w:ind w:left="1080"/>
        <w:jc w:val="left"/>
      </w:pPr>
      <w:r w:rsidRPr="00210719">
        <w:rPr>
          <w:b/>
          <w:bCs/>
        </w:rPr>
        <w:t>Contrapositive:</w:t>
      </w:r>
      <w:r w:rsidRPr="00210719">
        <w:t xml:space="preserve"> </w:t>
      </w:r>
      <w:r w:rsidR="00AA7183">
        <w:t>“</w:t>
      </w:r>
      <w:r w:rsidR="00AA7183" w:rsidRPr="00AA7183">
        <w:t>If the colonists' descendants had not reached that population ceiling of 10 million people within a thousand years, then the initial colonists would not have consisted of only 100 people and their numbers would not have increased at a rate of only 1.1 percent per year.</w:t>
      </w:r>
      <w:r w:rsidR="00AA7183">
        <w:t>”</w:t>
      </w:r>
    </w:p>
    <w:p w14:paraId="164F36AA" w14:textId="3097DD16" w:rsidR="00D835B4" w:rsidRDefault="00210719" w:rsidP="0022404D">
      <w:pPr>
        <w:pStyle w:val="Nidungvnbn"/>
        <w:numPr>
          <w:ilvl w:val="0"/>
          <w:numId w:val="51"/>
        </w:numPr>
        <w:ind w:left="1080"/>
        <w:jc w:val="left"/>
      </w:pPr>
      <w:r w:rsidRPr="00210719">
        <w:rPr>
          <w:b/>
          <w:bCs/>
        </w:rPr>
        <w:t>Non-conditional-form negation:</w:t>
      </w:r>
      <w:r w:rsidRPr="00210719">
        <w:t xml:space="preserve"> </w:t>
      </w:r>
      <w:r w:rsidR="00AA7183">
        <w:t>“</w:t>
      </w:r>
      <w:r w:rsidR="00AA7183" w:rsidRPr="00AA7183">
        <w:t>The initial colonists had consisted of only 100 people and their numbers had increased at a rate of only 1.1 percent per year and the colonists' descendants had not reached that population ceiling of 10 million people within a thousand years.</w:t>
      </w:r>
      <w:r w:rsidR="00AA7183">
        <w:t>”</w:t>
      </w:r>
    </w:p>
    <w:p w14:paraId="3C37A04A" w14:textId="77777777" w:rsidR="00210719" w:rsidRDefault="00210719" w:rsidP="00210719">
      <w:pPr>
        <w:pStyle w:val="Nidungvnbn"/>
        <w:jc w:val="left"/>
      </w:pPr>
    </w:p>
    <w:p w14:paraId="4F2BFE48" w14:textId="77777777" w:rsidR="00D835B4" w:rsidRDefault="00D835B4" w:rsidP="00D835B4">
      <w:pPr>
        <w:pStyle w:val="Nidungvnbn"/>
      </w:pPr>
      <w:r w:rsidRPr="00D835B4">
        <w:t xml:space="preserve">d. “If anyone looked out of their window now, even beady-eyed Mrs. Dursley, they wouldn’t be able to see anything that was happening down on the pavement.” </w:t>
      </w:r>
    </w:p>
    <w:p w14:paraId="171A40DB" w14:textId="03BB9ABD" w:rsidR="00D835B4" w:rsidRDefault="00D835B4" w:rsidP="00D835B4">
      <w:pPr>
        <w:pStyle w:val="Nidungvnbn"/>
        <w:jc w:val="right"/>
      </w:pPr>
      <w:r w:rsidRPr="00D835B4">
        <w:t>Harry Potter and the Philosopher's Stone (1997) by J. K. Rowling</w:t>
      </w:r>
    </w:p>
    <w:p w14:paraId="5761E657" w14:textId="77777777" w:rsidR="00210719" w:rsidRDefault="00210719" w:rsidP="00210719">
      <w:pPr>
        <w:pStyle w:val="Nidungvnbn"/>
      </w:pPr>
    </w:p>
    <w:p w14:paraId="5CB53303" w14:textId="4735117E" w:rsidR="00AA7183" w:rsidRDefault="00210719" w:rsidP="00DF6859">
      <w:pPr>
        <w:pStyle w:val="Nidungvnbn"/>
        <w:numPr>
          <w:ilvl w:val="0"/>
          <w:numId w:val="52"/>
        </w:numPr>
        <w:ind w:left="1080"/>
      </w:pPr>
      <w:r w:rsidRPr="00210719">
        <w:rPr>
          <w:b/>
          <w:bCs/>
        </w:rPr>
        <w:t>Converse:</w:t>
      </w:r>
      <w:r w:rsidR="00C51ADE">
        <w:t xml:space="preserve"> </w:t>
      </w:r>
      <w:r w:rsidR="00AA7183">
        <w:t>“</w:t>
      </w:r>
      <w:r w:rsidR="00AA7183" w:rsidRPr="00AA7183">
        <w:t xml:space="preserve">If anyone </w:t>
      </w:r>
      <w:r w:rsidR="00C51ADE">
        <w:t>would not be</w:t>
      </w:r>
      <w:r w:rsidR="00AA7183" w:rsidRPr="00AA7183">
        <w:t xml:space="preserve"> able to see anything that was happening down on the pavement, </w:t>
      </w:r>
      <w:r w:rsidR="00AA7183" w:rsidRPr="00210719">
        <w:t xml:space="preserve">even beady-eyed Mrs. Dursley, then </w:t>
      </w:r>
      <w:r w:rsidR="00AA7183" w:rsidRPr="00AA7183">
        <w:t>they would look out of their window now.</w:t>
      </w:r>
      <w:r w:rsidR="00AA7183">
        <w:t>”</w:t>
      </w:r>
    </w:p>
    <w:p w14:paraId="6627B8E8" w14:textId="77777777" w:rsidR="00210719" w:rsidRDefault="00210719" w:rsidP="00DF6859">
      <w:pPr>
        <w:pStyle w:val="Nidungvnbn"/>
      </w:pPr>
    </w:p>
    <w:p w14:paraId="60180F8F" w14:textId="62E97EE6" w:rsidR="00210719" w:rsidRDefault="00210719" w:rsidP="00DF6859">
      <w:pPr>
        <w:pStyle w:val="Nidungvnbn"/>
        <w:numPr>
          <w:ilvl w:val="0"/>
          <w:numId w:val="52"/>
        </w:numPr>
        <w:ind w:left="1080"/>
      </w:pPr>
      <w:r w:rsidRPr="00210719">
        <w:rPr>
          <w:b/>
          <w:bCs/>
        </w:rPr>
        <w:lastRenderedPageBreak/>
        <w:t>Inverse:</w:t>
      </w:r>
      <w:r w:rsidRPr="00210719">
        <w:t xml:space="preserve"> </w:t>
      </w:r>
      <w:r w:rsidR="00C51ADE">
        <w:t>“</w:t>
      </w:r>
      <w:r w:rsidR="00C51ADE" w:rsidRPr="00C51ADE">
        <w:t xml:space="preserve">If </w:t>
      </w:r>
      <w:r w:rsidR="00C51ADE">
        <w:t>no one</w:t>
      </w:r>
      <w:r w:rsidR="00C51ADE" w:rsidRPr="00C51ADE">
        <w:t xml:space="preserve"> look</w:t>
      </w:r>
      <w:r w:rsidR="00C51ADE">
        <w:t>ed</w:t>
      </w:r>
      <w:r w:rsidR="00C51ADE" w:rsidRPr="00C51ADE">
        <w:t xml:space="preserve"> out of their window now, even beady-eyed Mrs. Dursley, they would be able to see anything that was happening down on the pavement.</w:t>
      </w:r>
      <w:r w:rsidR="00C51ADE">
        <w:t>”</w:t>
      </w:r>
    </w:p>
    <w:p w14:paraId="73CC4CCD" w14:textId="77777777" w:rsidR="00210719" w:rsidRDefault="00210719" w:rsidP="00DF6859">
      <w:pPr>
        <w:pStyle w:val="Nidungvnbn"/>
      </w:pPr>
    </w:p>
    <w:p w14:paraId="6B749BAA" w14:textId="50C61665" w:rsidR="00210719" w:rsidRDefault="00210719" w:rsidP="00DF6859">
      <w:pPr>
        <w:pStyle w:val="Nidungvnbn"/>
        <w:numPr>
          <w:ilvl w:val="0"/>
          <w:numId w:val="52"/>
        </w:numPr>
        <w:ind w:left="1080"/>
      </w:pPr>
      <w:r w:rsidRPr="00210719">
        <w:rPr>
          <w:b/>
          <w:bCs/>
        </w:rPr>
        <w:t>Contrapositive:</w:t>
      </w:r>
      <w:r w:rsidRPr="00210719">
        <w:t xml:space="preserve"> </w:t>
      </w:r>
      <w:r w:rsidR="00C51ADE">
        <w:t>“</w:t>
      </w:r>
      <w:r w:rsidR="00C51ADE" w:rsidRPr="00C51ADE">
        <w:t>If anyone were able to see anything that was happening down on the pavement, even beady-eyed Mrs</w:t>
      </w:r>
      <w:r w:rsidR="00C51ADE">
        <w:t xml:space="preserve">, then </w:t>
      </w:r>
      <w:r w:rsidR="00C51ADE" w:rsidRPr="00C51ADE">
        <w:t>they would not look out of their window now.</w:t>
      </w:r>
      <w:r w:rsidR="00C51ADE">
        <w:t>”</w:t>
      </w:r>
    </w:p>
    <w:p w14:paraId="441385AC" w14:textId="77777777" w:rsidR="00210719" w:rsidRDefault="00210719" w:rsidP="00DF6859">
      <w:pPr>
        <w:pStyle w:val="Nidungvnbn"/>
      </w:pPr>
    </w:p>
    <w:p w14:paraId="14843800" w14:textId="15E1AF54" w:rsidR="00210719" w:rsidRDefault="00210719" w:rsidP="00DF6859">
      <w:pPr>
        <w:pStyle w:val="Nidungvnbn"/>
        <w:numPr>
          <w:ilvl w:val="0"/>
          <w:numId w:val="52"/>
        </w:numPr>
        <w:ind w:left="1080"/>
      </w:pPr>
      <w:r w:rsidRPr="00210719">
        <w:rPr>
          <w:b/>
          <w:bCs/>
        </w:rPr>
        <w:t>Non-conditional-form negation:</w:t>
      </w:r>
      <w:r w:rsidRPr="00210719">
        <w:t xml:space="preserve"> </w:t>
      </w:r>
      <w:r w:rsidR="00C51ADE">
        <w:t>“</w:t>
      </w:r>
      <w:r w:rsidRPr="00210719">
        <w:t>Anyone look</w:t>
      </w:r>
      <w:r w:rsidR="00C51ADE">
        <w:t xml:space="preserve">ed </w:t>
      </w:r>
      <w:r w:rsidRPr="00210719">
        <w:t>out of their window</w:t>
      </w:r>
      <w:r w:rsidR="00C51ADE">
        <w:t xml:space="preserve"> now</w:t>
      </w:r>
      <w:r w:rsidRPr="00210719">
        <w:t>, even beady-eyed Mrs. Dursley</w:t>
      </w:r>
      <w:r w:rsidR="00C51ADE">
        <w:t xml:space="preserve"> and they</w:t>
      </w:r>
      <w:r w:rsidRPr="00210719">
        <w:t xml:space="preserve"> would be able to see anything </w:t>
      </w:r>
      <w:r w:rsidR="00C51ADE">
        <w:t xml:space="preserve">that was </w:t>
      </w:r>
      <w:r w:rsidRPr="00210719">
        <w:t xml:space="preserve">happening down on the </w:t>
      </w:r>
      <w:r w:rsidR="00C51ADE" w:rsidRPr="00210719">
        <w:t>pavement.</w:t>
      </w:r>
      <w:r w:rsidR="00C51ADE">
        <w:t>”</w:t>
      </w:r>
    </w:p>
    <w:p w14:paraId="5CADD831" w14:textId="77777777" w:rsidR="00C51ADE" w:rsidRDefault="00C51ADE" w:rsidP="00210719">
      <w:pPr>
        <w:pStyle w:val="Nidungvnbn"/>
      </w:pPr>
    </w:p>
    <w:p w14:paraId="54C31994" w14:textId="77777777" w:rsidR="00BE79AE" w:rsidRDefault="00BE79AE" w:rsidP="00210719">
      <w:pPr>
        <w:pStyle w:val="Nidungvnbn"/>
      </w:pPr>
    </w:p>
    <w:p w14:paraId="6BC1277B" w14:textId="77777777" w:rsidR="00BE79AE" w:rsidRDefault="00BE79AE" w:rsidP="00210719">
      <w:pPr>
        <w:pStyle w:val="Nidungvnbn"/>
      </w:pPr>
    </w:p>
    <w:p w14:paraId="6BAE5EAA" w14:textId="77777777" w:rsidR="00BE79AE" w:rsidRDefault="00BE79AE" w:rsidP="00210719">
      <w:pPr>
        <w:pStyle w:val="Nidungvnbn"/>
      </w:pPr>
    </w:p>
    <w:p w14:paraId="12E6265D" w14:textId="77777777" w:rsidR="00BE79AE" w:rsidRDefault="00BE79AE" w:rsidP="00210719">
      <w:pPr>
        <w:pStyle w:val="Nidungvnbn"/>
      </w:pPr>
    </w:p>
    <w:p w14:paraId="05FC6362" w14:textId="77777777" w:rsidR="00BE79AE" w:rsidRDefault="00BE79AE" w:rsidP="00210719">
      <w:pPr>
        <w:pStyle w:val="Nidungvnbn"/>
      </w:pPr>
    </w:p>
    <w:p w14:paraId="6865F4E9" w14:textId="77777777" w:rsidR="00BE79AE" w:rsidRDefault="00BE79AE" w:rsidP="00210719">
      <w:pPr>
        <w:pStyle w:val="Nidungvnbn"/>
      </w:pPr>
    </w:p>
    <w:p w14:paraId="610C11CE" w14:textId="77777777" w:rsidR="00BE79AE" w:rsidRDefault="00BE79AE" w:rsidP="00210719">
      <w:pPr>
        <w:pStyle w:val="Nidungvnbn"/>
      </w:pPr>
    </w:p>
    <w:p w14:paraId="43A0B586" w14:textId="77777777" w:rsidR="00BE79AE" w:rsidRDefault="00BE79AE" w:rsidP="00210719">
      <w:pPr>
        <w:pStyle w:val="Nidungvnbn"/>
      </w:pPr>
    </w:p>
    <w:p w14:paraId="2581D8BD" w14:textId="77777777" w:rsidR="00BE79AE" w:rsidRDefault="00BE79AE" w:rsidP="00210719">
      <w:pPr>
        <w:pStyle w:val="Nidungvnbn"/>
      </w:pPr>
    </w:p>
    <w:p w14:paraId="08532A5D" w14:textId="77777777" w:rsidR="00BE79AE" w:rsidRDefault="00BE79AE" w:rsidP="00210719">
      <w:pPr>
        <w:pStyle w:val="Nidungvnbn"/>
      </w:pPr>
    </w:p>
    <w:p w14:paraId="2D4138A5" w14:textId="77777777" w:rsidR="00BE79AE" w:rsidRDefault="00BE79AE" w:rsidP="00210719">
      <w:pPr>
        <w:pStyle w:val="Nidungvnbn"/>
      </w:pPr>
    </w:p>
    <w:p w14:paraId="7F2DCBFC" w14:textId="77777777" w:rsidR="00BE79AE" w:rsidRDefault="00BE79AE" w:rsidP="00210719">
      <w:pPr>
        <w:pStyle w:val="Nidungvnbn"/>
      </w:pPr>
    </w:p>
    <w:p w14:paraId="2318203E" w14:textId="77777777" w:rsidR="00BE79AE" w:rsidRDefault="00BE79AE" w:rsidP="00210719">
      <w:pPr>
        <w:pStyle w:val="Nidungvnbn"/>
      </w:pPr>
    </w:p>
    <w:p w14:paraId="75B37C1F" w14:textId="77777777" w:rsidR="00BE79AE" w:rsidRDefault="00BE79AE" w:rsidP="00210719">
      <w:pPr>
        <w:pStyle w:val="Nidungvnbn"/>
      </w:pPr>
    </w:p>
    <w:p w14:paraId="629F9903" w14:textId="77777777" w:rsidR="00BE79AE" w:rsidRDefault="00BE79AE" w:rsidP="0085497C">
      <w:pPr>
        <w:pStyle w:val="Nidungvnbn"/>
        <w:ind w:firstLine="0"/>
      </w:pPr>
    </w:p>
    <w:p w14:paraId="2F7E4265" w14:textId="77777777" w:rsidR="00D835B4" w:rsidRDefault="00D835B4" w:rsidP="00D835B4">
      <w:pPr>
        <w:pStyle w:val="Nidungvnbn"/>
        <w:jc w:val="right"/>
      </w:pPr>
    </w:p>
    <w:p w14:paraId="7BDA941B" w14:textId="20BFA463" w:rsidR="00AC7DCC" w:rsidRDefault="00AC7DCC" w:rsidP="000F2004">
      <w:pPr>
        <w:pStyle w:val="Tiumccp1"/>
        <w:numPr>
          <w:ilvl w:val="1"/>
          <w:numId w:val="26"/>
        </w:numPr>
      </w:pPr>
      <w:bookmarkStart w:id="11" w:name="_Toc164050609"/>
      <w:r>
        <w:t>Problem 3</w:t>
      </w:r>
      <w:r w:rsidR="00D835B4">
        <w:t>: F</w:t>
      </w:r>
      <w:r w:rsidR="00D835B4" w:rsidRPr="001F425A">
        <w:t>allac</w:t>
      </w:r>
      <w:r w:rsidR="00D835B4">
        <w:t>ies</w:t>
      </w:r>
      <w:bookmarkEnd w:id="11"/>
    </w:p>
    <w:p w14:paraId="2843A36A" w14:textId="6F1CE834" w:rsidR="000F2004" w:rsidRDefault="000F2004" w:rsidP="000F2004">
      <w:pPr>
        <w:pStyle w:val="Tiumccp2"/>
      </w:pPr>
      <w:bookmarkStart w:id="12" w:name="_Toc164050610"/>
      <w:r>
        <w:t>1.3.1 Requirement</w:t>
      </w:r>
      <w:bookmarkEnd w:id="12"/>
    </w:p>
    <w:p w14:paraId="1D3CD7BE" w14:textId="7A6722F5" w:rsidR="0019635B" w:rsidRDefault="00D835B4" w:rsidP="00A830F9">
      <w:pPr>
        <w:pStyle w:val="Nidungvnbn"/>
      </w:pPr>
      <w:r w:rsidRPr="001F425A">
        <w:t xml:space="preserve">Give </w:t>
      </w:r>
      <w:r>
        <w:t>a real-life</w:t>
      </w:r>
      <w:r w:rsidRPr="001F425A">
        <w:t xml:space="preserve"> example for each type of</w:t>
      </w:r>
      <w:r>
        <w:t xml:space="preserve"> </w:t>
      </w:r>
      <w:r w:rsidRPr="001F425A">
        <w:t>fallacy in chapter 1.</w:t>
      </w:r>
      <w:r>
        <w:t xml:space="preserve"> Reference materials are needed. P</w:t>
      </w:r>
      <w:r w:rsidRPr="00EC7C04">
        <w:t xml:space="preserve">araphrase </w:t>
      </w:r>
      <w:r>
        <w:t>the materials, using your own words.</w:t>
      </w:r>
    </w:p>
    <w:p w14:paraId="3D293B66" w14:textId="77777777" w:rsidR="0019635B" w:rsidRDefault="0019635B" w:rsidP="00D835B4">
      <w:pPr>
        <w:pStyle w:val="Nidungvnbn"/>
      </w:pPr>
    </w:p>
    <w:p w14:paraId="33B79D1B" w14:textId="72E3FF8E" w:rsidR="000F2004" w:rsidRDefault="000F2004" w:rsidP="000F2004">
      <w:pPr>
        <w:pStyle w:val="Tiumccp2"/>
        <w:numPr>
          <w:ilvl w:val="2"/>
          <w:numId w:val="26"/>
        </w:numPr>
      </w:pPr>
      <w:bookmarkStart w:id="13" w:name="_Toc164050611"/>
      <w:r>
        <w:t>Solution</w:t>
      </w:r>
      <w:bookmarkEnd w:id="13"/>
    </w:p>
    <w:p w14:paraId="5456F288" w14:textId="22B15487" w:rsidR="000F2004" w:rsidRDefault="000F2004" w:rsidP="000F2004">
      <w:pPr>
        <w:pStyle w:val="Nidungvnbn"/>
        <w:numPr>
          <w:ilvl w:val="0"/>
          <w:numId w:val="33"/>
        </w:numPr>
        <w:rPr>
          <w:b/>
          <w:bCs/>
        </w:rPr>
      </w:pPr>
      <w:r w:rsidRPr="000F2004">
        <w:rPr>
          <w:b/>
          <w:bCs/>
        </w:rPr>
        <w:t>A</w:t>
      </w:r>
      <w:r w:rsidRPr="000F2004">
        <w:rPr>
          <w:b/>
          <w:bCs/>
          <w:lang w:val="vi-VN"/>
        </w:rPr>
        <w:t>mbiguous premises</w:t>
      </w:r>
    </w:p>
    <w:p w14:paraId="294411AC" w14:textId="27E5D423" w:rsidR="0003636F" w:rsidRPr="0003636F" w:rsidRDefault="0003636F" w:rsidP="0003636F">
      <w:pPr>
        <w:pStyle w:val="Nidungvnbn"/>
        <w:numPr>
          <w:ilvl w:val="0"/>
          <w:numId w:val="30"/>
        </w:numPr>
      </w:pPr>
      <w:r w:rsidRPr="0003636F">
        <w:t xml:space="preserve">Example: </w:t>
      </w:r>
      <w:r w:rsidR="00A46B12" w:rsidRPr="00A46B12">
        <w:t>"Customers order a website with the requirement that the website must be aesthetically pleasing and easy to navigate"</w:t>
      </w:r>
    </w:p>
    <w:p w14:paraId="7A1F1EE9" w14:textId="6626FB82" w:rsidR="009041AC" w:rsidRPr="009041AC" w:rsidRDefault="00D9506A" w:rsidP="009041AC">
      <w:pPr>
        <w:pStyle w:val="Nidungvnbn"/>
        <w:numPr>
          <w:ilvl w:val="0"/>
          <w:numId w:val="30"/>
        </w:numPr>
        <w:rPr>
          <w:b/>
          <w:bCs/>
        </w:rPr>
      </w:pPr>
      <w:r w:rsidRPr="00D9506A">
        <w:t>Explanation</w:t>
      </w:r>
      <w:r w:rsidR="0003636F" w:rsidRPr="0003636F">
        <w:t xml:space="preserve">: </w:t>
      </w:r>
      <w:r w:rsidR="009041AC" w:rsidRPr="009041AC">
        <w:t xml:space="preserve">The example above is </w:t>
      </w:r>
      <w:r w:rsidR="009041AC">
        <w:t>am</w:t>
      </w:r>
      <w:r w:rsidR="009041AC" w:rsidRPr="009041AC">
        <w:rPr>
          <w:lang w:val="vi-VN"/>
        </w:rPr>
        <w:t>biguous premises</w:t>
      </w:r>
      <w:r w:rsidR="009041AC">
        <w:rPr>
          <w:b/>
          <w:bCs/>
        </w:rPr>
        <w:t xml:space="preserve"> </w:t>
      </w:r>
      <w:r w:rsidR="009041AC" w:rsidRPr="009041AC">
        <w:t>because:</w:t>
      </w:r>
    </w:p>
    <w:p w14:paraId="01A4B60F" w14:textId="141A19E3" w:rsidR="00A46B12" w:rsidRDefault="00A46B12" w:rsidP="00A46B12">
      <w:pPr>
        <w:pStyle w:val="Nidungvnbn"/>
        <w:ind w:left="1080" w:firstLine="0"/>
      </w:pPr>
      <w:r>
        <w:t xml:space="preserve">+ </w:t>
      </w:r>
      <w:r w:rsidRPr="00A46B12">
        <w:t xml:space="preserve">"Aesthetically pleasing" is a subjective term without a clear definition. What one person finds aesthetically pleasing may differ from another's opinion. </w:t>
      </w:r>
    </w:p>
    <w:p w14:paraId="189DA32E" w14:textId="566E96B5" w:rsidR="00A46B12" w:rsidRDefault="00A46B12" w:rsidP="00A46B12">
      <w:pPr>
        <w:pStyle w:val="Nidungvnbn"/>
        <w:ind w:left="1080" w:firstLine="0"/>
      </w:pPr>
      <w:r>
        <w:t xml:space="preserve">+ </w:t>
      </w:r>
      <w:r w:rsidRPr="00A46B12">
        <w:t>"Easy to navigate" is also a vague term that could mean different things, such as easy to read, find information, or use the website.</w:t>
      </w:r>
    </w:p>
    <w:p w14:paraId="0325A804" w14:textId="7027B497" w:rsidR="00970212" w:rsidRDefault="003252A4" w:rsidP="00D33F80">
      <w:pPr>
        <w:pStyle w:val="Nidungvnbn"/>
        <w:numPr>
          <w:ilvl w:val="0"/>
          <w:numId w:val="27"/>
        </w:numPr>
        <w:ind w:left="900" w:hanging="270"/>
        <w:rPr>
          <w:rStyle w:val="Hyperlink"/>
          <w:color w:val="auto"/>
          <w:u w:val="none"/>
        </w:rPr>
      </w:pPr>
      <w:r w:rsidRPr="00C379CC">
        <w:t>Reference</w:t>
      </w:r>
      <w:r>
        <w:t>:</w:t>
      </w:r>
      <w:hyperlink r:id="rId14" w:history="1">
        <w:r w:rsidRPr="00FC2615">
          <w:rPr>
            <w:rStyle w:val="Hyperlink"/>
          </w:rPr>
          <w:t>https://www.quora.com/What-is-an-example-of-ambiguity-as-a-logical-fallacy</w:t>
        </w:r>
      </w:hyperlink>
    </w:p>
    <w:p w14:paraId="18A08AE3" w14:textId="77777777" w:rsidR="00D33F80" w:rsidRPr="0003636F" w:rsidRDefault="00D33F80" w:rsidP="00D33F80">
      <w:pPr>
        <w:pStyle w:val="Nidungvnbn"/>
        <w:ind w:left="900" w:firstLine="0"/>
      </w:pPr>
    </w:p>
    <w:p w14:paraId="55558F20" w14:textId="4EA1B557" w:rsidR="000F2004" w:rsidRDefault="000F2004" w:rsidP="000F2004">
      <w:pPr>
        <w:pStyle w:val="Nidungvnbn"/>
        <w:numPr>
          <w:ilvl w:val="0"/>
          <w:numId w:val="33"/>
        </w:numPr>
        <w:rPr>
          <w:b/>
          <w:bCs/>
        </w:rPr>
      </w:pPr>
      <w:r w:rsidRPr="00C525DD">
        <w:rPr>
          <w:b/>
          <w:bCs/>
          <w:lang w:val="vi-VN"/>
        </w:rPr>
        <w:t>Circular reasoning</w:t>
      </w:r>
    </w:p>
    <w:p w14:paraId="7FB251B0" w14:textId="77777777" w:rsidR="00CC01CB" w:rsidRDefault="007A48D7" w:rsidP="004A64C5">
      <w:pPr>
        <w:pStyle w:val="Nidungvnbn"/>
        <w:numPr>
          <w:ilvl w:val="0"/>
          <w:numId w:val="30"/>
        </w:numPr>
      </w:pPr>
      <w:r w:rsidRPr="007A48D7">
        <w:t xml:space="preserve">Example: </w:t>
      </w:r>
    </w:p>
    <w:p w14:paraId="26842C33" w14:textId="748CCF76" w:rsidR="00CC01CB" w:rsidRDefault="00CC01CB" w:rsidP="00CC01CB">
      <w:pPr>
        <w:pStyle w:val="Nidungvnbn"/>
        <w:ind w:left="1080" w:firstLine="0"/>
      </w:pPr>
      <w:r>
        <w:t xml:space="preserve">+ </w:t>
      </w:r>
      <w:r w:rsidR="0079149C">
        <w:t xml:space="preserve">Situation: </w:t>
      </w:r>
      <w:r w:rsidRPr="00CC01CB">
        <w:t>"</w:t>
      </w:r>
      <w:r w:rsidR="0079149C" w:rsidRPr="0079149C">
        <w:t xml:space="preserve"> On July 19, 2021, Manchester United football club signed Jadon Sancho for a record fee</w:t>
      </w:r>
      <w:r w:rsidR="0079149C">
        <w:t xml:space="preserve"> </w:t>
      </w:r>
      <w:r w:rsidR="0079149C" w:rsidRPr="0079149C">
        <w:t>£</w:t>
      </w:r>
      <w:r w:rsidR="0079149C">
        <w:t>73m</w:t>
      </w:r>
      <w:r w:rsidR="0079149C" w:rsidRPr="0079149C">
        <w:t>.</w:t>
      </w:r>
      <w:r w:rsidR="0079149C">
        <w:t>”</w:t>
      </w:r>
    </w:p>
    <w:p w14:paraId="42CB9C38" w14:textId="1028B0CB" w:rsidR="0079149C" w:rsidRDefault="0079149C" w:rsidP="00CC01CB">
      <w:pPr>
        <w:pStyle w:val="Nidungvnbn"/>
        <w:ind w:left="1080" w:firstLine="0"/>
      </w:pPr>
      <w:r>
        <w:t>+ Person A: “</w:t>
      </w:r>
      <w:r w:rsidRPr="00CC01CB">
        <w:t>Surely, he must play very well.</w:t>
      </w:r>
      <w:r>
        <w:t>”</w:t>
      </w:r>
    </w:p>
    <w:p w14:paraId="2217B981" w14:textId="77777777" w:rsidR="00CC01CB" w:rsidRDefault="00CC01CB" w:rsidP="00CC01CB">
      <w:pPr>
        <w:pStyle w:val="Nidungvnbn"/>
        <w:ind w:left="1080" w:firstLine="0"/>
      </w:pPr>
      <w:r>
        <w:t xml:space="preserve">+ </w:t>
      </w:r>
      <w:r w:rsidRPr="00CC01CB">
        <w:t xml:space="preserve">Person B: "Why do you think so?" </w:t>
      </w:r>
    </w:p>
    <w:p w14:paraId="4404B1B6" w14:textId="682E4757" w:rsidR="00CC01CB" w:rsidRDefault="00CC01CB" w:rsidP="00CC01CB">
      <w:pPr>
        <w:pStyle w:val="Nidungvnbn"/>
        <w:ind w:left="1080" w:firstLine="0"/>
      </w:pPr>
      <w:r>
        <w:t xml:space="preserve">+ </w:t>
      </w:r>
      <w:r w:rsidRPr="00CC01CB">
        <w:t xml:space="preserve">Person A: "Because he was </w:t>
      </w:r>
      <w:r w:rsidR="0079149C" w:rsidRPr="0079149C">
        <w:t>signed</w:t>
      </w:r>
      <w:r w:rsidR="0079149C">
        <w:t xml:space="preserve"> with</w:t>
      </w:r>
      <w:r w:rsidRPr="00CC01CB">
        <w:t xml:space="preserve"> a record price."</w:t>
      </w:r>
    </w:p>
    <w:p w14:paraId="16FD51C7" w14:textId="3D267C58" w:rsidR="007A48D7" w:rsidRPr="0079149C" w:rsidRDefault="00D9506A" w:rsidP="00CC01CB">
      <w:pPr>
        <w:pStyle w:val="Nidungvnbn"/>
        <w:numPr>
          <w:ilvl w:val="0"/>
          <w:numId w:val="30"/>
        </w:numPr>
        <w:rPr>
          <w:b/>
          <w:bCs/>
        </w:rPr>
      </w:pPr>
      <w:r w:rsidRPr="00D9506A">
        <w:t>Explanation</w:t>
      </w:r>
      <w:r w:rsidR="007A48D7" w:rsidRPr="007A48D7">
        <w:t xml:space="preserve">: </w:t>
      </w:r>
      <w:r w:rsidR="00CC01CB" w:rsidRPr="00CC01CB">
        <w:t xml:space="preserve">Person A presents a circular argument by stating that the player </w:t>
      </w:r>
      <w:r w:rsidR="0079149C">
        <w:t>signed</w:t>
      </w:r>
      <w:r w:rsidR="00CC01CB" w:rsidRPr="00CC01CB">
        <w:t xml:space="preserve"> for a record </w:t>
      </w:r>
      <w:r w:rsidR="0079149C">
        <w:t>fee</w:t>
      </w:r>
      <w:r w:rsidR="00CC01CB" w:rsidRPr="00CC01CB">
        <w:t xml:space="preserve"> must play very well. </w:t>
      </w:r>
      <w:r w:rsidR="00CC01CB">
        <w:t>He</w:t>
      </w:r>
      <w:r w:rsidR="00CC01CB" w:rsidRPr="00CC01CB">
        <w:t xml:space="preserve"> uses the fact that "he was </w:t>
      </w:r>
      <w:r w:rsidR="0079149C">
        <w:lastRenderedPageBreak/>
        <w:t>signed</w:t>
      </w:r>
      <w:r w:rsidR="00CC01CB" w:rsidRPr="00CC01CB">
        <w:t xml:space="preserve"> for a record </w:t>
      </w:r>
      <w:r w:rsidR="0079149C">
        <w:t>fee</w:t>
      </w:r>
      <w:r w:rsidR="00CC01CB" w:rsidRPr="00CC01CB">
        <w:t>" (</w:t>
      </w:r>
      <w:r w:rsidR="009041AC" w:rsidRPr="00CC01CB">
        <w:t xml:space="preserve">the </w:t>
      </w:r>
      <w:r w:rsidR="009041AC">
        <w:t>result</w:t>
      </w:r>
      <w:r w:rsidR="00CC01CB" w:rsidRPr="00CC01CB">
        <w:t xml:space="preserve">) to argue that "he must play very well" (the conclusion). However, he does not provide any other reasons or evidence to support the player's performance besides the record </w:t>
      </w:r>
      <w:r w:rsidR="006B3AB9">
        <w:t>fee</w:t>
      </w:r>
      <w:r w:rsidR="00CC01CB" w:rsidRPr="00CC01CB">
        <w:t>.</w:t>
      </w:r>
    </w:p>
    <w:p w14:paraId="592C9714" w14:textId="77777777" w:rsidR="003252A4" w:rsidRPr="003252A4" w:rsidRDefault="006B3AB9" w:rsidP="006B3AB9">
      <w:pPr>
        <w:pStyle w:val="Nidungvnbn"/>
        <w:numPr>
          <w:ilvl w:val="0"/>
          <w:numId w:val="30"/>
        </w:numPr>
        <w:rPr>
          <w:b/>
          <w:bCs/>
        </w:rPr>
      </w:pPr>
      <w:r>
        <w:t>Reference:</w:t>
      </w:r>
    </w:p>
    <w:p w14:paraId="500FA6E2" w14:textId="3754AB19" w:rsidR="0003636F" w:rsidRDefault="003252A4" w:rsidP="003252A4">
      <w:pPr>
        <w:pStyle w:val="Nidungvnbn"/>
        <w:ind w:left="1080" w:firstLine="0"/>
      </w:pPr>
      <w:r>
        <w:t>+</w:t>
      </w:r>
      <w:hyperlink r:id="rId15" w:history="1">
        <w:r w:rsidRPr="00FC2615">
          <w:rPr>
            <w:rStyle w:val="Hyperlink"/>
          </w:rPr>
          <w:t>https://theathletic.com/4204497/2021/07/19/jadon-sancho-completes-73m-move-to-manchester-united/</w:t>
        </w:r>
      </w:hyperlink>
    </w:p>
    <w:p w14:paraId="67928E2E" w14:textId="5CBDB490" w:rsidR="003252A4" w:rsidRDefault="003252A4" w:rsidP="00D33F80">
      <w:pPr>
        <w:pStyle w:val="Nidungvnbn"/>
        <w:ind w:left="1080" w:firstLine="0"/>
        <w:rPr>
          <w:rStyle w:val="Hyperlink"/>
        </w:rPr>
      </w:pPr>
      <w:r>
        <w:t xml:space="preserve">+ </w:t>
      </w:r>
      <w:hyperlink r:id="rId16" w:history="1">
        <w:r w:rsidRPr="00FC2615">
          <w:rPr>
            <w:rStyle w:val="Hyperlink"/>
            <w:lang w:val="vi-VN"/>
          </w:rPr>
          <w:t>https://s.pro.vn/8hZl</w:t>
        </w:r>
      </w:hyperlink>
    </w:p>
    <w:p w14:paraId="7BE9F32E" w14:textId="77777777" w:rsidR="00D33F80" w:rsidRPr="00D33F80" w:rsidRDefault="00D33F80" w:rsidP="00D33F80">
      <w:pPr>
        <w:pStyle w:val="Nidungvnbn"/>
        <w:ind w:left="1080" w:firstLine="0"/>
      </w:pPr>
    </w:p>
    <w:p w14:paraId="1AA156E6" w14:textId="77777777" w:rsidR="000F2004" w:rsidRDefault="000F2004" w:rsidP="000F2004">
      <w:pPr>
        <w:pStyle w:val="Nidungvnbn"/>
        <w:numPr>
          <w:ilvl w:val="0"/>
          <w:numId w:val="33"/>
        </w:numPr>
        <w:rPr>
          <w:b/>
          <w:bCs/>
        </w:rPr>
      </w:pPr>
      <w:r w:rsidRPr="00C525DD">
        <w:rPr>
          <w:b/>
          <w:bCs/>
          <w:lang w:val="vi-VN"/>
        </w:rPr>
        <w:t>Jump into conclusion</w:t>
      </w:r>
    </w:p>
    <w:p w14:paraId="35FC9574" w14:textId="77777777" w:rsidR="00DA4151" w:rsidRDefault="007C2A8C" w:rsidP="00BC6CDA">
      <w:pPr>
        <w:pStyle w:val="Nidungvnbn"/>
        <w:numPr>
          <w:ilvl w:val="0"/>
          <w:numId w:val="30"/>
        </w:numPr>
      </w:pPr>
      <w:r w:rsidRPr="007C2A8C">
        <w:t xml:space="preserve">Example: </w:t>
      </w:r>
      <w:r w:rsidR="00DA4151" w:rsidRPr="00DA4151">
        <w:t>"On the occasion of Tet holiday 2024, director Tran Thanh released the movie 'Mai'. Many people believe that this movie will be great because his previous movies were very good."</w:t>
      </w:r>
    </w:p>
    <w:p w14:paraId="1173DE7C" w14:textId="6F3E7E47" w:rsidR="007C2A8C" w:rsidRDefault="00D9506A" w:rsidP="00D9506A">
      <w:pPr>
        <w:pStyle w:val="Nidungvnbn"/>
        <w:numPr>
          <w:ilvl w:val="0"/>
          <w:numId w:val="30"/>
        </w:numPr>
      </w:pPr>
      <w:r w:rsidRPr="00D9506A">
        <w:t>Explanation:</w:t>
      </w:r>
      <w:r>
        <w:t xml:space="preserve"> </w:t>
      </w:r>
      <w:r w:rsidR="00DA4151" w:rsidRPr="00DA4151">
        <w:t>In this example, people are jumping to the conclusion that Tran Thanh's movie "Mai" will be excellent solely based on his past successful films. However, this overlooks the fact that each movie is unique, and its quality depends on various factors such as the script, cast, production techniques, and creative ideas. Relying solely on past success without considering specific elements of the current movie could lead to inaccurate or unfounded conclusions.</w:t>
      </w:r>
    </w:p>
    <w:p w14:paraId="7CD11BF1" w14:textId="064E1450" w:rsidR="003252A4" w:rsidRPr="00D33F80" w:rsidRDefault="003252A4" w:rsidP="003252A4">
      <w:pPr>
        <w:pStyle w:val="Nidungvnbn"/>
        <w:numPr>
          <w:ilvl w:val="0"/>
          <w:numId w:val="30"/>
        </w:numPr>
        <w:rPr>
          <w:rStyle w:val="Hyperlink"/>
          <w:b/>
          <w:bCs/>
          <w:color w:val="auto"/>
          <w:u w:val="none"/>
        </w:rPr>
      </w:pPr>
      <w:r>
        <w:t xml:space="preserve">Reference: </w:t>
      </w:r>
      <w:hyperlink r:id="rId17" w:history="1">
        <w:r w:rsidRPr="00FC2615">
          <w:rPr>
            <w:rStyle w:val="Hyperlink"/>
            <w:lang w:val="vi-VN"/>
          </w:rPr>
          <w:t>https://short.com.vn/ex9F</w:t>
        </w:r>
      </w:hyperlink>
    </w:p>
    <w:p w14:paraId="35895F7B" w14:textId="77777777" w:rsidR="00D33F80" w:rsidRPr="003252A4" w:rsidRDefault="00D33F80" w:rsidP="00D33F80">
      <w:pPr>
        <w:pStyle w:val="Nidungvnbn"/>
        <w:ind w:left="1080" w:firstLine="0"/>
        <w:rPr>
          <w:b/>
          <w:bCs/>
        </w:rPr>
      </w:pPr>
    </w:p>
    <w:p w14:paraId="761757DA" w14:textId="648E1F3B" w:rsidR="000F2004" w:rsidRDefault="000F2004" w:rsidP="000F2004">
      <w:pPr>
        <w:pStyle w:val="Nidungvnbn"/>
        <w:numPr>
          <w:ilvl w:val="0"/>
          <w:numId w:val="33"/>
        </w:numPr>
        <w:rPr>
          <w:b/>
          <w:bCs/>
        </w:rPr>
      </w:pPr>
      <w:r>
        <w:rPr>
          <w:b/>
          <w:bCs/>
        </w:rPr>
        <w:t>Converse Error</w:t>
      </w:r>
    </w:p>
    <w:p w14:paraId="3721A90B" w14:textId="20A94C53" w:rsidR="00D9506A" w:rsidRDefault="00D9506A" w:rsidP="00D9506A">
      <w:pPr>
        <w:pStyle w:val="Nidungvnbn"/>
        <w:numPr>
          <w:ilvl w:val="0"/>
          <w:numId w:val="30"/>
        </w:numPr>
      </w:pPr>
      <w:r>
        <w:t xml:space="preserve">Example: </w:t>
      </w:r>
      <w:r w:rsidR="00F931B4">
        <w:br/>
        <w:t xml:space="preserve">+ Teacher said: </w:t>
      </w:r>
      <w:r>
        <w:t>“</w:t>
      </w:r>
      <w:r w:rsidRPr="00D9506A">
        <w:t>If someone studies well, then they will achieve high scores in the exam.</w:t>
      </w:r>
      <w:r>
        <w:t>”</w:t>
      </w:r>
    </w:p>
    <w:p w14:paraId="05560B98" w14:textId="4A21F73E" w:rsidR="00F931B4" w:rsidRDefault="00F931B4" w:rsidP="00F931B4">
      <w:pPr>
        <w:pStyle w:val="Nidungvnbn"/>
        <w:ind w:left="1080" w:firstLine="0"/>
      </w:pPr>
      <w:r>
        <w:t xml:space="preserve">+ Nam said: “Because I achieve a </w:t>
      </w:r>
      <w:proofErr w:type="gramStart"/>
      <w:r>
        <w:t>high scores</w:t>
      </w:r>
      <w:proofErr w:type="gramEnd"/>
      <w:r>
        <w:t xml:space="preserve"> in the xam, so I study well” </w:t>
      </w:r>
    </w:p>
    <w:p w14:paraId="38DE01CD" w14:textId="77777777" w:rsidR="00D9506A" w:rsidRDefault="00D9506A" w:rsidP="00D9506A">
      <w:pPr>
        <w:pStyle w:val="Nidungvnbn"/>
        <w:numPr>
          <w:ilvl w:val="0"/>
          <w:numId w:val="30"/>
        </w:numPr>
      </w:pPr>
      <w:r w:rsidRPr="00D9506A">
        <w:t>Explanation:</w:t>
      </w:r>
      <w:r>
        <w:t xml:space="preserve"> </w:t>
      </w:r>
    </w:p>
    <w:p w14:paraId="7FF4E4B6" w14:textId="23171B9D" w:rsidR="00D9506A" w:rsidRDefault="00F931B4" w:rsidP="00D9506A">
      <w:pPr>
        <w:pStyle w:val="Nidungvnbn"/>
        <w:ind w:left="1080" w:firstLine="0"/>
      </w:pPr>
      <w:r>
        <w:lastRenderedPageBreak/>
        <w:t>+ A</w:t>
      </w:r>
      <w:r w:rsidR="00D9506A" w:rsidRPr="00D9506A">
        <w:t xml:space="preserve">chieving high scores in the exam (B) could result from various factors other than studying well, such as natural aptitude, prior knowledge, or effective test-taking strategies. </w:t>
      </w:r>
    </w:p>
    <w:p w14:paraId="3DF01869" w14:textId="5A792910" w:rsidR="00D9506A" w:rsidRDefault="00D9506A" w:rsidP="00D9506A">
      <w:pPr>
        <w:pStyle w:val="Nidungvnbn"/>
        <w:ind w:left="1080" w:firstLine="0"/>
      </w:pPr>
      <w:r>
        <w:t xml:space="preserve">+ </w:t>
      </w:r>
      <w:r w:rsidRPr="00D9506A">
        <w:t xml:space="preserve">Therefore, </w:t>
      </w:r>
      <w:r w:rsidR="00F931B4">
        <w:t xml:space="preserve">Nam </w:t>
      </w:r>
      <w:r w:rsidRPr="00D9506A">
        <w:t xml:space="preserve">concluding that </w:t>
      </w:r>
      <w:r w:rsidR="00F931B4">
        <w:t>“</w:t>
      </w:r>
      <w:r w:rsidR="00F931B4" w:rsidRPr="00D9506A">
        <w:t>he</w:t>
      </w:r>
      <w:r w:rsidRPr="00D9506A">
        <w:t xml:space="preserve"> studied well because </w:t>
      </w:r>
      <w:r w:rsidR="00F931B4">
        <w:t>he</w:t>
      </w:r>
      <w:r w:rsidRPr="00D9506A">
        <w:t xml:space="preserve"> achieved high scores in the exam</w:t>
      </w:r>
      <w:r w:rsidR="00F931B4">
        <w:t>”</w:t>
      </w:r>
      <w:r w:rsidRPr="00D9506A">
        <w:t xml:space="preserve"> illustrates the fallacy of affirming the consequence, or the converse error.</w:t>
      </w:r>
      <w:r>
        <w:t xml:space="preserve"> </w:t>
      </w:r>
    </w:p>
    <w:p w14:paraId="2B40A715" w14:textId="4D597DB0" w:rsidR="00834966" w:rsidRPr="00D33F80" w:rsidRDefault="00834966" w:rsidP="00834966">
      <w:pPr>
        <w:pStyle w:val="Nidungvnbn"/>
        <w:numPr>
          <w:ilvl w:val="0"/>
          <w:numId w:val="30"/>
        </w:numPr>
        <w:rPr>
          <w:rStyle w:val="Hyperlink"/>
          <w:color w:val="auto"/>
          <w:u w:val="none"/>
        </w:rPr>
      </w:pPr>
      <w:r>
        <w:t xml:space="preserve">Reference: </w:t>
      </w:r>
      <w:hyperlink r:id="rId18" w:history="1">
        <w:r w:rsidRPr="00FC2615">
          <w:rPr>
            <w:rStyle w:val="Hyperlink"/>
          </w:rPr>
          <w:t>https://www.thoughtco.com/what-is-a-converse-error-3126461</w:t>
        </w:r>
      </w:hyperlink>
    </w:p>
    <w:p w14:paraId="72964851" w14:textId="77777777" w:rsidR="00D33F80" w:rsidRPr="00D9506A" w:rsidRDefault="00D33F80" w:rsidP="00D33F80">
      <w:pPr>
        <w:pStyle w:val="Nidungvnbn"/>
        <w:ind w:left="1080" w:firstLine="0"/>
      </w:pPr>
    </w:p>
    <w:p w14:paraId="2DFC98FB" w14:textId="54B46B38" w:rsidR="000F2004" w:rsidRDefault="000F2004" w:rsidP="000F2004">
      <w:pPr>
        <w:pStyle w:val="Nidungvnbn"/>
        <w:numPr>
          <w:ilvl w:val="0"/>
          <w:numId w:val="33"/>
        </w:numPr>
        <w:rPr>
          <w:b/>
          <w:bCs/>
        </w:rPr>
      </w:pPr>
      <w:r>
        <w:rPr>
          <w:b/>
          <w:bCs/>
        </w:rPr>
        <w:t>Inverse Error</w:t>
      </w:r>
    </w:p>
    <w:p w14:paraId="38B956AA" w14:textId="77777777" w:rsidR="007946E5" w:rsidRDefault="00F53746" w:rsidP="00F53746">
      <w:pPr>
        <w:pStyle w:val="Nidungvnbn"/>
        <w:numPr>
          <w:ilvl w:val="0"/>
          <w:numId w:val="30"/>
        </w:numPr>
      </w:pPr>
      <w:r>
        <w:t xml:space="preserve">Example: </w:t>
      </w:r>
    </w:p>
    <w:p w14:paraId="083B9911" w14:textId="5A20C0FA" w:rsidR="00F53746" w:rsidRDefault="007946E5" w:rsidP="007946E5">
      <w:pPr>
        <w:pStyle w:val="Nidungvnbn"/>
        <w:ind w:left="1080" w:firstLine="0"/>
      </w:pPr>
      <w:r>
        <w:t xml:space="preserve">+ Lecturer said: </w:t>
      </w:r>
      <w:r w:rsidR="00F53746">
        <w:t>“</w:t>
      </w:r>
      <w:r w:rsidR="00F53746" w:rsidRPr="00F53746">
        <w:t xml:space="preserve">If </w:t>
      </w:r>
      <w:r w:rsidRPr="00F53746">
        <w:t>you</w:t>
      </w:r>
      <w:r w:rsidR="00F53746" w:rsidRPr="00F53746">
        <w:t xml:space="preserve"> ha</w:t>
      </w:r>
      <w:r>
        <w:t>ve</w:t>
      </w:r>
      <w:r w:rsidR="00F53746" w:rsidRPr="00F53746">
        <w:t xml:space="preserve"> a college degree, </w:t>
      </w:r>
      <w:r>
        <w:t>you</w:t>
      </w:r>
      <w:r w:rsidR="00F53746" w:rsidRPr="00F53746">
        <w:t xml:space="preserve"> will have a good job</w:t>
      </w:r>
      <w:r w:rsidR="00F53746">
        <w:t>.”</w:t>
      </w:r>
    </w:p>
    <w:p w14:paraId="627EB0A4" w14:textId="3330AAD6" w:rsidR="00F931B4" w:rsidRDefault="00F931B4" w:rsidP="00F931B4">
      <w:pPr>
        <w:pStyle w:val="Nidungvnbn"/>
        <w:ind w:left="1080" w:firstLine="0"/>
      </w:pPr>
      <w:r>
        <w:t xml:space="preserve">+ </w:t>
      </w:r>
      <w:r w:rsidR="007946E5" w:rsidRPr="007946E5">
        <w:t>A student notices they don't have a university degree and concludes, "Since I don't have a university degree, I will not have a good job."</w:t>
      </w:r>
    </w:p>
    <w:p w14:paraId="3F785429" w14:textId="523B7BEC" w:rsidR="00F931B4" w:rsidRDefault="00F53746" w:rsidP="00F931B4">
      <w:pPr>
        <w:pStyle w:val="Nidungvnbn"/>
        <w:numPr>
          <w:ilvl w:val="0"/>
          <w:numId w:val="30"/>
        </w:numPr>
      </w:pPr>
      <w:r>
        <w:t xml:space="preserve">Explaination: </w:t>
      </w:r>
    </w:p>
    <w:p w14:paraId="55340282" w14:textId="768F5A79" w:rsidR="007946E5" w:rsidRDefault="007946E5" w:rsidP="007946E5">
      <w:pPr>
        <w:pStyle w:val="Nidungvnbn"/>
        <w:ind w:left="1080" w:firstLine="0"/>
      </w:pPr>
      <w:r>
        <w:t xml:space="preserve">+ Not </w:t>
      </w:r>
      <w:r w:rsidRPr="007946E5">
        <w:t>having a college degree (no</w:t>
      </w:r>
      <w:r>
        <w:t>t</w:t>
      </w:r>
      <w:r w:rsidRPr="007946E5">
        <w:t>-A) doesn't necessarily mean someone can't get a good job (no</w:t>
      </w:r>
      <w:r>
        <w:t>t</w:t>
      </w:r>
      <w:r w:rsidRPr="007946E5">
        <w:t>-B</w:t>
      </w:r>
      <w:r w:rsidR="001C075E" w:rsidRPr="007946E5">
        <w:t>). There</w:t>
      </w:r>
      <w:r w:rsidRPr="007946E5">
        <w:t xml:space="preserve"> are people without degrees who still get very good jobs</w:t>
      </w:r>
      <w:r w:rsidR="00A61786">
        <w:t>.</w:t>
      </w:r>
    </w:p>
    <w:p w14:paraId="21C9E6FC" w14:textId="08297E51" w:rsidR="00D9506A" w:rsidRDefault="007946E5" w:rsidP="00834966">
      <w:pPr>
        <w:pStyle w:val="Nidungvnbn"/>
        <w:ind w:left="1080" w:firstLine="0"/>
      </w:pPr>
      <w:r>
        <w:t>+ Therefore,</w:t>
      </w:r>
      <w:r w:rsidRPr="007946E5">
        <w:t xml:space="preserve"> concluding that not having a college degree means not having a good job is an example of the inverse fallacy.</w:t>
      </w:r>
    </w:p>
    <w:p w14:paraId="5D74F534" w14:textId="2E1954D8" w:rsidR="00834966" w:rsidRDefault="00834966" w:rsidP="00834966">
      <w:pPr>
        <w:pStyle w:val="Nidungvnbn"/>
        <w:numPr>
          <w:ilvl w:val="0"/>
          <w:numId w:val="30"/>
        </w:numPr>
      </w:pPr>
      <w:r>
        <w:t>Reference:</w:t>
      </w:r>
      <w:hyperlink r:id="rId19" w:anchor=":~:text=Denying%20the%20antecedent%2C%20sometimes%20also,Not%20P" w:history="1">
        <w:r w:rsidRPr="00FC2615">
          <w:rPr>
            <w:rStyle w:val="Hyperlink"/>
          </w:rPr>
          <w:t>https://en.wikipedia.org/wiki/Denying_the_antecedent#:~:text=Denying%20the%20antecedent%2C%20sometimes%20also,Not%20P</w:t>
        </w:r>
      </w:hyperlink>
      <w:r w:rsidRPr="00834966">
        <w:t>.</w:t>
      </w:r>
    </w:p>
    <w:p w14:paraId="529F05A6" w14:textId="77777777" w:rsidR="00D33F80" w:rsidRPr="00834966" w:rsidRDefault="00D33F80" w:rsidP="00D33F80">
      <w:pPr>
        <w:pStyle w:val="Nidungvnbn"/>
        <w:ind w:left="1080" w:firstLine="0"/>
      </w:pPr>
    </w:p>
    <w:p w14:paraId="2688F900" w14:textId="7E65EBAC" w:rsidR="000F2004" w:rsidRDefault="000F2004" w:rsidP="000F2004">
      <w:pPr>
        <w:pStyle w:val="Nidungvnbn"/>
        <w:numPr>
          <w:ilvl w:val="0"/>
          <w:numId w:val="33"/>
        </w:numPr>
        <w:rPr>
          <w:b/>
          <w:bCs/>
        </w:rPr>
      </w:pPr>
      <w:r w:rsidRPr="000F2004">
        <w:rPr>
          <w:b/>
          <w:bCs/>
        </w:rPr>
        <w:t>A Valid Argument with a False Premise and a False Conclusion</w:t>
      </w:r>
    </w:p>
    <w:p w14:paraId="48D82A9A" w14:textId="77777777" w:rsidR="00BB5459" w:rsidRDefault="00BB5459" w:rsidP="00BB5459">
      <w:pPr>
        <w:pStyle w:val="Nidungvnbn"/>
        <w:numPr>
          <w:ilvl w:val="0"/>
          <w:numId w:val="30"/>
        </w:numPr>
      </w:pPr>
      <w:r>
        <w:t xml:space="preserve">Example: </w:t>
      </w:r>
      <w:r>
        <w:br/>
        <w:t xml:space="preserve">+ </w:t>
      </w:r>
      <w:r w:rsidRPr="00BB5459">
        <w:t xml:space="preserve">Premise 1: All birds have wings. </w:t>
      </w:r>
    </w:p>
    <w:p w14:paraId="0F09631E" w14:textId="77777777" w:rsidR="00BB5459" w:rsidRDefault="00BB5459" w:rsidP="00BB5459">
      <w:pPr>
        <w:pStyle w:val="Nidungvnbn"/>
        <w:ind w:left="1080" w:firstLine="0"/>
      </w:pPr>
      <w:r>
        <w:t xml:space="preserve">+ </w:t>
      </w:r>
      <w:r w:rsidRPr="00BB5459">
        <w:t xml:space="preserve">Premise 2: Chickens are a type of bird. </w:t>
      </w:r>
    </w:p>
    <w:p w14:paraId="522F26FB" w14:textId="1ABCF133" w:rsidR="00BB5459" w:rsidRDefault="00BB5459" w:rsidP="00BB5459">
      <w:pPr>
        <w:pStyle w:val="Nidungvnbn"/>
        <w:ind w:left="1080" w:firstLine="0"/>
      </w:pPr>
      <w:r>
        <w:t xml:space="preserve">+ </w:t>
      </w:r>
      <w:r w:rsidRPr="00BB5459">
        <w:t>Conclusion: Therefore, chickens have wings.</w:t>
      </w:r>
    </w:p>
    <w:p w14:paraId="768D2F04" w14:textId="77777777" w:rsidR="001C075E" w:rsidRDefault="00BB5459" w:rsidP="00BB5459">
      <w:pPr>
        <w:pStyle w:val="Nidungvnbn"/>
        <w:numPr>
          <w:ilvl w:val="0"/>
          <w:numId w:val="30"/>
        </w:numPr>
      </w:pPr>
      <w:r>
        <w:lastRenderedPageBreak/>
        <w:t>Explaination:</w:t>
      </w:r>
      <w:r>
        <w:br/>
        <w:t xml:space="preserve">+ </w:t>
      </w:r>
      <w:r w:rsidR="001C075E" w:rsidRPr="001C075E">
        <w:t xml:space="preserve">Premise 1 is false - not all birds have wings (for example, penguins do not have wings). </w:t>
      </w:r>
    </w:p>
    <w:p w14:paraId="0B3EE5C2" w14:textId="77777777" w:rsidR="001C075E" w:rsidRDefault="001C075E" w:rsidP="001C075E">
      <w:pPr>
        <w:pStyle w:val="Nidungvnbn"/>
        <w:ind w:left="1080" w:firstLine="0"/>
      </w:pPr>
      <w:r>
        <w:t xml:space="preserve">+ </w:t>
      </w:r>
      <w:r w:rsidRPr="001C075E">
        <w:t xml:space="preserve">Premise 2 is true - chickens are indeed a type of bird. </w:t>
      </w:r>
    </w:p>
    <w:p w14:paraId="15B6E2CA" w14:textId="4DE5FF98" w:rsidR="001C075E" w:rsidRDefault="001C075E" w:rsidP="001C075E">
      <w:pPr>
        <w:pStyle w:val="Nidungvnbn"/>
        <w:ind w:left="1080" w:firstLine="0"/>
      </w:pPr>
      <w:r>
        <w:t xml:space="preserve">+ </w:t>
      </w:r>
      <w:r w:rsidRPr="001C075E">
        <w:t xml:space="preserve">The conclusion drawn from these two premises is logically valid - if all birds have wings, and chickens are a type of bird, then the logical conclusion is that chickens have wings. </w:t>
      </w:r>
    </w:p>
    <w:p w14:paraId="2AD322B1" w14:textId="2BA79C90" w:rsidR="00834966" w:rsidRDefault="001C075E" w:rsidP="00834966">
      <w:pPr>
        <w:pStyle w:val="Nidungvnbn"/>
        <w:ind w:left="1080" w:firstLine="0"/>
      </w:pPr>
      <w:r>
        <w:t xml:space="preserve">+ </w:t>
      </w:r>
      <w:r w:rsidRPr="001C075E">
        <w:t>However, since Premise 1 is false, the conclusion that chickens have wings is also false. This is an example of a logically valid argument that rests on a false premise, leading to a false conclusion.</w:t>
      </w:r>
    </w:p>
    <w:p w14:paraId="4B9EB249" w14:textId="2EC814BC" w:rsidR="00834966" w:rsidRPr="00D33F80" w:rsidRDefault="00834966" w:rsidP="00834966">
      <w:pPr>
        <w:pStyle w:val="Nidungvnbn"/>
        <w:numPr>
          <w:ilvl w:val="0"/>
          <w:numId w:val="30"/>
        </w:numPr>
        <w:rPr>
          <w:rStyle w:val="Hyperlink"/>
          <w:color w:val="auto"/>
          <w:u w:val="none"/>
        </w:rPr>
      </w:pPr>
      <w:r>
        <w:t xml:space="preserve">Reference: </w:t>
      </w:r>
      <w:hyperlink r:id="rId20" w:history="1">
        <w:r w:rsidRPr="00FC2615">
          <w:rPr>
            <w:rStyle w:val="Hyperlink"/>
          </w:rPr>
          <w:t>https://en.wikipedia.org/wiki/False_premise</w:t>
        </w:r>
      </w:hyperlink>
    </w:p>
    <w:p w14:paraId="14645FCB" w14:textId="77777777" w:rsidR="00D33F80" w:rsidRPr="00BB5459" w:rsidRDefault="00D33F80" w:rsidP="00D33F80">
      <w:pPr>
        <w:pStyle w:val="Nidungvnbn"/>
        <w:ind w:left="1080" w:firstLine="0"/>
      </w:pPr>
    </w:p>
    <w:p w14:paraId="0A67EB39" w14:textId="105F655E" w:rsidR="000F2004" w:rsidRDefault="000F2004" w:rsidP="000F2004">
      <w:pPr>
        <w:pStyle w:val="Nidungvnbn"/>
        <w:numPr>
          <w:ilvl w:val="0"/>
          <w:numId w:val="33"/>
        </w:numPr>
        <w:rPr>
          <w:b/>
          <w:bCs/>
        </w:rPr>
      </w:pPr>
      <w:r w:rsidRPr="000F2004">
        <w:rPr>
          <w:b/>
          <w:bCs/>
        </w:rPr>
        <w:t>An Invalid Argument with True Premises and a True Conclusion</w:t>
      </w:r>
    </w:p>
    <w:p w14:paraId="1416002E" w14:textId="77777777" w:rsidR="00C604D3" w:rsidRDefault="001C075E" w:rsidP="001C075E">
      <w:pPr>
        <w:pStyle w:val="Nidungvnbn"/>
        <w:numPr>
          <w:ilvl w:val="0"/>
          <w:numId w:val="30"/>
        </w:numPr>
      </w:pPr>
      <w:r>
        <w:t xml:space="preserve">Example: </w:t>
      </w:r>
    </w:p>
    <w:p w14:paraId="42C0BAD2" w14:textId="77777777" w:rsidR="00C604D3" w:rsidRDefault="00C604D3" w:rsidP="00C604D3">
      <w:pPr>
        <w:pStyle w:val="Nidungvnbn"/>
        <w:ind w:left="1080" w:firstLine="0"/>
      </w:pPr>
      <w:r>
        <w:t xml:space="preserve">+ </w:t>
      </w:r>
      <w:r w:rsidRPr="00C604D3">
        <w:t xml:space="preserve">Premise 1: All apples are fruits. </w:t>
      </w:r>
    </w:p>
    <w:p w14:paraId="25502A75" w14:textId="77777777" w:rsidR="00C604D3" w:rsidRDefault="00C604D3" w:rsidP="00C604D3">
      <w:pPr>
        <w:pStyle w:val="Nidungvnbn"/>
        <w:ind w:left="1080" w:firstLine="0"/>
      </w:pPr>
      <w:r>
        <w:t xml:space="preserve">+ </w:t>
      </w:r>
      <w:r w:rsidRPr="00C604D3">
        <w:t xml:space="preserve">Premise 2: Bananas are fruits. </w:t>
      </w:r>
    </w:p>
    <w:p w14:paraId="6D662457" w14:textId="77777777" w:rsidR="00C604D3" w:rsidRDefault="00C604D3" w:rsidP="00C604D3">
      <w:pPr>
        <w:pStyle w:val="Nidungvnbn"/>
        <w:ind w:left="1080" w:firstLine="0"/>
      </w:pPr>
      <w:r>
        <w:t xml:space="preserve">+ </w:t>
      </w:r>
      <w:r w:rsidRPr="00C604D3">
        <w:t>Conclusion: Therefore, all bananas are apples.</w:t>
      </w:r>
    </w:p>
    <w:p w14:paraId="5B5A2C1B" w14:textId="40C66AD4" w:rsidR="00C604D3" w:rsidRDefault="00C604D3" w:rsidP="00C604D3">
      <w:pPr>
        <w:pStyle w:val="Nidungvnbn"/>
        <w:numPr>
          <w:ilvl w:val="0"/>
          <w:numId w:val="30"/>
        </w:numPr>
      </w:pPr>
      <w:r>
        <w:t>Explaination:</w:t>
      </w:r>
    </w:p>
    <w:p w14:paraId="5BAB1802" w14:textId="77777777" w:rsidR="00C604D3" w:rsidRDefault="00C604D3" w:rsidP="00C604D3">
      <w:pPr>
        <w:pStyle w:val="Nidungvnbn"/>
        <w:ind w:left="1080" w:firstLine="0"/>
      </w:pPr>
      <w:r>
        <w:t xml:space="preserve">+ </w:t>
      </w:r>
      <w:r w:rsidRPr="00C604D3">
        <w:t xml:space="preserve">Premise 1 is true - all apples are indeed a type of fruit. </w:t>
      </w:r>
    </w:p>
    <w:p w14:paraId="2F98F8CD" w14:textId="77777777" w:rsidR="00C604D3" w:rsidRDefault="00C604D3" w:rsidP="00C604D3">
      <w:pPr>
        <w:pStyle w:val="Nidungvnbn"/>
        <w:ind w:left="1080" w:firstLine="0"/>
      </w:pPr>
      <w:r>
        <w:t xml:space="preserve">+ </w:t>
      </w:r>
      <w:r w:rsidRPr="00C604D3">
        <w:t xml:space="preserve">Premise 2 is true - bananas are also a type of fruit. However, the conclusion that "all bananas are apples" is clearly false. </w:t>
      </w:r>
    </w:p>
    <w:p w14:paraId="6B116D87" w14:textId="6A2288CF" w:rsidR="00C604D3" w:rsidRDefault="00C604D3" w:rsidP="00C604D3">
      <w:pPr>
        <w:pStyle w:val="Nidungvnbn"/>
        <w:ind w:left="1080" w:firstLine="0"/>
      </w:pPr>
      <w:r>
        <w:t xml:space="preserve">+ </w:t>
      </w:r>
      <w:r w:rsidRPr="00C604D3">
        <w:t>This is an invalid argument, even though the premises and conclusion are all true statements. The reason is that the conclusion</w:t>
      </w:r>
      <w:r>
        <w:t xml:space="preserve">: </w:t>
      </w:r>
      <w:r w:rsidRPr="00C604D3">
        <w:t>"all bananas are apples" does not logically follow from the information given in the premises.</w:t>
      </w:r>
      <w:r>
        <w:t xml:space="preserve"> </w:t>
      </w:r>
      <w:r w:rsidRPr="00C604D3">
        <w:t>The premises only tell us that apples are fruits and bananas are fruits. They do not imply that all bananas must be apples.</w:t>
      </w:r>
    </w:p>
    <w:p w14:paraId="27EF2E48" w14:textId="5A146EEF" w:rsidR="00834966" w:rsidRPr="00D33F80" w:rsidRDefault="00834966" w:rsidP="00834966">
      <w:pPr>
        <w:pStyle w:val="Nidungvnbn"/>
        <w:numPr>
          <w:ilvl w:val="0"/>
          <w:numId w:val="30"/>
        </w:numPr>
        <w:rPr>
          <w:rStyle w:val="Hyperlink"/>
          <w:color w:val="auto"/>
          <w:u w:val="none"/>
        </w:rPr>
      </w:pPr>
      <w:r>
        <w:lastRenderedPageBreak/>
        <w:t>Reference:</w:t>
      </w:r>
      <w:hyperlink r:id="rId21" w:history="1">
        <w:r w:rsidRPr="00FC2615">
          <w:rPr>
            <w:rStyle w:val="Hyperlink"/>
          </w:rPr>
          <w:t>https://philosophy.stackexchange.com/questions/17643/invalid-arguments-with-true-premises-and-true-conclusion</w:t>
        </w:r>
      </w:hyperlink>
    </w:p>
    <w:p w14:paraId="60F477BA" w14:textId="77777777" w:rsidR="00D33F80" w:rsidRPr="001C075E" w:rsidRDefault="00D33F80" w:rsidP="00D33F80">
      <w:pPr>
        <w:pStyle w:val="Nidungvnbn"/>
        <w:ind w:left="1080" w:firstLine="0"/>
      </w:pPr>
    </w:p>
    <w:p w14:paraId="12131374" w14:textId="7B1218D7" w:rsidR="000F2004" w:rsidRPr="000F2004" w:rsidRDefault="000F2004" w:rsidP="000F2004">
      <w:pPr>
        <w:pStyle w:val="Nidungvnbn"/>
        <w:numPr>
          <w:ilvl w:val="0"/>
          <w:numId w:val="33"/>
        </w:numPr>
        <w:rPr>
          <w:b/>
          <w:bCs/>
        </w:rPr>
      </w:pPr>
      <w:r w:rsidRPr="000F2004">
        <w:rPr>
          <w:b/>
          <w:bCs/>
        </w:rPr>
        <w:t>Sound and Unsound Arguments</w:t>
      </w:r>
    </w:p>
    <w:p w14:paraId="003E58DE" w14:textId="5A08FF5D" w:rsidR="000F2004" w:rsidRDefault="00C604D3" w:rsidP="00C604D3">
      <w:pPr>
        <w:pStyle w:val="Nidungvnbn"/>
        <w:numPr>
          <w:ilvl w:val="0"/>
          <w:numId w:val="30"/>
        </w:numPr>
      </w:pPr>
      <w:r>
        <w:t>Example:</w:t>
      </w:r>
    </w:p>
    <w:p w14:paraId="6FABD53A" w14:textId="114764F9" w:rsidR="004074A9" w:rsidRDefault="004074A9" w:rsidP="004074A9">
      <w:pPr>
        <w:pStyle w:val="Nidungvnbn"/>
        <w:ind w:left="1080" w:firstLine="0"/>
      </w:pPr>
      <w:r>
        <w:t xml:space="preserve">+ </w:t>
      </w:r>
      <w:r w:rsidRPr="00C604D3">
        <w:t xml:space="preserve">Premise 1: </w:t>
      </w:r>
      <w:r w:rsidRPr="004074A9">
        <w:t>All humans will eventually die.</w:t>
      </w:r>
    </w:p>
    <w:p w14:paraId="2E1FF8F3" w14:textId="21DA504A" w:rsidR="004074A9" w:rsidRDefault="004074A9" w:rsidP="004074A9">
      <w:pPr>
        <w:pStyle w:val="Nidungvnbn"/>
        <w:ind w:left="1080" w:firstLine="0"/>
      </w:pPr>
      <w:r>
        <w:t xml:space="preserve">+ </w:t>
      </w:r>
      <w:r w:rsidRPr="00C604D3">
        <w:t xml:space="preserve">Premise 2: </w:t>
      </w:r>
      <w:r w:rsidRPr="004074A9">
        <w:t>I am a human.</w:t>
      </w:r>
    </w:p>
    <w:p w14:paraId="1B9E44E4" w14:textId="386EDF1F" w:rsidR="004074A9" w:rsidRDefault="004074A9" w:rsidP="004074A9">
      <w:pPr>
        <w:pStyle w:val="Nidungvnbn"/>
        <w:ind w:left="1080" w:firstLine="0"/>
      </w:pPr>
      <w:r>
        <w:t xml:space="preserve">+ </w:t>
      </w:r>
      <w:r w:rsidRPr="00C604D3">
        <w:t xml:space="preserve">Conclusion: Therefore, </w:t>
      </w:r>
      <w:r w:rsidRPr="004074A9">
        <w:t xml:space="preserve">I’ll eventually </w:t>
      </w:r>
      <w:proofErr w:type="gramStart"/>
      <w:r w:rsidRPr="004074A9">
        <w:t>die</w:t>
      </w:r>
      <w:proofErr w:type="gramEnd"/>
    </w:p>
    <w:p w14:paraId="21C5A4AA" w14:textId="77777777" w:rsidR="004074A9" w:rsidRDefault="004074A9" w:rsidP="004074A9">
      <w:pPr>
        <w:pStyle w:val="Nidungvnbn"/>
        <w:numPr>
          <w:ilvl w:val="0"/>
          <w:numId w:val="30"/>
        </w:numPr>
      </w:pPr>
      <w:r>
        <w:t>Explaination:</w:t>
      </w:r>
    </w:p>
    <w:p w14:paraId="28F73F4B" w14:textId="34E8064F" w:rsidR="004074A9" w:rsidRDefault="004074A9" w:rsidP="004074A9">
      <w:pPr>
        <w:pStyle w:val="Nidungvnbn"/>
        <w:ind w:left="1080" w:firstLine="0"/>
      </w:pPr>
      <w:r>
        <w:t xml:space="preserve">+ </w:t>
      </w:r>
      <w:r w:rsidRPr="004074A9">
        <w:t xml:space="preserve">Premise 1: “All humans will eventually die” is a correct statement, because humans have a certain lifespan. </w:t>
      </w:r>
    </w:p>
    <w:p w14:paraId="6E8D5953" w14:textId="03E81BD5" w:rsidR="004074A9" w:rsidRDefault="004074A9" w:rsidP="004074A9">
      <w:pPr>
        <w:pStyle w:val="Nidungvnbn"/>
        <w:ind w:left="1080" w:firstLine="0"/>
      </w:pPr>
      <w:r>
        <w:t xml:space="preserve">+ </w:t>
      </w:r>
      <w:r w:rsidRPr="004074A9">
        <w:t>Premise 2: “I am a human” is also a true statement, because the person making this argument is also a human being.</w:t>
      </w:r>
    </w:p>
    <w:p w14:paraId="2E2563A9" w14:textId="75C37F0F" w:rsidR="004074A9" w:rsidRDefault="004074A9" w:rsidP="004074A9">
      <w:pPr>
        <w:pStyle w:val="Nidungvnbn"/>
        <w:ind w:left="1080" w:firstLine="0"/>
      </w:pPr>
      <w:r>
        <w:t xml:space="preserve">+ Therefore, </w:t>
      </w:r>
      <w:r w:rsidRPr="004074A9">
        <w:t>this example satisfies both conditions of a sound argument by definition: the premises are true and the logical connection between the premises and the conclusion is reasonable.</w:t>
      </w:r>
    </w:p>
    <w:p w14:paraId="3B9539DC" w14:textId="7570B677" w:rsidR="004074A9" w:rsidRDefault="004074A9" w:rsidP="004074A9">
      <w:pPr>
        <w:pStyle w:val="Nidungvnbn"/>
        <w:numPr>
          <w:ilvl w:val="0"/>
          <w:numId w:val="30"/>
        </w:numPr>
      </w:pPr>
      <w:r>
        <w:t>Reference:</w:t>
      </w:r>
      <w:hyperlink r:id="rId22" w:history="1">
        <w:r w:rsidR="00841C63" w:rsidRPr="00FC2615">
          <w:rPr>
            <w:rStyle w:val="Hyperlink"/>
          </w:rPr>
          <w:t>https://www.linkedin.com/advice/0/what-distinguishes-sound-argument-from-unsound-4nwgf</w:t>
        </w:r>
      </w:hyperlink>
    </w:p>
    <w:p w14:paraId="162B0D1D" w14:textId="77777777" w:rsidR="00834966" w:rsidRDefault="00834966" w:rsidP="00834966">
      <w:pPr>
        <w:pStyle w:val="Nidungvnbn"/>
        <w:ind w:left="1080" w:firstLine="0"/>
      </w:pPr>
    </w:p>
    <w:p w14:paraId="6F6B9CC6" w14:textId="3EE3578E" w:rsidR="00453AB1" w:rsidRDefault="00453AB1">
      <w:pPr>
        <w:spacing w:after="200" w:line="276" w:lineRule="auto"/>
        <w:rPr>
          <w:sz w:val="26"/>
          <w:szCs w:val="26"/>
        </w:rPr>
      </w:pPr>
      <w:r>
        <w:rPr>
          <w:sz w:val="26"/>
          <w:szCs w:val="26"/>
        </w:rPr>
        <w:br w:type="page"/>
      </w:r>
    </w:p>
    <w:p w14:paraId="0E6A592F" w14:textId="6895766A" w:rsidR="007B1A23" w:rsidRPr="004A7C39" w:rsidRDefault="00DF084F" w:rsidP="004A7C39">
      <w:pPr>
        <w:pStyle w:val="Chng"/>
      </w:pPr>
      <w:bookmarkStart w:id="14" w:name="_Toc164050612"/>
      <w:r>
        <w:lastRenderedPageBreak/>
        <w:t>PART 2</w:t>
      </w:r>
      <w:bookmarkEnd w:id="14"/>
    </w:p>
    <w:p w14:paraId="1D9F83E9" w14:textId="388C2FC2" w:rsidR="00024496" w:rsidRDefault="008268C4" w:rsidP="00024496">
      <w:pPr>
        <w:pStyle w:val="Tiumccp1"/>
      </w:pPr>
      <w:bookmarkStart w:id="15" w:name="_Toc164050613"/>
      <w:r>
        <w:t>2</w:t>
      </w:r>
      <w:r w:rsidR="00024496">
        <w:t xml:space="preserve">.1 </w:t>
      </w:r>
      <w:r w:rsidR="00DF084F">
        <w:t>Problem 4</w:t>
      </w:r>
      <w:r w:rsidR="00D835B4">
        <w:t xml:space="preserve">: </w:t>
      </w:r>
      <w:r w:rsidR="00D835B4" w:rsidRPr="00A04F75">
        <w:t xml:space="preserve">Tarski's </w:t>
      </w:r>
      <w:r w:rsidR="00D835B4">
        <w:t>w</w:t>
      </w:r>
      <w:r w:rsidR="00D835B4" w:rsidRPr="00A04F75">
        <w:t>orld</w:t>
      </w:r>
      <w:bookmarkEnd w:id="15"/>
    </w:p>
    <w:p w14:paraId="6F3E7B5B" w14:textId="75FFAF51" w:rsidR="009D5549" w:rsidRDefault="009D5549" w:rsidP="009D5549">
      <w:pPr>
        <w:pStyle w:val="Tiumccp2"/>
      </w:pPr>
      <w:bookmarkStart w:id="16" w:name="_Toc164050614"/>
      <w:r>
        <w:t>2.1.1 Requirement</w:t>
      </w:r>
      <w:bookmarkEnd w:id="16"/>
    </w:p>
    <w:p w14:paraId="1EF50EC4" w14:textId="77777777" w:rsidR="00986500" w:rsidRDefault="00986500" w:rsidP="00986500">
      <w:r>
        <w:t xml:space="preserve">Giving the following </w:t>
      </w:r>
      <w:r w:rsidRPr="00A04F75">
        <w:t xml:space="preserve">Tarski's </w:t>
      </w:r>
      <w:r>
        <w:t>w</w:t>
      </w:r>
      <w:r w:rsidRPr="00A04F75">
        <w:t>orld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76"/>
        <w:gridCol w:w="636"/>
        <w:gridCol w:w="576"/>
        <w:gridCol w:w="636"/>
        <w:gridCol w:w="636"/>
        <w:gridCol w:w="576"/>
        <w:gridCol w:w="576"/>
        <w:gridCol w:w="636"/>
        <w:gridCol w:w="576"/>
      </w:tblGrid>
      <w:tr w:rsidR="00986500" w14:paraId="3E3B09A7" w14:textId="77777777" w:rsidTr="002D5554">
        <w:trPr>
          <w:trHeight w:hRule="exact" w:val="567"/>
          <w:jc w:val="center"/>
        </w:trPr>
        <w:tc>
          <w:tcPr>
            <w:tcW w:w="567" w:type="dxa"/>
            <w:vAlign w:val="center"/>
          </w:tcPr>
          <w:p w14:paraId="3A4428E8" w14:textId="77777777" w:rsidR="00986500" w:rsidRDefault="00986500" w:rsidP="002D5554">
            <w:pPr>
              <w:jc w:val="center"/>
            </w:pPr>
          </w:p>
        </w:tc>
        <w:tc>
          <w:tcPr>
            <w:tcW w:w="567" w:type="dxa"/>
            <w:tcBorders>
              <w:bottom w:val="single" w:sz="4" w:space="0" w:color="auto"/>
            </w:tcBorders>
            <w:vAlign w:val="center"/>
          </w:tcPr>
          <w:p w14:paraId="63E20C7E" w14:textId="77777777" w:rsidR="00986500" w:rsidRDefault="00986500" w:rsidP="002D5554">
            <w:pPr>
              <w:jc w:val="center"/>
            </w:pPr>
            <w:r>
              <w:t>1</w:t>
            </w:r>
          </w:p>
        </w:tc>
        <w:tc>
          <w:tcPr>
            <w:tcW w:w="567" w:type="dxa"/>
            <w:tcBorders>
              <w:bottom w:val="single" w:sz="4" w:space="0" w:color="auto"/>
            </w:tcBorders>
            <w:vAlign w:val="center"/>
          </w:tcPr>
          <w:p w14:paraId="72063129" w14:textId="77777777" w:rsidR="00986500" w:rsidRDefault="00986500" w:rsidP="002D5554">
            <w:pPr>
              <w:jc w:val="center"/>
            </w:pPr>
            <w:r>
              <w:t>2</w:t>
            </w:r>
          </w:p>
        </w:tc>
        <w:tc>
          <w:tcPr>
            <w:tcW w:w="567" w:type="dxa"/>
            <w:tcBorders>
              <w:bottom w:val="single" w:sz="4" w:space="0" w:color="auto"/>
            </w:tcBorders>
            <w:vAlign w:val="center"/>
          </w:tcPr>
          <w:p w14:paraId="7298E79B" w14:textId="77777777" w:rsidR="00986500" w:rsidRDefault="00986500" w:rsidP="002D5554">
            <w:pPr>
              <w:jc w:val="center"/>
            </w:pPr>
            <w:r>
              <w:t>3</w:t>
            </w:r>
          </w:p>
        </w:tc>
        <w:tc>
          <w:tcPr>
            <w:tcW w:w="567" w:type="dxa"/>
            <w:tcBorders>
              <w:bottom w:val="single" w:sz="4" w:space="0" w:color="auto"/>
            </w:tcBorders>
            <w:vAlign w:val="center"/>
          </w:tcPr>
          <w:p w14:paraId="6EFA0CEF" w14:textId="77777777" w:rsidR="00986500" w:rsidRDefault="00986500" w:rsidP="002D5554">
            <w:pPr>
              <w:jc w:val="center"/>
            </w:pPr>
            <w:r>
              <w:t>4</w:t>
            </w:r>
          </w:p>
        </w:tc>
        <w:tc>
          <w:tcPr>
            <w:tcW w:w="567" w:type="dxa"/>
            <w:tcBorders>
              <w:bottom w:val="single" w:sz="4" w:space="0" w:color="auto"/>
            </w:tcBorders>
            <w:vAlign w:val="center"/>
          </w:tcPr>
          <w:p w14:paraId="09CF0EC2" w14:textId="77777777" w:rsidR="00986500" w:rsidRDefault="00986500" w:rsidP="002D5554">
            <w:pPr>
              <w:jc w:val="center"/>
            </w:pPr>
            <w:r>
              <w:t>5</w:t>
            </w:r>
          </w:p>
        </w:tc>
        <w:tc>
          <w:tcPr>
            <w:tcW w:w="567" w:type="dxa"/>
            <w:tcBorders>
              <w:bottom w:val="single" w:sz="4" w:space="0" w:color="auto"/>
            </w:tcBorders>
            <w:vAlign w:val="center"/>
          </w:tcPr>
          <w:p w14:paraId="6775EB89" w14:textId="77777777" w:rsidR="00986500" w:rsidRDefault="00986500" w:rsidP="002D5554">
            <w:pPr>
              <w:jc w:val="center"/>
            </w:pPr>
            <w:r>
              <w:t>6</w:t>
            </w:r>
          </w:p>
        </w:tc>
        <w:tc>
          <w:tcPr>
            <w:tcW w:w="567" w:type="dxa"/>
            <w:tcBorders>
              <w:bottom w:val="single" w:sz="4" w:space="0" w:color="auto"/>
            </w:tcBorders>
            <w:vAlign w:val="center"/>
          </w:tcPr>
          <w:p w14:paraId="31D9D66A" w14:textId="77777777" w:rsidR="00986500" w:rsidRDefault="00986500" w:rsidP="002D5554">
            <w:pPr>
              <w:jc w:val="center"/>
            </w:pPr>
            <w:r>
              <w:t>7</w:t>
            </w:r>
          </w:p>
        </w:tc>
        <w:tc>
          <w:tcPr>
            <w:tcW w:w="567" w:type="dxa"/>
            <w:tcBorders>
              <w:bottom w:val="single" w:sz="4" w:space="0" w:color="auto"/>
            </w:tcBorders>
            <w:vAlign w:val="center"/>
          </w:tcPr>
          <w:p w14:paraId="0D036CB7" w14:textId="77777777" w:rsidR="00986500" w:rsidRDefault="00986500" w:rsidP="002D5554">
            <w:pPr>
              <w:jc w:val="center"/>
            </w:pPr>
            <w:r>
              <w:t>8</w:t>
            </w:r>
          </w:p>
        </w:tc>
        <w:tc>
          <w:tcPr>
            <w:tcW w:w="567" w:type="dxa"/>
            <w:tcBorders>
              <w:bottom w:val="single" w:sz="4" w:space="0" w:color="auto"/>
            </w:tcBorders>
            <w:vAlign w:val="center"/>
          </w:tcPr>
          <w:p w14:paraId="576E518A" w14:textId="77777777" w:rsidR="00986500" w:rsidRDefault="00986500" w:rsidP="002D5554">
            <w:pPr>
              <w:jc w:val="center"/>
            </w:pPr>
            <w:r>
              <w:t>9</w:t>
            </w:r>
          </w:p>
        </w:tc>
      </w:tr>
      <w:tr w:rsidR="00986500" w14:paraId="713EB7B3" w14:textId="77777777" w:rsidTr="002D5554">
        <w:trPr>
          <w:trHeight w:hRule="exact" w:val="567"/>
          <w:jc w:val="center"/>
        </w:trPr>
        <w:tc>
          <w:tcPr>
            <w:tcW w:w="567" w:type="dxa"/>
            <w:tcBorders>
              <w:right w:val="single" w:sz="4" w:space="0" w:color="auto"/>
            </w:tcBorders>
            <w:vAlign w:val="center"/>
          </w:tcPr>
          <w:p w14:paraId="79EE226F" w14:textId="77777777" w:rsidR="00986500" w:rsidRDefault="00986500" w:rsidP="002D5554">
            <w:pPr>
              <w:jc w:val="center"/>
            </w:pPr>
            <w:r>
              <w:t>A</w:t>
            </w:r>
          </w:p>
        </w:tc>
        <w:tc>
          <w:tcPr>
            <w:tcW w:w="567" w:type="dxa"/>
            <w:tcBorders>
              <w:top w:val="single" w:sz="4" w:space="0" w:color="auto"/>
              <w:left w:val="single" w:sz="4" w:space="0" w:color="auto"/>
              <w:bottom w:val="single" w:sz="4" w:space="0" w:color="auto"/>
              <w:right w:val="single" w:sz="4" w:space="0" w:color="auto"/>
            </w:tcBorders>
            <w:vAlign w:val="center"/>
          </w:tcPr>
          <w:p w14:paraId="3FABE333"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0380481" w14:textId="77777777" w:rsidR="00986500" w:rsidRDefault="00986500" w:rsidP="002D5554">
            <w:pPr>
              <w:jc w:val="center"/>
            </w:pPr>
            <w:r>
              <w:rPr>
                <w:noProof/>
              </w:rPr>
              <mc:AlternateContent>
                <mc:Choice Requires="wps">
                  <w:drawing>
                    <wp:inline distT="0" distB="0" distL="0" distR="0" wp14:anchorId="3BA249D0" wp14:editId="5BF6872E">
                      <wp:extent cx="216000" cy="216000"/>
                      <wp:effectExtent l="19050" t="19050" r="31750" b="12700"/>
                      <wp:docPr id="46524564" name="Isosceles Triangle 18"/>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6628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mNdgIAAIsFAAAOAAAAZHJzL2Uyb0RvYy54bWysVEtPHDEMvlfqf4hyLzO7AkpXzKIViKoS&#13;&#10;AtSl4pzNJDuRMnHqZF/99XUyj6UF9YB6ydix/cX+xvbl1b61bKswGHAVn5yUnCknoTZuXfEfT7ef&#13;&#10;LjgLUbhaWHCq4gcV+NX844fLnZ+pKTRga4WMQFyY7XzFmxj9rCiCbFQrwgl45cioAVsRScV1UaPY&#13;&#10;EXpri2lZnhc7wNojSBUC3d50Rj7P+ForGR+0DioyW3HKLeYT87lKZzG/FLM1Ct8Y2ach3pFFK4yj&#13;&#10;R0eoGxEF26B5BdUaiRBAxxMJbQFaG6lyDVTNpPyrmmUjvMq1EDnBjzSF/wcr77dL/4hEw86HWSAx&#13;&#10;VbHX2KYv5cf2mazDSJbaRybpcjo5L0uiVJKplwmlOAZ7DPGrgpYloeIRjXBrm+oRM7G9C7FzH9zS&#13;&#10;dQBr6ltjbVZwvbq2yLYi/bvyIr3WhfzhZt37IinTFFoc685SPFiVAK37rjQzdao0p5xbUo0JCSmV&#13;&#10;i5PO1IhadXmeUZZjmqmJU0SmJQMmZE31jdg9wODZgQzYXbW9fwpVuaPH4PJfiXXBY0R+GVwcg1vj&#13;&#10;AN8CsFRV/3LnP5DUUZNYWkF9eESG0M1T8PLW0E++EyE+CqQBor6gpRAf6NAWdhWHXuKsAfz11n3y&#13;&#10;p74mK2c7GsiKh58bgYoz+81Rx3+ZnJ6mCc7K6dnnKSn40rJ6aXGb9hqobya0frzMYvKPdhA1QvtM&#13;&#10;u2ORXiWTcJLerriMOCjXsVsUtH2kWiyyG02tF/HOLb1M4InV1MBP+2eBfuh0GpF7GIb3VbN3vinS&#13;&#10;wWITQZs8CUdee75p4nPj9NsprZSXevY67tD5bwAAAP//AwBQSwMEFAAGAAgAAAAhAHrYiK/ZAAAA&#13;&#10;CAEAAA8AAABkcnMvZG93bnJldi54bWxMT8tOwzAQvCPxD9YicaMOj6AqjVMhUHvhAqUHjtt4iQPx&#13;&#10;OoqdNPw9CxzgMqvRaGZnyvXsOzXRENvABi4XGSjiOtiWGwP7l83FElRMyBa7wGTgkyKsq9OTEgsb&#13;&#10;jvxM0y41SkI4FmjApdQXWsfakce4CD2xaG9h8JiEDo22Ax4l3Hf6KstutceW5YPDnu4d1R+70RvY&#13;&#10;2v0jTe/Lp3xu89et24w516Mx52fzw0rgbgUq0Zz+HPC9QfpDJcUOYWQbVWdA1qQfFO36Rtjh9+qq&#13;&#10;1P8HVF8AAAD//wMAUEsBAi0AFAAGAAgAAAAhALaDOJL+AAAA4QEAABMAAAAAAAAAAAAAAAAAAAAA&#13;&#10;AFtDb250ZW50X1R5cGVzXS54bWxQSwECLQAUAAYACAAAACEAOP0h/9YAAACUAQAACwAAAAAAAAAA&#13;&#10;AAAAAAAvAQAAX3JlbHMvLnJlbHNQSwECLQAUAAYACAAAACEALxMZjXYCAACLBQAADgAAAAAAAAAA&#13;&#10;AAAAAAAuAgAAZHJzL2Uyb0RvYy54bWxQSwECLQAUAAYACAAAACEAetiIr9kAAAAIAQAADwAAAAAA&#13;&#10;AAAAAAAAAADQBAAAZHJzL2Rvd25yZXYueG1sUEsFBgAAAAAEAAQA8wAAANYFAAAAAA==&#13;&#10;" fillcolor="green" strokecolor="green"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40118EB2"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C9C279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DA7BF66"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76662F9"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DEFF021"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8DBFDA0" w14:textId="77777777" w:rsidR="00986500" w:rsidRDefault="00986500" w:rsidP="002D5554">
            <w:pPr>
              <w:jc w:val="center"/>
            </w:pPr>
            <w:r>
              <w:rPr>
                <w:noProof/>
              </w:rPr>
              <mc:AlternateContent>
                <mc:Choice Requires="wps">
                  <w:drawing>
                    <wp:inline distT="0" distB="0" distL="0" distR="0" wp14:anchorId="1BACC8A7" wp14:editId="4E9A7972">
                      <wp:extent cx="216000" cy="216000"/>
                      <wp:effectExtent l="0" t="0" r="12700" b="12700"/>
                      <wp:docPr id="346503160" name="Oval 34650316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02F7415" id="Oval 34650316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A9DC295" w14:textId="77777777" w:rsidR="00986500" w:rsidRDefault="00986500" w:rsidP="002D5554">
            <w:pPr>
              <w:jc w:val="center"/>
            </w:pPr>
          </w:p>
        </w:tc>
      </w:tr>
      <w:tr w:rsidR="00986500" w14:paraId="61B236D2" w14:textId="77777777" w:rsidTr="002D5554">
        <w:trPr>
          <w:trHeight w:hRule="exact" w:val="567"/>
          <w:jc w:val="center"/>
        </w:trPr>
        <w:tc>
          <w:tcPr>
            <w:tcW w:w="567" w:type="dxa"/>
            <w:tcBorders>
              <w:right w:val="single" w:sz="4" w:space="0" w:color="auto"/>
            </w:tcBorders>
            <w:vAlign w:val="center"/>
          </w:tcPr>
          <w:p w14:paraId="0E1A4B9C" w14:textId="77777777" w:rsidR="00986500" w:rsidRDefault="00986500" w:rsidP="002D5554">
            <w:pPr>
              <w:jc w:val="center"/>
            </w:pPr>
            <w:r>
              <w:t>B</w:t>
            </w:r>
          </w:p>
        </w:tc>
        <w:tc>
          <w:tcPr>
            <w:tcW w:w="567" w:type="dxa"/>
            <w:tcBorders>
              <w:top w:val="single" w:sz="4" w:space="0" w:color="auto"/>
              <w:left w:val="single" w:sz="4" w:space="0" w:color="auto"/>
              <w:bottom w:val="single" w:sz="4" w:space="0" w:color="auto"/>
              <w:right w:val="single" w:sz="4" w:space="0" w:color="auto"/>
            </w:tcBorders>
            <w:vAlign w:val="center"/>
          </w:tcPr>
          <w:p w14:paraId="21D363A2"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A20E06"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500E3A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E2A77F4"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E488FE6"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0C5569A"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D9828EF"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167549C"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4259AD8" w14:textId="77777777" w:rsidR="00986500" w:rsidRDefault="00986500" w:rsidP="002D5554">
            <w:pPr>
              <w:jc w:val="center"/>
            </w:pPr>
          </w:p>
        </w:tc>
      </w:tr>
      <w:tr w:rsidR="00986500" w14:paraId="431534B3" w14:textId="77777777" w:rsidTr="002D5554">
        <w:trPr>
          <w:trHeight w:hRule="exact" w:val="567"/>
          <w:jc w:val="center"/>
        </w:trPr>
        <w:tc>
          <w:tcPr>
            <w:tcW w:w="567" w:type="dxa"/>
            <w:tcBorders>
              <w:right w:val="single" w:sz="4" w:space="0" w:color="auto"/>
            </w:tcBorders>
            <w:vAlign w:val="center"/>
          </w:tcPr>
          <w:p w14:paraId="0CEE0051" w14:textId="77777777" w:rsidR="00986500" w:rsidRDefault="00986500" w:rsidP="002D5554">
            <w:pPr>
              <w:jc w:val="center"/>
            </w:pPr>
            <w:r>
              <w:t>C</w:t>
            </w:r>
          </w:p>
        </w:tc>
        <w:tc>
          <w:tcPr>
            <w:tcW w:w="567" w:type="dxa"/>
            <w:tcBorders>
              <w:top w:val="single" w:sz="4" w:space="0" w:color="auto"/>
              <w:left w:val="single" w:sz="4" w:space="0" w:color="auto"/>
              <w:bottom w:val="single" w:sz="4" w:space="0" w:color="auto"/>
              <w:right w:val="single" w:sz="4" w:space="0" w:color="auto"/>
            </w:tcBorders>
            <w:vAlign w:val="center"/>
          </w:tcPr>
          <w:p w14:paraId="218ED7BA"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FF6CC2A" w14:textId="77777777" w:rsidR="00986500" w:rsidRDefault="00986500" w:rsidP="002D5554">
            <w:pPr>
              <w:jc w:val="center"/>
            </w:pPr>
            <w:r>
              <w:rPr>
                <w:noProof/>
              </w:rPr>
              <mc:AlternateContent>
                <mc:Choice Requires="wps">
                  <w:drawing>
                    <wp:inline distT="0" distB="0" distL="0" distR="0" wp14:anchorId="1731EEE5" wp14:editId="71A690EB">
                      <wp:extent cx="216000" cy="216000"/>
                      <wp:effectExtent l="19050" t="19050" r="31750" b="12700"/>
                      <wp:docPr id="1540869071" name="Isosceles Triangle 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3D1F15" id="Isosceles Triangle 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mNdgIAAIsFAAAOAAAAZHJzL2Uyb0RvYy54bWysVEtPHDEMvlfqf4hyLzO7AkpXzKIViKoS&#13;&#10;AtSl4pzNJDuRMnHqZF/99XUyj6UF9YB6ydix/cX+xvbl1b61bKswGHAVn5yUnCknoTZuXfEfT7ef&#13;&#10;LjgLUbhaWHCq4gcV+NX844fLnZ+pKTRga4WMQFyY7XzFmxj9rCiCbFQrwgl45cioAVsRScV1UaPY&#13;&#10;EXpri2lZnhc7wNojSBUC3d50Rj7P+ForGR+0DioyW3HKLeYT87lKZzG/FLM1Ct8Y2ach3pFFK4yj&#13;&#10;R0eoGxEF26B5BdUaiRBAxxMJbQFaG6lyDVTNpPyrmmUjvMq1EDnBjzSF/wcr77dL/4hEw86HWSAx&#13;&#10;VbHX2KYv5cf2mazDSJbaRybpcjo5L0uiVJKplwmlOAZ7DPGrgpYloeIRjXBrm+oRM7G9C7FzH9zS&#13;&#10;dQBr6ltjbVZwvbq2yLYi/bvyIr3WhfzhZt37IinTFFoc685SPFiVAK37rjQzdao0p5xbUo0JCSmV&#13;&#10;i5PO1IhadXmeUZZjmqmJU0SmJQMmZE31jdg9wODZgQzYXbW9fwpVuaPH4PJfiXXBY0R+GVwcg1vj&#13;&#10;AN8CsFRV/3LnP5DUUZNYWkF9eESG0M1T8PLW0E++EyE+CqQBor6gpRAf6NAWdhWHXuKsAfz11n3y&#13;&#10;p74mK2c7GsiKh58bgYoz+81Rx3+ZnJ6mCc7K6dnnKSn40rJ6aXGb9hqobya0frzMYvKPdhA1QvtM&#13;&#10;u2ORXiWTcJLerriMOCjXsVsUtH2kWiyyG02tF/HOLb1M4InV1MBP+2eBfuh0GpF7GIb3VbN3vinS&#13;&#10;wWITQZs8CUdee75p4nPj9NsprZSXevY67tD5bwAAAP//AwBQSwMEFAAGAAgAAAAhAHrYiK/ZAAAA&#13;&#10;CAEAAA8AAABkcnMvZG93bnJldi54bWxMT8tOwzAQvCPxD9YicaMOj6AqjVMhUHvhAqUHjtt4iQPx&#13;&#10;OoqdNPw9CxzgMqvRaGZnyvXsOzXRENvABi4XGSjiOtiWGwP7l83FElRMyBa7wGTgkyKsq9OTEgsb&#13;&#10;jvxM0y41SkI4FmjApdQXWsfakce4CD2xaG9h8JiEDo22Ax4l3Hf6KstutceW5YPDnu4d1R+70RvY&#13;&#10;2v0jTe/Lp3xu89et24w516Mx52fzw0rgbgUq0Zz+HPC9QfpDJcUOYWQbVWdA1qQfFO36Rtjh9+qq&#13;&#10;1P8HVF8AAAD//wMAUEsBAi0AFAAGAAgAAAAhALaDOJL+AAAA4QEAABMAAAAAAAAAAAAAAAAAAAAA&#13;&#10;AFtDb250ZW50X1R5cGVzXS54bWxQSwECLQAUAAYACAAAACEAOP0h/9YAAACUAQAACwAAAAAAAAAA&#13;&#10;AAAAAAAvAQAAX3JlbHMvLnJlbHNQSwECLQAUAAYACAAAACEALxMZjXYCAACLBQAADgAAAAAAAAAA&#13;&#10;AAAAAAAuAgAAZHJzL2Uyb0RvYy54bWxQSwECLQAUAAYACAAAACEAetiIr9kAAAAIAQAADwAAAAAA&#13;&#10;AAAAAAAAAADQBAAAZHJzL2Rvd25yZXYueG1sUEsFBgAAAAAEAAQA8wAAANYFAAAAAA==&#13;&#10;" fillcolor="green" strokecolor="green"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A03600B"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E885858" w14:textId="77777777" w:rsidR="00986500" w:rsidRDefault="00986500" w:rsidP="002D5554">
            <w:pPr>
              <w:jc w:val="center"/>
            </w:pPr>
            <w:r>
              <w:rPr>
                <w:noProof/>
              </w:rPr>
              <mc:AlternateContent>
                <mc:Choice Requires="wps">
                  <w:drawing>
                    <wp:inline distT="0" distB="0" distL="0" distR="0" wp14:anchorId="1E127D63" wp14:editId="4660F5BD">
                      <wp:extent cx="216000" cy="216000"/>
                      <wp:effectExtent l="0" t="0" r="12700" b="12700"/>
                      <wp:docPr id="1838704798" name="Oval 1838704798"/>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85B09E" id="Oval 1838704798"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mJdgIAAIoFAAAOAAAAZHJzL2Uyb0RvYy54bWysVMFu2zAMvQ/YPwi6r3aCtOuCOkWQosOA&#13;&#10;oi2WDj0rshQLkEVNUuJkXz9Ksp1uLXYodpFJkXwin0leXR9aTfbCeQWmopOzkhJhONTKbCv64+n2&#13;&#10;0yUlPjBTMw1GVPQoPL1efPxw1dm5mEIDuhaOIIjx885WtAnBzovC80a0zJ+BFQaNElzLAqpuW9SO&#13;&#10;dYje6mJalhdFB662DrjwHm9vspEuEr6UgocHKb0IRFcUcwvpdOncxLNYXLH51jHbKN6nwd6RRcuU&#13;&#10;wUdHqBsWGNk59QqqVdyBBxnOOLQFSKm4SDVgNZPyr2rWDbMi1YLkeDvS5P8fLL/fr+2jQxo66+ce&#13;&#10;xVjFQbo2fjE/ckhkHUeyxCEQjpfTyUVZIqUcTb2MKMUp2DofvgpoSRQqKrRW1sdy2Jzt73zI3oNX&#13;&#10;vPagVX2rtE6K225W2pE9i7+uvIyP5ZA/3LR5XyQmGkOLU9lJCkctIqA234Ukqo6FppRTR4oxIca5&#13;&#10;MGGSTQ2rRc7zHLMc04w9HCMSKwkwIkusb8TuAQbPDDJg52p7/xgqUkOPweW/EsvBY0R6GUwYg1tl&#13;&#10;wL0FoLGq/uXsP5CUqYksbaA+PjriII+Tt/xW4T++Yz48Mofzg22BOyE84CE1dBWFXqKkAffrrfvo&#13;&#10;j22NVko6nMeK+p875gQl+pvBhv8ymc3iACdldv55iop7adm8tJhduwLsmwluH8uTGP2DHkTpoH3G&#13;&#10;1bGMr6KJGY5vV5QHNyirkPcELh8ulsvkhkNrWbgza8sjeGQ1NvDT4Zk52zd6wAm5h2F2XzV79o2R&#13;&#10;Bpa7AFKlSTjx2vONA58ap19OcaO81JPXaYUufgMAAP//AwBQSwMEFAAGAAgAAAAhAHH99crYAAAA&#13;&#10;CAEAAA8AAABkcnMvZG93bnJldi54bWxMT8FOwkAUvJv4D5tHwk22gDGmdEsMxIM3LSReH91n29B9&#13;&#10;W7tLKX/vAw96mZfJZObNZOvRtWqgPjSeDcxnCSji0tuGKwP73evDM6gQkS22nsnAhQKs8/u7DFPr&#13;&#10;z/xBQxErJSEcUjRQx9ilWoeyJodh5jti0b587zAK7SttezxLuGv1IkmetMOG5UONHW1qKo/FyRnw&#13;&#10;b8XwvtHfn4tCu/GIbuvdcmfMdDJuVwIvK1CRxvjngOsG6Q+5FDv4E9ugWgOyJt5QtOWjsMPv1Xmm&#13;&#10;/w/IfwAAAP//AwBQSwECLQAUAAYACAAAACEAtoM4kv4AAADhAQAAEwAAAAAAAAAAAAAAAAAAAAAA&#13;&#10;W0NvbnRlbnRfVHlwZXNdLnhtbFBLAQItABQABgAIAAAAIQA4/SH/1gAAAJQBAAALAAAAAAAAAAAA&#13;&#10;AAAAAC8BAABfcmVscy8ucmVsc1BLAQItABQABgAIAAAAIQBiZNmJdgIAAIoFAAAOAAAAAAAAAAAA&#13;&#10;AAAAAC4CAABkcnMvZTJvRG9jLnhtbFBLAQItABQABgAIAAAAIQBx/fXK2AAAAAgBAAAPAAAAAAAA&#13;&#10;AAAAAAAAANAEAABkcnMvZG93bnJldi54bWxQSwUGAAAAAAQABADzAAAA1QUAAAAA&#13;&#10;" fillcolor="green" strokecolor="green"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FB1F359"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8D16CD5"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548F682" w14:textId="77777777" w:rsidR="00986500" w:rsidRDefault="00986500" w:rsidP="002D5554">
            <w:pPr>
              <w:jc w:val="center"/>
            </w:pPr>
            <w:r>
              <w:rPr>
                <w:noProof/>
              </w:rPr>
              <mc:AlternateContent>
                <mc:Choice Requires="wps">
                  <w:drawing>
                    <wp:inline distT="0" distB="0" distL="0" distR="0" wp14:anchorId="10C02509" wp14:editId="365987C9">
                      <wp:extent cx="216000" cy="216000"/>
                      <wp:effectExtent l="0" t="0" r="12700" b="12700"/>
                      <wp:docPr id="1939758645" name="Rectangle 1939758645"/>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94B99D" id="Rectangle 193975864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GnCdQIAAIcFAAAOAAAAZHJzL2Uyb0RvYy54bWysVE1v2zAMvQ/YfxB0X+0EadcFdYogRYcB&#13;&#10;RVssHXpWZCk2IIsapcTJfv0o+SNdV+xQ7CJTIvlIPpO8uj40hu0V+hpswSdnOWfKSihruy34j6fb&#13;&#10;T5ec+SBsKQxYVfCj8vx68fHDVevmagoVmFIhIxDr560reBWCm2eZl5VqhD8DpywpNWAjAl1xm5Uo&#13;&#10;WkJvTDbN84usBSwdglTe0+tNp+SLhK+1kuFBa68CMwWn3EI6MZ2beGaLKzHfonBVLfs0xDuyaERt&#13;&#10;KegIdSOCYDus/4JqaongQYczCU0GWtdSpRqomkn+qpp1JZxKtRA53o00+f8HK+/3a/eIREPr/NyT&#13;&#10;GKs4aGzil/Jjh0TWcSRLHQKT9DidXOQ5USpJ1cuEkp2cHfrwVUHDolBwpH+RKBL7Ox8608EkxvJg&#13;&#10;6vK2NiZdcLtZGWR7Ef9bfhkjdS5/mBn7Pk/KMrpmp5qTFI5GRUBjvyvN6jJWmVJO7ajGhISUyoZJ&#13;&#10;p6pEqbo8zynLMc3YwNEjUZIAI7Km+kbsHmCw7EAG7K7a3j66qtTNo3P+r8Q659EjRQYbRuemtoBv&#13;&#10;ARiqqo/c2Q8kddREljZQHh+RIXSz5J28rekH3wkfHgXS8FBP0EIID3RoA23BoZc4qwB/vfUe7amn&#13;&#10;SctZS8NYcP9zJ1BxZr5Z6vYvk9ksTm+6zM4/T+mCLzWblxq7a1ZAfTOh1eNkEqN9MIOoEZpn2hvL&#13;&#10;GJVUwkqKXXAZcLisQrckaPNItVwmM5pYJ8KdXTsZwSOrsYGfDs8CXd/lgcbjHobBFfNXzd7ZRk8L&#13;&#10;y10AXadJOPHa803Tnhqn30xxnby8J6vT/lz8BgAA//8DAFBLAwQUAAYACAAAACEAW1aEVtgAAAAI&#13;&#10;AQAADwAAAGRycy9kb3ducmV2LnhtbExP0U7CQBB8N/EfLmvim1xFIlJ6JSjRhEeQD9j2lrbY22t6&#13;&#10;B61/76oP+jKbyWRmZ7LV6Fp1oT40ng3cTxJQxKW3DVcGDu+vd0+gQkS22HomA58UYJVfX2WYWj/w&#13;&#10;ji77WCkJ4ZCigTrGLtU6lDU5DBPfEYt29L3DKLSvtO1xkHDX6mmSPGqHDcuHGjt6qan82J+d1FgX&#13;&#10;/m2b6Pl8mC5O241/nh0PO2Nub8bNUmC9BBVpjH8O+N4gRsilWOHPbINqDcia+IOiPcyEFb9X55n+&#13;&#10;PyD/AgAA//8DAFBLAQItABQABgAIAAAAIQC2gziS/gAAAOEBAAATAAAAAAAAAAAAAAAAAAAAAABb&#13;&#10;Q29udGVudF9UeXBlc10ueG1sUEsBAi0AFAAGAAgAAAAhADj9If/WAAAAlAEAAAsAAAAAAAAAAAAA&#13;&#10;AAAALwEAAF9yZWxzLy5yZWxzUEsBAi0AFAAGAAgAAAAhAGU0acJ1AgAAhwUAAA4AAAAAAAAAAAAA&#13;&#10;AAAALgIAAGRycy9lMm9Eb2MueG1sUEsBAi0AFAAGAAgAAAAhAFtWhFbYAAAACAEAAA8AAAAAAAAA&#13;&#10;AAAAAAAAzwQAAGRycy9kb3ducmV2LnhtbFBLBQYAAAAABAAEAPMAAADUBQAAAAA=&#13;&#10;" fillcolor="green" strokecolor="green"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B258582"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97FB37A" w14:textId="77777777" w:rsidR="00986500" w:rsidRDefault="00986500" w:rsidP="002D5554">
            <w:pPr>
              <w:jc w:val="center"/>
            </w:pPr>
            <w:r>
              <w:rPr>
                <w:noProof/>
              </w:rPr>
              <mc:AlternateContent>
                <mc:Choice Requires="wps">
                  <w:drawing>
                    <wp:inline distT="0" distB="0" distL="0" distR="0" wp14:anchorId="23BB08BB" wp14:editId="594AB830">
                      <wp:extent cx="216000" cy="216000"/>
                      <wp:effectExtent l="0" t="0" r="12700" b="12700"/>
                      <wp:docPr id="359067917" name="Oval 359067917"/>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3404F5A" id="Oval 359067917"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mJdgIAAIoFAAAOAAAAZHJzL2Uyb0RvYy54bWysVMFu2zAMvQ/YPwi6r3aCtOuCOkWQosOA&#13;&#10;oi2WDj0rshQLkEVNUuJkXz9Ksp1uLXYodpFJkXwin0leXR9aTfbCeQWmopOzkhJhONTKbCv64+n2&#13;&#10;0yUlPjBTMw1GVPQoPL1efPxw1dm5mEIDuhaOIIjx885WtAnBzovC80a0zJ+BFQaNElzLAqpuW9SO&#13;&#10;dYje6mJalhdFB662DrjwHm9vspEuEr6UgocHKb0IRFcUcwvpdOncxLNYXLH51jHbKN6nwd6RRcuU&#13;&#10;wUdHqBsWGNk59QqqVdyBBxnOOLQFSKm4SDVgNZPyr2rWDbMi1YLkeDvS5P8fLL/fr+2jQxo66+ce&#13;&#10;xVjFQbo2fjE/ckhkHUeyxCEQjpfTyUVZIqUcTb2MKMUp2DofvgpoSRQqKrRW1sdy2Jzt73zI3oNX&#13;&#10;vPagVX2rtE6K225W2pE9i7+uvIyP5ZA/3LR5XyQmGkOLU9lJCkctIqA234Ukqo6FppRTR4oxIca5&#13;&#10;MGGSTQ2rRc7zHLMc04w9HCMSKwkwIkusb8TuAQbPDDJg52p7/xgqUkOPweW/EsvBY0R6GUwYg1tl&#13;&#10;wL0FoLGq/uXsP5CUqYksbaA+PjriII+Tt/xW4T++Yz48Mofzg22BOyE84CE1dBWFXqKkAffrrfvo&#13;&#10;j22NVko6nMeK+p875gQl+pvBhv8ymc3iACdldv55iop7adm8tJhduwLsmwluH8uTGP2DHkTpoH3G&#13;&#10;1bGMr6KJGY5vV5QHNyirkPcELh8ulsvkhkNrWbgza8sjeGQ1NvDT4Zk52zd6wAm5h2F2XzV79o2R&#13;&#10;Bpa7AFKlSTjx2vONA58ap19OcaO81JPXaYUufgMAAP//AwBQSwMEFAAGAAgAAAAhAHH99crYAAAA&#13;&#10;CAEAAA8AAABkcnMvZG93bnJldi54bWxMT8FOwkAUvJv4D5tHwk22gDGmdEsMxIM3LSReH91n29B9&#13;&#10;W7tLKX/vAw96mZfJZObNZOvRtWqgPjSeDcxnCSji0tuGKwP73evDM6gQkS22nsnAhQKs8/u7DFPr&#13;&#10;z/xBQxErJSEcUjRQx9ilWoeyJodh5jti0b587zAK7SttezxLuGv1IkmetMOG5UONHW1qKo/FyRnw&#13;&#10;b8XwvtHfn4tCu/GIbuvdcmfMdDJuVwIvK1CRxvjngOsG6Q+5FDv4E9ugWgOyJt5QtOWjsMPv1Xmm&#13;&#10;/w/IfwAAAP//AwBQSwECLQAUAAYACAAAACEAtoM4kv4AAADhAQAAEwAAAAAAAAAAAAAAAAAAAAAA&#13;&#10;W0NvbnRlbnRfVHlwZXNdLnhtbFBLAQItABQABgAIAAAAIQA4/SH/1gAAAJQBAAALAAAAAAAAAAAA&#13;&#10;AAAAAC8BAABfcmVscy8ucmVsc1BLAQItABQABgAIAAAAIQBiZNmJdgIAAIoFAAAOAAAAAAAAAAAA&#13;&#10;AAAAAC4CAABkcnMvZTJvRG9jLnhtbFBLAQItABQABgAIAAAAIQBx/fXK2AAAAAgBAAAPAAAAAAAA&#13;&#10;AAAAAAAAANAEAABkcnMvZG93bnJldi54bWxQSwUGAAAAAAQABADzAAAA1QUAAAAA&#13;&#10;" fillcolor="green" strokecolor="green" strokeweight="2pt">
                      <w10:anchorlock/>
                    </v:oval>
                  </w:pict>
                </mc:Fallback>
              </mc:AlternateContent>
            </w:r>
          </w:p>
        </w:tc>
      </w:tr>
      <w:tr w:rsidR="00986500" w14:paraId="121E7950" w14:textId="77777777" w:rsidTr="002D5554">
        <w:trPr>
          <w:trHeight w:hRule="exact" w:val="567"/>
          <w:jc w:val="center"/>
        </w:trPr>
        <w:tc>
          <w:tcPr>
            <w:tcW w:w="567" w:type="dxa"/>
            <w:tcBorders>
              <w:right w:val="single" w:sz="4" w:space="0" w:color="auto"/>
            </w:tcBorders>
            <w:vAlign w:val="center"/>
          </w:tcPr>
          <w:p w14:paraId="1F9387A7" w14:textId="77777777" w:rsidR="00986500" w:rsidRDefault="00986500" w:rsidP="002D5554">
            <w:pPr>
              <w:jc w:val="center"/>
            </w:pPr>
            <w:r>
              <w:t>D</w:t>
            </w:r>
          </w:p>
        </w:tc>
        <w:tc>
          <w:tcPr>
            <w:tcW w:w="567" w:type="dxa"/>
            <w:tcBorders>
              <w:top w:val="single" w:sz="4" w:space="0" w:color="auto"/>
              <w:left w:val="single" w:sz="4" w:space="0" w:color="auto"/>
              <w:bottom w:val="single" w:sz="4" w:space="0" w:color="auto"/>
              <w:right w:val="single" w:sz="4" w:space="0" w:color="auto"/>
            </w:tcBorders>
            <w:vAlign w:val="center"/>
          </w:tcPr>
          <w:p w14:paraId="79C7D639"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27250A2" w14:textId="77777777" w:rsidR="00986500" w:rsidRDefault="00986500" w:rsidP="002D5554">
            <w:pPr>
              <w:jc w:val="center"/>
            </w:pPr>
            <w:r>
              <w:rPr>
                <w:noProof/>
              </w:rPr>
              <mc:AlternateContent>
                <mc:Choice Requires="wps">
                  <w:drawing>
                    <wp:inline distT="0" distB="0" distL="0" distR="0" wp14:anchorId="2288E381" wp14:editId="788C8C13">
                      <wp:extent cx="216000" cy="216000"/>
                      <wp:effectExtent l="0" t="0" r="12700" b="12700"/>
                      <wp:docPr id="963048411" name="Oval 963048411"/>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1466B83" id="Oval 963048411"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68BF6FE" w14:textId="77777777" w:rsidR="00986500" w:rsidRDefault="00986500" w:rsidP="002D5554">
            <w:pPr>
              <w:jc w:val="center"/>
            </w:pPr>
            <w:r>
              <w:rPr>
                <w:noProof/>
              </w:rPr>
              <mc:AlternateContent>
                <mc:Choice Requires="wps">
                  <w:drawing>
                    <wp:inline distT="0" distB="0" distL="0" distR="0" wp14:anchorId="42E6A84B" wp14:editId="25D31499">
                      <wp:extent cx="216000" cy="216000"/>
                      <wp:effectExtent l="0" t="0" r="12700" b="12700"/>
                      <wp:docPr id="1586880352" name="Rectangle 1586880352"/>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C58CAA" id="Rectangle 158688035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GnCdQIAAIcFAAAOAAAAZHJzL2Uyb0RvYy54bWysVE1v2zAMvQ/YfxB0X+0EadcFdYogRYcB&#13;&#10;RVssHXpWZCk2IIsapcTJfv0o+SNdV+xQ7CJTIvlIPpO8uj40hu0V+hpswSdnOWfKSihruy34j6fb&#13;&#10;T5ec+SBsKQxYVfCj8vx68fHDVevmagoVmFIhIxDr560reBWCm2eZl5VqhD8DpywpNWAjAl1xm5Uo&#13;&#10;WkJvTDbN84usBSwdglTe0+tNp+SLhK+1kuFBa68CMwWn3EI6MZ2beGaLKzHfonBVLfs0xDuyaERt&#13;&#10;KegIdSOCYDus/4JqaongQYczCU0GWtdSpRqomkn+qpp1JZxKtRA53o00+f8HK+/3a/eIREPr/NyT&#13;&#10;GKs4aGzil/Jjh0TWcSRLHQKT9DidXOQ5USpJ1cuEkp2cHfrwVUHDolBwpH+RKBL7Ox8608EkxvJg&#13;&#10;6vK2NiZdcLtZGWR7Ef9bfhkjdS5/mBn7Pk/KMrpmp5qTFI5GRUBjvyvN6jJWmVJO7ajGhISUyoZJ&#13;&#10;p6pEqbo8zynLMc3YwNEjUZIAI7Km+kbsHmCw7EAG7K7a3j66qtTNo3P+r8Q659EjRQYbRuemtoBv&#13;&#10;ARiqqo/c2Q8kddREljZQHh+RIXSz5J28rekH3wkfHgXS8FBP0EIID3RoA23BoZc4qwB/vfUe7amn&#13;&#10;SctZS8NYcP9zJ1BxZr5Z6vYvk9ksTm+6zM4/T+mCLzWblxq7a1ZAfTOh1eNkEqN9MIOoEZpn2hvL&#13;&#10;GJVUwkqKXXAZcLisQrckaPNItVwmM5pYJ8KdXTsZwSOrsYGfDs8CXd/lgcbjHobBFfNXzd7ZRk8L&#13;&#10;y10AXadJOPHa803Tnhqn30xxnby8J6vT/lz8BgAA//8DAFBLAwQUAAYACAAAACEAW1aEVtgAAAAI&#13;&#10;AQAADwAAAGRycy9kb3ducmV2LnhtbExP0U7CQBB8N/EfLmvim1xFIlJ6JSjRhEeQD9j2lrbY22t6&#13;&#10;B61/76oP+jKbyWRmZ7LV6Fp1oT40ng3cTxJQxKW3DVcGDu+vd0+gQkS22HomA58UYJVfX2WYWj/w&#13;&#10;ji77WCkJ4ZCigTrGLtU6lDU5DBPfEYt29L3DKLSvtO1xkHDX6mmSPGqHDcuHGjt6qan82J+d1FgX&#13;&#10;/m2b6Pl8mC5O241/nh0PO2Nub8bNUmC9BBVpjH8O+N4gRsilWOHPbINqDcia+IOiPcyEFb9X55n+&#13;&#10;PyD/AgAA//8DAFBLAQItABQABgAIAAAAIQC2gziS/gAAAOEBAAATAAAAAAAAAAAAAAAAAAAAAABb&#13;&#10;Q29udGVudF9UeXBlc10ueG1sUEsBAi0AFAAGAAgAAAAhADj9If/WAAAAlAEAAAsAAAAAAAAAAAAA&#13;&#10;AAAALwEAAF9yZWxzLy5yZWxzUEsBAi0AFAAGAAgAAAAhAGU0acJ1AgAAhwUAAA4AAAAAAAAAAAAA&#13;&#10;AAAALgIAAGRycy9lMm9Eb2MueG1sUEsBAi0AFAAGAAgAAAAhAFtWhFbYAAAACAEAAA8AAAAAAAAA&#13;&#10;AAAAAAAAzwQAAGRycy9kb3ducmV2LnhtbFBLBQYAAAAABAAEAPMAAADUBQAAAAA=&#13;&#10;" fillcolor="green" strokecolor="green"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28F6B8E"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31E0BF8"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2BDD36E"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764EE7E"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61E25DA" w14:textId="77777777" w:rsidR="00986500" w:rsidRDefault="00986500" w:rsidP="002D5554">
            <w:pPr>
              <w:jc w:val="center"/>
            </w:pPr>
            <w:r>
              <w:rPr>
                <w:noProof/>
              </w:rPr>
              <mc:AlternateContent>
                <mc:Choice Requires="wps">
                  <w:drawing>
                    <wp:inline distT="0" distB="0" distL="0" distR="0" wp14:anchorId="2DC9F2C5" wp14:editId="37734A75">
                      <wp:extent cx="216000" cy="216000"/>
                      <wp:effectExtent l="19050" t="19050" r="31750" b="12700"/>
                      <wp:docPr id="1983411115"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0B672D"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D9EDA03" w14:textId="77777777" w:rsidR="00986500" w:rsidRDefault="00986500" w:rsidP="002D5554">
            <w:pPr>
              <w:jc w:val="center"/>
            </w:pPr>
          </w:p>
        </w:tc>
      </w:tr>
      <w:tr w:rsidR="00986500" w14:paraId="59F262F4" w14:textId="77777777" w:rsidTr="002D5554">
        <w:trPr>
          <w:trHeight w:hRule="exact" w:val="567"/>
          <w:jc w:val="center"/>
        </w:trPr>
        <w:tc>
          <w:tcPr>
            <w:tcW w:w="567" w:type="dxa"/>
            <w:tcBorders>
              <w:right w:val="single" w:sz="4" w:space="0" w:color="auto"/>
            </w:tcBorders>
            <w:vAlign w:val="center"/>
          </w:tcPr>
          <w:p w14:paraId="3620ABD5" w14:textId="77777777" w:rsidR="00986500" w:rsidRDefault="00986500" w:rsidP="002D5554">
            <w:pPr>
              <w:jc w:val="center"/>
            </w:pPr>
            <w:r>
              <w:t>E</w:t>
            </w:r>
          </w:p>
        </w:tc>
        <w:tc>
          <w:tcPr>
            <w:tcW w:w="567" w:type="dxa"/>
            <w:tcBorders>
              <w:top w:val="single" w:sz="4" w:space="0" w:color="auto"/>
              <w:left w:val="single" w:sz="4" w:space="0" w:color="auto"/>
              <w:bottom w:val="single" w:sz="4" w:space="0" w:color="auto"/>
              <w:right w:val="single" w:sz="4" w:space="0" w:color="auto"/>
            </w:tcBorders>
            <w:vAlign w:val="center"/>
          </w:tcPr>
          <w:p w14:paraId="1E6CE5F2"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2BE270A"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3EC9853"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69CA55D" w14:textId="77777777" w:rsidR="00986500" w:rsidRDefault="00986500" w:rsidP="002D5554">
            <w:pPr>
              <w:jc w:val="center"/>
            </w:pPr>
            <w:r>
              <w:rPr>
                <w:noProof/>
              </w:rPr>
              <mc:AlternateContent>
                <mc:Choice Requires="wps">
                  <w:drawing>
                    <wp:inline distT="0" distB="0" distL="0" distR="0" wp14:anchorId="5CFC2AA4" wp14:editId="50FCC200">
                      <wp:extent cx="216000" cy="216000"/>
                      <wp:effectExtent l="19050" t="19050" r="31750" b="12700"/>
                      <wp:docPr id="1434003786" name="Isosceles Triangle 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2239B" id="Isosceles Triangle 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428081E7" w14:textId="77777777" w:rsidR="00986500" w:rsidRDefault="00986500" w:rsidP="002D5554">
            <w:pPr>
              <w:jc w:val="center"/>
            </w:pPr>
            <w:r>
              <w:rPr>
                <w:noProof/>
              </w:rPr>
              <mc:AlternateContent>
                <mc:Choice Requires="wps">
                  <w:drawing>
                    <wp:inline distT="0" distB="0" distL="0" distR="0" wp14:anchorId="0BAB4D79" wp14:editId="45C7DBC5">
                      <wp:extent cx="216000" cy="216000"/>
                      <wp:effectExtent l="0" t="0" r="12700" b="12700"/>
                      <wp:docPr id="1332930035" name="Oval 133293003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668D98" id="Oval 133293003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7045FB2" w14:textId="77777777" w:rsidR="00986500" w:rsidRDefault="00986500" w:rsidP="002D5554">
            <w:pPr>
              <w:jc w:val="center"/>
            </w:pPr>
            <w:r>
              <w:rPr>
                <w:noProof/>
              </w:rPr>
              <mc:AlternateContent>
                <mc:Choice Requires="wps">
                  <w:drawing>
                    <wp:inline distT="0" distB="0" distL="0" distR="0" wp14:anchorId="1F46F2FA" wp14:editId="7FE43590">
                      <wp:extent cx="216000" cy="216000"/>
                      <wp:effectExtent l="0" t="0" r="12700" b="12700"/>
                      <wp:docPr id="779901960" name="Rectangle 779901960"/>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07F338" id="Rectangle 77990196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XFegIAAIcFAAAOAAAAZHJzL2Uyb0RvYy54bWysVE1v2zAMvQ/YfxB0X+0EabcFdYogRYYB&#13;&#10;RVu0HXpWZCk2IIsapcTJfv0o+SNdV+xQ7CKTJvlEPpG8vDo0hu0V+hpswSdnOWfKSihruy34j6f1&#13;&#10;py+c+SBsKQxYVfCj8vxq8fHDZevmagoVmFIhIxDr560reBWCm2eZl5VqhD8DpywZNWAjAqm4zUoU&#13;&#10;LaE3Jpvm+UXWApYOQSrv6e91Z+SLhK+1kuFOa68CMwWn3EI6MZ2beGaLSzHfonBVLfs0xDuyaERt&#13;&#10;6dIR6loEwXZY/wXV1BLBgw5nEpoMtK6lSjVQNZP8VTWPlXAq1ULkeDfS5P8frLzdP7p7JBpa5+ee&#13;&#10;xFjFQWMTv5QfOySyjiNZ6hCYpJ/TyUWeE6WSTL1MKNkp2KEP3xQ0LAoFR3qLRJHY3/jQuQ4u8S4P&#13;&#10;pi7XtTFJwe1mZZDtBb3bek0PfRGfitD/cDP2fZGEE0OzU81JCkejIqCxD0qzuoxVppRTO6oxISGl&#13;&#10;smHSmSpRqi7Pc+IjdVRMMzZwjEhJJ8CIrKm+EbsHGDw7kAG7q7b3j6EqdfMYnP8rsS54jEg3gw1j&#13;&#10;cFNbwLcADFXV39z5DyR11ESWNlAe75EhdLPknVzX9MA3wod7gTQ81BO0EMIdHdpAW3DoJc4qwF9v&#13;&#10;/Y/+1NNk5aylYSy4/7kTqDgz3y11+9fJbBanNymz889TUvClZfPSYnfNCqhvJrR6nExi9A9mEDVC&#13;&#10;80x7YxlvJZOwku4uuAw4KKvQLQnaPFItl8mNJtaJcGMfnYzgkdXYwE+HZ4Gu7/JA43ELw+CK+atm&#13;&#10;73xjpIXlLoCu0ySceO35pmlPjdNvprhOXurJ67Q/F78BAAD//wMAUEsDBBQABgAIAAAAIQDWzeg/&#13;&#10;2gAAAAgBAAAPAAAAZHJzL2Rvd25yZXYueG1sTE9BTsMwELwj8QdrkXqjTluEUBqnahv1wgWloIqj&#13;&#10;Gy9xRLyObLdNf88CB7jMajSa2ZliNbpenDHEzpOC2TQDgdR401Gr4O11d/8EIiZNRveeUMEVI6zK&#13;&#10;25tC58ZfqMbzPrWCQyjmWoFNaciljI1Fp+PUD0isffjgdGIaWmmCvnC46+U8yx6l0x3xB6sH3Fps&#13;&#10;Pvcnp4Dm18PiEOrwvHupNmnT1pV9H5Wa3I3VkmG9BJFwTH8O+N7A/aHkYkd/IhNFr4DXpB9kbfHA&#13;&#10;7Ph7ZVnI/wPKLwAAAP//AwBQSwECLQAUAAYACAAAACEAtoM4kv4AAADhAQAAEwAAAAAAAAAAAAAA&#13;&#10;AAAAAAAAW0NvbnRlbnRfVHlwZXNdLnhtbFBLAQItABQABgAIAAAAIQA4/SH/1gAAAJQBAAALAAAA&#13;&#10;AAAAAAAAAAAAAC8BAABfcmVscy8ucmVsc1BLAQItABQABgAIAAAAIQDiSfXFegIAAIcFAAAOAAAA&#13;&#10;AAAAAAAAAAAAAC4CAABkcnMvZTJvRG9jLnhtbFBLAQItABQABgAIAAAAIQDWzeg/2gAAAAgBAAAP&#13;&#10;AAAAAAAAAAAAAAAAANQEAABkcnMvZG93bnJldi54bWxQSwUGAAAAAAQABADzAAAA2wUAAAAA&#13;&#10;" fillcolor="#f06" strokecolor="#f06"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DD81544"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B4B73B"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0E630FE" w14:textId="77777777" w:rsidR="00986500" w:rsidRDefault="00986500" w:rsidP="002D5554">
            <w:pPr>
              <w:jc w:val="center"/>
            </w:pPr>
          </w:p>
        </w:tc>
      </w:tr>
      <w:tr w:rsidR="00986500" w14:paraId="74BDB266" w14:textId="77777777" w:rsidTr="002D5554">
        <w:trPr>
          <w:trHeight w:hRule="exact" w:val="567"/>
          <w:jc w:val="center"/>
        </w:trPr>
        <w:tc>
          <w:tcPr>
            <w:tcW w:w="567" w:type="dxa"/>
            <w:tcBorders>
              <w:right w:val="single" w:sz="4" w:space="0" w:color="auto"/>
            </w:tcBorders>
            <w:vAlign w:val="center"/>
          </w:tcPr>
          <w:p w14:paraId="42CB0CF2" w14:textId="77777777" w:rsidR="00986500" w:rsidRDefault="00986500" w:rsidP="002D5554">
            <w:pPr>
              <w:jc w:val="center"/>
            </w:pPr>
            <w:r>
              <w:t>F</w:t>
            </w:r>
          </w:p>
        </w:tc>
        <w:tc>
          <w:tcPr>
            <w:tcW w:w="567" w:type="dxa"/>
            <w:tcBorders>
              <w:top w:val="single" w:sz="4" w:space="0" w:color="auto"/>
              <w:left w:val="single" w:sz="4" w:space="0" w:color="auto"/>
              <w:bottom w:val="single" w:sz="4" w:space="0" w:color="auto"/>
              <w:right w:val="single" w:sz="4" w:space="0" w:color="auto"/>
            </w:tcBorders>
            <w:vAlign w:val="center"/>
          </w:tcPr>
          <w:p w14:paraId="02BC85BF" w14:textId="77777777" w:rsidR="00986500" w:rsidRDefault="00986500" w:rsidP="002D5554">
            <w:pPr>
              <w:jc w:val="center"/>
            </w:pPr>
            <w:r>
              <w:rPr>
                <w:noProof/>
              </w:rPr>
              <mc:AlternateContent>
                <mc:Choice Requires="wps">
                  <w:drawing>
                    <wp:inline distT="0" distB="0" distL="0" distR="0" wp14:anchorId="70E7BFDC" wp14:editId="05B84001">
                      <wp:extent cx="216000" cy="216000"/>
                      <wp:effectExtent l="0" t="0" r="12700" b="12700"/>
                      <wp:docPr id="153306081" name="Rectangle 153306081"/>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56EEA1" id="Rectangle 153306081"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XFegIAAIcFAAAOAAAAZHJzL2Uyb0RvYy54bWysVE1v2zAMvQ/YfxB0X+0EabcFdYogRYYB&#13;&#10;RVu0HXpWZCk2IIsapcTJfv0o+SNdV+xQ7CKTJvlEPpG8vDo0hu0V+hpswSdnOWfKSihruy34j6f1&#13;&#10;py+c+SBsKQxYVfCj8vxq8fHDZevmagoVmFIhIxDr560reBWCm2eZl5VqhD8DpywZNWAjAqm4zUoU&#13;&#10;LaE3Jpvm+UXWApYOQSrv6e91Z+SLhK+1kuFOa68CMwWn3EI6MZ2beGaLSzHfonBVLfs0xDuyaERt&#13;&#10;6dIR6loEwXZY/wXV1BLBgw5nEpoMtK6lSjVQNZP8VTWPlXAq1ULkeDfS5P8frLzdP7p7JBpa5+ee&#13;&#10;xFjFQWMTv5QfOySyjiNZ6hCYpJ/TyUWeE6WSTL1MKNkp2KEP3xQ0LAoFR3qLRJHY3/jQuQ4u8S4P&#13;&#10;pi7XtTFJwe1mZZDtBb3bek0PfRGfitD/cDP2fZGEE0OzU81JCkejIqCxD0qzuoxVppRTO6oxISGl&#13;&#10;smHSmSpRqi7Pc+IjdVRMMzZwjEhJJ8CIrKm+EbsHGDw7kAG7q7b3j6EqdfMYnP8rsS54jEg3gw1j&#13;&#10;cFNbwLcADFXV39z5DyR11ESWNlAe75EhdLPknVzX9MA3wod7gTQ81BO0EMIdHdpAW3DoJc4qwF9v&#13;&#10;/Y/+1NNk5aylYSy4/7kTqDgz3y11+9fJbBanNymz889TUvClZfPSYnfNCqhvJrR6nExi9A9mEDVC&#13;&#10;80x7YxlvJZOwku4uuAw4KKvQLQnaPFItl8mNJtaJcGMfnYzgkdXYwE+HZ4Gu7/JA43ELw+CK+atm&#13;&#10;73xjpIXlLoCu0ySceO35pmlPjdNvprhOXurJ67Q/F78BAAD//wMAUEsDBBQABgAIAAAAIQDWzeg/&#13;&#10;2gAAAAgBAAAPAAAAZHJzL2Rvd25yZXYueG1sTE9BTsMwELwj8QdrkXqjTluEUBqnahv1wgWloIqj&#13;&#10;Gy9xRLyObLdNf88CB7jMajSa2ZliNbpenDHEzpOC2TQDgdR401Gr4O11d/8EIiZNRveeUMEVI6zK&#13;&#10;25tC58ZfqMbzPrWCQyjmWoFNaciljI1Fp+PUD0isffjgdGIaWmmCvnC46+U8yx6l0x3xB6sH3Fps&#13;&#10;Pvcnp4Dm18PiEOrwvHupNmnT1pV9H5Wa3I3VkmG9BJFwTH8O+N7A/aHkYkd/IhNFr4DXpB9kbfHA&#13;&#10;7Ph7ZVnI/wPKLwAAAP//AwBQSwECLQAUAAYACAAAACEAtoM4kv4AAADhAQAAEwAAAAAAAAAAAAAA&#13;&#10;AAAAAAAAW0NvbnRlbnRfVHlwZXNdLnhtbFBLAQItABQABgAIAAAAIQA4/SH/1gAAAJQBAAALAAAA&#13;&#10;AAAAAAAAAAAAAC8BAABfcmVscy8ucmVsc1BLAQItABQABgAIAAAAIQDiSfXFegIAAIcFAAAOAAAA&#13;&#10;AAAAAAAAAAAAAC4CAABkcnMvZTJvRG9jLnhtbFBLAQItABQABgAIAAAAIQDWzeg/2gAAAAgBAAAP&#13;&#10;AAAAAAAAAAAAAAAAANQEAABkcnMvZG93bnJldi54bWxQSwUGAAAAAAQABADzAAAA2wUAAAAA&#13;&#10;" fillcolor="#f06" strokecolor="#f06"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5639E19"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9B4D0EB"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8BF9BD1"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9C96F9B"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FCB3626"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1E9030F"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327133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D190ABC" w14:textId="77777777" w:rsidR="00986500" w:rsidRDefault="00986500" w:rsidP="002D5554">
            <w:pPr>
              <w:jc w:val="center"/>
            </w:pPr>
          </w:p>
        </w:tc>
      </w:tr>
      <w:tr w:rsidR="00986500" w14:paraId="48A11A5A" w14:textId="77777777" w:rsidTr="002D5554">
        <w:trPr>
          <w:trHeight w:hRule="exact" w:val="567"/>
          <w:jc w:val="center"/>
        </w:trPr>
        <w:tc>
          <w:tcPr>
            <w:tcW w:w="567" w:type="dxa"/>
            <w:tcBorders>
              <w:right w:val="single" w:sz="4" w:space="0" w:color="auto"/>
            </w:tcBorders>
            <w:vAlign w:val="center"/>
          </w:tcPr>
          <w:p w14:paraId="2C71E6AC" w14:textId="77777777" w:rsidR="00986500" w:rsidRDefault="00986500" w:rsidP="002D5554">
            <w:pPr>
              <w:jc w:val="center"/>
            </w:pPr>
            <w:r>
              <w:t>G</w:t>
            </w:r>
          </w:p>
        </w:tc>
        <w:tc>
          <w:tcPr>
            <w:tcW w:w="567" w:type="dxa"/>
            <w:tcBorders>
              <w:top w:val="single" w:sz="4" w:space="0" w:color="auto"/>
              <w:left w:val="single" w:sz="4" w:space="0" w:color="auto"/>
              <w:bottom w:val="single" w:sz="4" w:space="0" w:color="auto"/>
              <w:right w:val="single" w:sz="4" w:space="0" w:color="auto"/>
            </w:tcBorders>
            <w:vAlign w:val="center"/>
          </w:tcPr>
          <w:p w14:paraId="28AB1274"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EFA7EF"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60A53B8"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53A6FCB"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DDF9031"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4AB92A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525C4E5" w14:textId="77777777" w:rsidR="00986500" w:rsidRDefault="00986500" w:rsidP="002D5554">
            <w:pPr>
              <w:jc w:val="center"/>
            </w:pPr>
            <w:r>
              <w:rPr>
                <w:noProof/>
              </w:rPr>
              <mc:AlternateContent>
                <mc:Choice Requires="wps">
                  <w:drawing>
                    <wp:inline distT="0" distB="0" distL="0" distR="0" wp14:anchorId="087C1B31" wp14:editId="1C2BDC74">
                      <wp:extent cx="216000" cy="216000"/>
                      <wp:effectExtent l="0" t="0" r="12700" b="12700"/>
                      <wp:docPr id="1184002374" name="Rectangle 1184002374"/>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A9DA8" id="Rectangle 118400237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XFegIAAIcFAAAOAAAAZHJzL2Uyb0RvYy54bWysVE1v2zAMvQ/YfxB0X+0EabcFdYogRYYB&#13;&#10;RVu0HXpWZCk2IIsapcTJfv0o+SNdV+xQ7CKTJvlEPpG8vDo0hu0V+hpswSdnOWfKSihruy34j6f1&#13;&#10;py+c+SBsKQxYVfCj8vxq8fHDZevmagoVmFIhIxDr560reBWCm2eZl5VqhD8DpywZNWAjAqm4zUoU&#13;&#10;LaE3Jpvm+UXWApYOQSrv6e91Z+SLhK+1kuFOa68CMwWn3EI6MZ2beGaLSzHfonBVLfs0xDuyaERt&#13;&#10;6dIR6loEwXZY/wXV1BLBgw5nEpoMtK6lSjVQNZP8VTWPlXAq1ULkeDfS5P8frLzdP7p7JBpa5+ee&#13;&#10;xFjFQWMTv5QfOySyjiNZ6hCYpJ/TyUWeE6WSTL1MKNkp2KEP3xQ0LAoFR3qLRJHY3/jQuQ4u8S4P&#13;&#10;pi7XtTFJwe1mZZDtBb3bek0PfRGfitD/cDP2fZGEE0OzU81JCkejIqCxD0qzuoxVppRTO6oxISGl&#13;&#10;smHSmSpRqi7Pc+IjdVRMMzZwjEhJJ8CIrKm+EbsHGDw7kAG7q7b3j6EqdfMYnP8rsS54jEg3gw1j&#13;&#10;cFNbwLcADFXV39z5DyR11ESWNlAe75EhdLPknVzX9MA3wod7gTQ81BO0EMIdHdpAW3DoJc4qwF9v&#13;&#10;/Y/+1NNk5aylYSy4/7kTqDgz3y11+9fJbBanNymz889TUvClZfPSYnfNCqhvJrR6nExi9A9mEDVC&#13;&#10;80x7YxlvJZOwku4uuAw4KKvQLQnaPFItl8mNJtaJcGMfnYzgkdXYwE+HZ4Gu7/JA43ELw+CK+atm&#13;&#10;73xjpIXlLoCu0ySceO35pmlPjdNvprhOXurJ67Q/F78BAAD//wMAUEsDBBQABgAIAAAAIQDWzeg/&#13;&#10;2gAAAAgBAAAPAAAAZHJzL2Rvd25yZXYueG1sTE9BTsMwELwj8QdrkXqjTluEUBqnahv1wgWloIqj&#13;&#10;Gy9xRLyObLdNf88CB7jMajSa2ZliNbpenDHEzpOC2TQDgdR401Gr4O11d/8EIiZNRveeUMEVI6zK&#13;&#10;25tC58ZfqMbzPrWCQyjmWoFNaciljI1Fp+PUD0isffjgdGIaWmmCvnC46+U8yx6l0x3xB6sH3Fps&#13;&#10;Pvcnp4Dm18PiEOrwvHupNmnT1pV9H5Wa3I3VkmG9BJFwTH8O+N7A/aHkYkd/IhNFr4DXpB9kbfHA&#13;&#10;7Ph7ZVnI/wPKLwAAAP//AwBQSwECLQAUAAYACAAAACEAtoM4kv4AAADhAQAAEwAAAAAAAAAAAAAA&#13;&#10;AAAAAAAAW0NvbnRlbnRfVHlwZXNdLnhtbFBLAQItABQABgAIAAAAIQA4/SH/1gAAAJQBAAALAAAA&#13;&#10;AAAAAAAAAAAAAC8BAABfcmVscy8ucmVsc1BLAQItABQABgAIAAAAIQDiSfXFegIAAIcFAAAOAAAA&#13;&#10;AAAAAAAAAAAAAC4CAABkcnMvZTJvRG9jLnhtbFBLAQItABQABgAIAAAAIQDWzeg/2gAAAAgBAAAP&#13;&#10;AAAAAAAAAAAAAAAAANQEAABkcnMvZG93bnJldi54bWxQSwUGAAAAAAQABADzAAAA2wUAAAAA&#13;&#10;" fillcolor="#f06" strokecolor="#f06"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4FF4FD1"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1A601D5" w14:textId="77777777" w:rsidR="00986500" w:rsidRDefault="00986500" w:rsidP="002D5554">
            <w:pPr>
              <w:jc w:val="center"/>
            </w:pPr>
          </w:p>
        </w:tc>
      </w:tr>
      <w:tr w:rsidR="00986500" w14:paraId="663AD321" w14:textId="77777777" w:rsidTr="002D5554">
        <w:trPr>
          <w:trHeight w:hRule="exact" w:val="567"/>
          <w:jc w:val="center"/>
        </w:trPr>
        <w:tc>
          <w:tcPr>
            <w:tcW w:w="567" w:type="dxa"/>
            <w:tcBorders>
              <w:right w:val="single" w:sz="4" w:space="0" w:color="auto"/>
            </w:tcBorders>
            <w:vAlign w:val="center"/>
          </w:tcPr>
          <w:p w14:paraId="677CBD98" w14:textId="77777777" w:rsidR="00986500" w:rsidRDefault="00986500" w:rsidP="002D5554">
            <w:pPr>
              <w:jc w:val="center"/>
            </w:pPr>
            <w:r>
              <w:t>H</w:t>
            </w:r>
          </w:p>
        </w:tc>
        <w:tc>
          <w:tcPr>
            <w:tcW w:w="567" w:type="dxa"/>
            <w:tcBorders>
              <w:top w:val="single" w:sz="4" w:space="0" w:color="auto"/>
              <w:left w:val="single" w:sz="4" w:space="0" w:color="auto"/>
              <w:bottom w:val="single" w:sz="4" w:space="0" w:color="auto"/>
              <w:right w:val="single" w:sz="4" w:space="0" w:color="auto"/>
            </w:tcBorders>
            <w:vAlign w:val="center"/>
          </w:tcPr>
          <w:p w14:paraId="37825453"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DE9C168" w14:textId="77777777" w:rsidR="00986500" w:rsidRDefault="00986500" w:rsidP="002D5554">
            <w:pPr>
              <w:jc w:val="center"/>
            </w:pPr>
            <w:r>
              <w:rPr>
                <w:noProof/>
              </w:rPr>
              <mc:AlternateContent>
                <mc:Choice Requires="wps">
                  <w:drawing>
                    <wp:inline distT="0" distB="0" distL="0" distR="0" wp14:anchorId="59B503B7" wp14:editId="105C5874">
                      <wp:extent cx="216000" cy="216000"/>
                      <wp:effectExtent l="0" t="0" r="12700" b="12700"/>
                      <wp:docPr id="304453569" name="Oval 304453569"/>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B7D8BE8" id="Oval 30445356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SyMdAIAAJAFAAAOAAAAZHJzL2Uyb0RvYy54bWysVE1v2zAMvQ/YfxB0X20HbbcFcYqgRYcB&#13;&#10;QRssHXpWZCkWIIuapMTJfv0o+SNZW+xQ7CKTIvlEPpOc3RwaTfbCeQWmpMVFTokwHCpltiX9+XT/&#13;&#10;6QslPjBTMQ1GlPQoPL2Zf/wwa+1UTKAGXQlHEMT4aWtLWodgp1nmeS0a5i/ACoNGCa5hAVW3zSrH&#13;&#10;WkRvdDbJ8+usBVdZB1x4j7d3nZHOE76UgodHKb0IRJcUcwvpdOncxDObz9h065itFe/TYO/IomHK&#13;&#10;4KMj1B0LjOycegXVKO7AgwwXHJoMpFRcpBqwmiJ/Uc26ZlakWpAcb0ea/P+D5Q/7tV05pKG1fupR&#13;&#10;jFUcpGviF/Mjh0TWcSRLHALheDkprvMcKeVo6mVEyU7B1vnwTUBDolBSobWyPpbDpmy/9KHzHrzi&#13;&#10;tQetqnuldVJiC4hb7cie4c9jnAsTJvGH4Rt/eWrz7mCEitHZqfgkhaMWEVObH0ISVcVyU+KpL18m&#13;&#10;VXSmmlWiy/UKiUmtFTMdykh5J8CILLHKEbsHGDzPCy76gnv/GCpSW4/B+b8S69gaI9LLYMIY3CgD&#13;&#10;7i0AHcaXO/+BpI6ayNIGquPKEQfdUHnL7xX+6SXzYcUcThE2B26G8IiH1NCWFHqJkhrc77fuoz82&#13;&#10;N1opaXEqS+p/7ZgTlOjvBtv+a3F5Gcc4KZdXnyeouHPL5txids0tYO8UuIMsT2L0D3oQpYPmGRfI&#13;&#10;Ir6KJmY4vl1SHtyg3IZuW+AK4mKxSG44upaFpVlbHsEjq7GNnw7PzNm+3QPOyQMME/yq5TvfGGlg&#13;&#10;sQsgVZqHE6893zj2qXH6FRX3yrmevE6LdP4HAAD//wMAUEsDBBQABgAIAAAAIQDs75J12QAAAAgB&#13;&#10;AAAPAAAAZHJzL2Rvd25yZXYueG1sTE9dS8QwEHwX/A9hBd+81FPk6DU9xA8QPBBj8TnX7LXFZFOS&#13;&#10;9K7+e1d90JdZhmFmZ6rN7J04YExDIAWXiwIEUhvsQJ2C5u3xYgUiZUPWuECo4BMTbOrTk8qUNhzp&#13;&#10;FQ86d4JDKJVGQZ/zWEqZ2h69SYswIrG2D9GbzDR20kZz5HDv5LIobqQ3A/GH3ox412P7oSevYL99&#13;&#10;KeKTa57HqdF6qefVw/C+Ver8bL5fM9yuQWSc858Dvjdwf6i52C5MZJNwCnhN/kHWrq6Z7X6vrCv5&#13;&#10;f0D9BQAA//8DAFBLAQItABQABgAIAAAAIQC2gziS/gAAAOEBAAATAAAAAAAAAAAAAAAAAAAAAABb&#13;&#10;Q29udGVudF9UeXBlc10ueG1sUEsBAi0AFAAGAAgAAAAhADj9If/WAAAAlAEAAAsAAAAAAAAAAAAA&#13;&#10;AAAALwEAAF9yZWxzLy5yZWxzUEsBAi0AFAAGAAgAAAAhADQxLIx0AgAAkAUAAA4AAAAAAAAAAAAA&#13;&#10;AAAALgIAAGRycy9lMm9Eb2MueG1sUEsBAi0AFAAGAAgAAAAhAOzvknXZAAAACAEAAA8AAAAAAAAA&#13;&#10;AAAAAAAAzgQAAGRycy9kb3ducmV2LnhtbFBLBQYAAAAABAAEAPMAAADUBQAAAAA=&#13;&#10;" fillcolor="#c0504d [3205]" strokecolor="#c0504d [3205]"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2BAD70AC"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7C851AC"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AF20F80" w14:textId="77777777" w:rsidR="00986500" w:rsidRDefault="00986500" w:rsidP="002D5554">
            <w:pPr>
              <w:jc w:val="center"/>
            </w:pPr>
            <w:r>
              <w:rPr>
                <w:noProof/>
              </w:rPr>
              <mc:AlternateContent>
                <mc:Choice Requires="wps">
                  <w:drawing>
                    <wp:inline distT="0" distB="0" distL="0" distR="0" wp14:anchorId="41BA0CDE" wp14:editId="198C795E">
                      <wp:extent cx="216000" cy="216000"/>
                      <wp:effectExtent l="19050" t="19050" r="31750" b="12700"/>
                      <wp:docPr id="1775329382" name="Isosceles Triangle 19"/>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FFBE7B" id="Isosceles Triangle 19"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3495713"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F9E48DF"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65E6C1A"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F65FA29" w14:textId="77777777" w:rsidR="00986500" w:rsidRDefault="00986500" w:rsidP="002D5554">
            <w:pPr>
              <w:jc w:val="center"/>
            </w:pPr>
          </w:p>
        </w:tc>
      </w:tr>
      <w:tr w:rsidR="00986500" w14:paraId="3534597A" w14:textId="77777777" w:rsidTr="002D5554">
        <w:trPr>
          <w:trHeight w:hRule="exact" w:val="567"/>
          <w:jc w:val="center"/>
        </w:trPr>
        <w:tc>
          <w:tcPr>
            <w:tcW w:w="567" w:type="dxa"/>
            <w:tcBorders>
              <w:right w:val="single" w:sz="4" w:space="0" w:color="auto"/>
            </w:tcBorders>
            <w:vAlign w:val="center"/>
          </w:tcPr>
          <w:p w14:paraId="79C289D4" w14:textId="77777777" w:rsidR="00986500" w:rsidRDefault="00986500" w:rsidP="002D5554">
            <w:pPr>
              <w:jc w:val="center"/>
            </w:pPr>
            <w:r>
              <w:t>I</w:t>
            </w:r>
          </w:p>
        </w:tc>
        <w:tc>
          <w:tcPr>
            <w:tcW w:w="567" w:type="dxa"/>
            <w:tcBorders>
              <w:top w:val="single" w:sz="4" w:space="0" w:color="auto"/>
              <w:left w:val="single" w:sz="4" w:space="0" w:color="auto"/>
              <w:bottom w:val="single" w:sz="4" w:space="0" w:color="auto"/>
              <w:right w:val="single" w:sz="4" w:space="0" w:color="auto"/>
            </w:tcBorders>
            <w:vAlign w:val="center"/>
          </w:tcPr>
          <w:p w14:paraId="372E78FC" w14:textId="77777777" w:rsidR="00986500" w:rsidRDefault="00986500" w:rsidP="002D5554">
            <w:pPr>
              <w:jc w:val="center"/>
            </w:pPr>
            <w:r>
              <w:rPr>
                <w:noProof/>
              </w:rPr>
              <mc:AlternateContent>
                <mc:Choice Requires="wps">
                  <w:drawing>
                    <wp:inline distT="0" distB="0" distL="0" distR="0" wp14:anchorId="3D18C106" wp14:editId="79B1CDA8">
                      <wp:extent cx="216000" cy="216000"/>
                      <wp:effectExtent l="0" t="0" r="12700" b="12700"/>
                      <wp:docPr id="1481252024" name="Oval 1481252024"/>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118B19" id="Oval 148125202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0CE435D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9F227DD"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9F009F3"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8BA7FC1"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C3C5BC"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285A71A"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C682FD7" w14:textId="77777777" w:rsidR="00986500" w:rsidRDefault="00986500" w:rsidP="002D5554">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4002912" w14:textId="77777777" w:rsidR="00986500" w:rsidRDefault="00986500" w:rsidP="002D5554">
            <w:pPr>
              <w:jc w:val="center"/>
            </w:pPr>
          </w:p>
        </w:tc>
      </w:tr>
    </w:tbl>
    <w:p w14:paraId="3459712B" w14:textId="77777777" w:rsidR="00986500" w:rsidRDefault="00986500" w:rsidP="00986500"/>
    <w:p w14:paraId="66573BE9" w14:textId="77777777" w:rsidR="00986500" w:rsidRDefault="00986500" w:rsidP="00986500">
      <w:r>
        <w:t>Items are named by their positions. These notations are defined:</w:t>
      </w:r>
    </w:p>
    <w:p w14:paraId="6C3D7D99" w14:textId="77777777" w:rsidR="00986500" w:rsidRPr="00FC0FBE" w:rsidRDefault="00986500" w:rsidP="00986500">
      <w:pPr>
        <w:pStyle w:val="ListParagraph"/>
        <w:numPr>
          <w:ilvl w:val="0"/>
          <w:numId w:val="13"/>
        </w:numPr>
        <w:rPr>
          <w:lang w:val="en-US"/>
        </w:rPr>
      </w:pPr>
      <w:r w:rsidRPr="00FC0FBE">
        <w:rPr>
          <w:lang w:val="en-US"/>
        </w:rPr>
        <w:t>Triangle(x), meaning “x is a triangle,”</w:t>
      </w:r>
    </w:p>
    <w:p w14:paraId="0E084E2C" w14:textId="77777777" w:rsidR="00986500" w:rsidRPr="00FC0FBE" w:rsidRDefault="00986500" w:rsidP="00986500">
      <w:pPr>
        <w:pStyle w:val="ListParagraph"/>
        <w:numPr>
          <w:ilvl w:val="0"/>
          <w:numId w:val="13"/>
        </w:numPr>
        <w:rPr>
          <w:lang w:val="en-US"/>
        </w:rPr>
      </w:pPr>
      <w:r w:rsidRPr="00FC0FBE">
        <w:rPr>
          <w:lang w:val="en-US"/>
        </w:rPr>
        <w:t>Circle(x), meaning “x is a circle,”</w:t>
      </w:r>
    </w:p>
    <w:p w14:paraId="6FAB9D90" w14:textId="77777777" w:rsidR="00986500" w:rsidRPr="00FC0FBE" w:rsidRDefault="00986500" w:rsidP="00986500">
      <w:pPr>
        <w:pStyle w:val="ListParagraph"/>
        <w:numPr>
          <w:ilvl w:val="0"/>
          <w:numId w:val="13"/>
        </w:numPr>
        <w:rPr>
          <w:lang w:val="en-US"/>
        </w:rPr>
      </w:pPr>
      <w:r w:rsidRPr="00FC0FBE">
        <w:rPr>
          <w:lang w:val="en-US"/>
        </w:rPr>
        <w:t>Square(x), meaning “x is a square,”</w:t>
      </w:r>
    </w:p>
    <w:p w14:paraId="25C88444" w14:textId="77777777" w:rsidR="00986500" w:rsidRPr="00FC0FBE" w:rsidRDefault="00986500" w:rsidP="00986500">
      <w:pPr>
        <w:pStyle w:val="ListParagraph"/>
        <w:numPr>
          <w:ilvl w:val="0"/>
          <w:numId w:val="13"/>
        </w:numPr>
        <w:rPr>
          <w:lang w:val="en-US"/>
        </w:rPr>
      </w:pPr>
      <w:r w:rsidRPr="00FC0FBE">
        <w:rPr>
          <w:lang w:val="en-US"/>
        </w:rPr>
        <w:t>Red(</w:t>
      </w:r>
      <w:r>
        <w:rPr>
          <w:lang w:val="en-US"/>
        </w:rPr>
        <w:t>x</w:t>
      </w:r>
      <w:r w:rsidRPr="00FC0FBE">
        <w:rPr>
          <w:lang w:val="en-US"/>
        </w:rPr>
        <w:t>), meaning “</w:t>
      </w:r>
      <w:r>
        <w:rPr>
          <w:lang w:val="en-US"/>
        </w:rPr>
        <w:t>x</w:t>
      </w:r>
      <w:r w:rsidRPr="00FC0FBE">
        <w:rPr>
          <w:lang w:val="en-US"/>
        </w:rPr>
        <w:t xml:space="preserve"> is red,” </w:t>
      </w:r>
    </w:p>
    <w:p w14:paraId="1886EE36" w14:textId="77777777" w:rsidR="00986500" w:rsidRPr="00FC0FBE" w:rsidRDefault="00986500" w:rsidP="00986500">
      <w:pPr>
        <w:pStyle w:val="ListParagraph"/>
        <w:numPr>
          <w:ilvl w:val="0"/>
          <w:numId w:val="13"/>
        </w:numPr>
        <w:rPr>
          <w:lang w:val="en-US"/>
        </w:rPr>
      </w:pPr>
      <w:r w:rsidRPr="00FC0FBE">
        <w:rPr>
          <w:lang w:val="en-US"/>
        </w:rPr>
        <w:t>Green(</w:t>
      </w:r>
      <w:r>
        <w:rPr>
          <w:lang w:val="en-US"/>
        </w:rPr>
        <w:t>x</w:t>
      </w:r>
      <w:r w:rsidRPr="00FC0FBE">
        <w:rPr>
          <w:lang w:val="en-US"/>
        </w:rPr>
        <w:t>), meaning “</w:t>
      </w:r>
      <w:r>
        <w:rPr>
          <w:lang w:val="en-US"/>
        </w:rPr>
        <w:t>x</w:t>
      </w:r>
      <w:r w:rsidRPr="00FC0FBE">
        <w:rPr>
          <w:lang w:val="en-US"/>
        </w:rPr>
        <w:t xml:space="preserve"> is green,” </w:t>
      </w:r>
    </w:p>
    <w:p w14:paraId="0B6D485D" w14:textId="77777777" w:rsidR="00986500" w:rsidRPr="00FC0FBE" w:rsidRDefault="00986500" w:rsidP="00986500">
      <w:pPr>
        <w:pStyle w:val="ListParagraph"/>
        <w:numPr>
          <w:ilvl w:val="0"/>
          <w:numId w:val="13"/>
        </w:numPr>
        <w:rPr>
          <w:lang w:val="en-US"/>
        </w:rPr>
      </w:pPr>
      <w:r w:rsidRPr="00FC0FBE">
        <w:rPr>
          <w:lang w:val="en-US"/>
        </w:rPr>
        <w:t>Orange(</w:t>
      </w:r>
      <w:r>
        <w:rPr>
          <w:lang w:val="en-US"/>
        </w:rPr>
        <w:t>x</w:t>
      </w:r>
      <w:r w:rsidRPr="00FC0FBE">
        <w:rPr>
          <w:lang w:val="en-US"/>
        </w:rPr>
        <w:t>), meaning “</w:t>
      </w:r>
      <w:r>
        <w:rPr>
          <w:lang w:val="en-US"/>
        </w:rPr>
        <w:t>x</w:t>
      </w:r>
      <w:r w:rsidRPr="00FC0FBE">
        <w:rPr>
          <w:lang w:val="en-US"/>
        </w:rPr>
        <w:t xml:space="preserve"> is orange,” </w:t>
      </w:r>
    </w:p>
    <w:p w14:paraId="7A7DDAD8" w14:textId="77777777" w:rsidR="00986500" w:rsidRPr="00FC0FBE" w:rsidRDefault="00986500" w:rsidP="00986500">
      <w:pPr>
        <w:pStyle w:val="ListParagraph"/>
        <w:numPr>
          <w:ilvl w:val="0"/>
          <w:numId w:val="13"/>
        </w:numPr>
        <w:rPr>
          <w:lang w:val="en-US"/>
        </w:rPr>
      </w:pPr>
      <w:proofErr w:type="gramStart"/>
      <w:r w:rsidRPr="00FC0FBE">
        <w:rPr>
          <w:lang w:val="en-US"/>
        </w:rPr>
        <w:t>RightOf(</w:t>
      </w:r>
      <w:proofErr w:type="gramEnd"/>
      <w:r w:rsidRPr="00FC0FBE">
        <w:rPr>
          <w:lang w:val="en-US"/>
        </w:rPr>
        <w:t>x, y), meaning “x is to the right of y (but possibly in a different row),”</w:t>
      </w:r>
    </w:p>
    <w:p w14:paraId="4941801D" w14:textId="77777777" w:rsidR="00986500" w:rsidRPr="00FC0FBE" w:rsidRDefault="00986500" w:rsidP="00986500">
      <w:pPr>
        <w:pStyle w:val="ListParagraph"/>
        <w:numPr>
          <w:ilvl w:val="0"/>
          <w:numId w:val="13"/>
        </w:numPr>
        <w:rPr>
          <w:lang w:val="en-US"/>
        </w:rPr>
      </w:pPr>
      <w:proofErr w:type="gramStart"/>
      <w:r w:rsidRPr="00FC0FBE">
        <w:rPr>
          <w:lang w:val="en-US"/>
        </w:rPr>
        <w:t>LeftOf(</w:t>
      </w:r>
      <w:proofErr w:type="gramEnd"/>
      <w:r w:rsidRPr="00FC0FBE">
        <w:rPr>
          <w:lang w:val="en-US"/>
        </w:rPr>
        <w:t>x, y), meaning “x is to the left of y (but possibly in a different row),”</w:t>
      </w:r>
    </w:p>
    <w:p w14:paraId="70DCA4BC" w14:textId="77777777" w:rsidR="00986500" w:rsidRPr="00FC0FBE" w:rsidRDefault="00986500" w:rsidP="00986500">
      <w:pPr>
        <w:pStyle w:val="ListParagraph"/>
        <w:numPr>
          <w:ilvl w:val="0"/>
          <w:numId w:val="13"/>
        </w:numPr>
        <w:rPr>
          <w:lang w:val="en-US"/>
        </w:rPr>
      </w:pPr>
      <w:proofErr w:type="gramStart"/>
      <w:r w:rsidRPr="00FC0FBE">
        <w:rPr>
          <w:lang w:val="en-US"/>
        </w:rPr>
        <w:t>AboveOf(</w:t>
      </w:r>
      <w:proofErr w:type="gramEnd"/>
      <w:r w:rsidRPr="00FC0FBE">
        <w:rPr>
          <w:lang w:val="en-US"/>
        </w:rPr>
        <w:t>x, y), meaning “x is to the above of y (but possibly in a different column),”</w:t>
      </w:r>
    </w:p>
    <w:p w14:paraId="5BA8B615" w14:textId="77777777" w:rsidR="00986500" w:rsidRPr="00FC0FBE" w:rsidRDefault="00986500" w:rsidP="00986500">
      <w:pPr>
        <w:pStyle w:val="ListParagraph"/>
        <w:numPr>
          <w:ilvl w:val="0"/>
          <w:numId w:val="13"/>
        </w:numPr>
        <w:rPr>
          <w:lang w:val="en-US"/>
        </w:rPr>
      </w:pPr>
      <w:proofErr w:type="gramStart"/>
      <w:r w:rsidRPr="00FC0FBE">
        <w:rPr>
          <w:lang w:val="en-US"/>
        </w:rPr>
        <w:t>BelowOf(</w:t>
      </w:r>
      <w:proofErr w:type="gramEnd"/>
      <w:r w:rsidRPr="00FC0FBE">
        <w:rPr>
          <w:lang w:val="en-US"/>
        </w:rPr>
        <w:t>x, y), meaning “x is to the below of y (but possibly in a different column).”</w:t>
      </w:r>
    </w:p>
    <w:p w14:paraId="725E3225" w14:textId="77777777" w:rsidR="00986500" w:rsidRDefault="00986500" w:rsidP="00986500">
      <w:r w:rsidRPr="00FC0FBE">
        <w:t>The domain for</w:t>
      </w:r>
      <w:r>
        <w:t xml:space="preserve"> </w:t>
      </w:r>
      <w:r w:rsidRPr="00FC0FBE">
        <w:t>all variables is the set of objects in</w:t>
      </w:r>
      <w:r>
        <w:t xml:space="preserve"> </w:t>
      </w:r>
      <w:r w:rsidRPr="00FC0FBE">
        <w:t xml:space="preserve">Tarski’s world shown </w:t>
      </w:r>
      <w:r>
        <w:t>i</w:t>
      </w:r>
      <w:r w:rsidRPr="00FC0FBE">
        <w:t xml:space="preserve">n the </w:t>
      </w:r>
      <w:r>
        <w:t>picture</w:t>
      </w:r>
      <w:r w:rsidRPr="00FC0FBE">
        <w:t>.</w:t>
      </w:r>
    </w:p>
    <w:p w14:paraId="22B6B293" w14:textId="77777777" w:rsidR="00986500" w:rsidRDefault="00986500" w:rsidP="00986500"/>
    <w:p w14:paraId="55ED71EA" w14:textId="77777777" w:rsidR="00986500" w:rsidRDefault="00986500" w:rsidP="00986500">
      <w:r>
        <w:lastRenderedPageBreak/>
        <w:t xml:space="preserve">a. Modify the above </w:t>
      </w:r>
      <w:r w:rsidRPr="00A04F75">
        <w:t xml:space="preserve">Tarski's </w:t>
      </w:r>
      <w:r>
        <w:t>w</w:t>
      </w:r>
      <w:r w:rsidRPr="00A04F75">
        <w:t>orld</w:t>
      </w:r>
      <w:r>
        <w:t xml:space="preserve"> as follows:</w:t>
      </w:r>
    </w:p>
    <w:p w14:paraId="113806E9" w14:textId="77777777" w:rsidR="00986500" w:rsidRPr="008F4EC5"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0</w:t>
      </w:r>
      <w:r w:rsidRPr="008F4EC5">
        <w:rPr>
          <w:lang w:val="en-US"/>
        </w:rPr>
        <w:t xml:space="preserve"> then add a red square in A5.</w:t>
      </w:r>
    </w:p>
    <w:p w14:paraId="2D6DD783" w14:textId="77777777" w:rsidR="00986500" w:rsidRPr="008F4EC5"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 7</w:t>
      </w:r>
      <w:r w:rsidRPr="008F4EC5">
        <w:rPr>
          <w:lang w:val="en-US"/>
        </w:rPr>
        <w:t xml:space="preserve"> = 1 then</w:t>
      </w:r>
      <w:r>
        <w:rPr>
          <w:lang w:val="en-US"/>
        </w:rPr>
        <w:t xml:space="preserve"> </w:t>
      </w:r>
      <w:r w:rsidRPr="008F4EC5">
        <w:rPr>
          <w:lang w:val="en-US"/>
        </w:rPr>
        <w:t xml:space="preserve">add a </w:t>
      </w:r>
      <w:r>
        <w:rPr>
          <w:lang w:val="en-US"/>
        </w:rPr>
        <w:t>green</w:t>
      </w:r>
      <w:r w:rsidRPr="008F4EC5">
        <w:rPr>
          <w:lang w:val="en-US"/>
        </w:rPr>
        <w:t xml:space="preserve"> </w:t>
      </w:r>
      <w:r>
        <w:rPr>
          <w:lang w:val="en-US"/>
        </w:rPr>
        <w:t>triangle</w:t>
      </w:r>
      <w:r w:rsidRPr="008F4EC5">
        <w:rPr>
          <w:lang w:val="en-US"/>
        </w:rPr>
        <w:t xml:space="preserve"> in </w:t>
      </w:r>
      <w:r>
        <w:rPr>
          <w:lang w:val="en-US"/>
        </w:rPr>
        <w:t>F3</w:t>
      </w:r>
      <w:r w:rsidRPr="008F4EC5">
        <w:rPr>
          <w:lang w:val="en-US"/>
        </w:rPr>
        <w:t>.</w:t>
      </w:r>
    </w:p>
    <w:p w14:paraId="69F17F46" w14:textId="77777777" w:rsidR="00986500" w:rsidRPr="008F4EC5"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Pr>
          <w:lang w:val="en-US"/>
        </w:rPr>
        <w:t xml:space="preserve"> %</w:t>
      </w:r>
      <w:r w:rsidRPr="008F4EC5">
        <w:rPr>
          <w:lang w:val="en-US"/>
        </w:rPr>
        <w:t xml:space="preserve"> </w:t>
      </w:r>
      <w:r>
        <w:rPr>
          <w:lang w:val="en-US"/>
        </w:rPr>
        <w:t>7</w:t>
      </w:r>
      <w:r w:rsidRPr="008F4EC5">
        <w:rPr>
          <w:lang w:val="en-US"/>
        </w:rPr>
        <w:t xml:space="preserve"> = </w:t>
      </w:r>
      <w:r>
        <w:rPr>
          <w:lang w:val="en-US"/>
        </w:rPr>
        <w:t>2</w:t>
      </w:r>
      <w:r w:rsidRPr="008F4EC5">
        <w:rPr>
          <w:lang w:val="en-US"/>
        </w:rPr>
        <w:t xml:space="preserve"> then</w:t>
      </w:r>
      <w:r>
        <w:rPr>
          <w:lang w:val="en-US"/>
        </w:rPr>
        <w:t xml:space="preserve"> delete the item at G7.</w:t>
      </w:r>
    </w:p>
    <w:p w14:paraId="70AC9398" w14:textId="77777777" w:rsidR="00986500" w:rsidRPr="008F4EC5"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3</w:t>
      </w:r>
      <w:r w:rsidRPr="008F4EC5">
        <w:rPr>
          <w:lang w:val="en-US"/>
        </w:rPr>
        <w:t xml:space="preserve"> then</w:t>
      </w:r>
      <w:r>
        <w:rPr>
          <w:lang w:val="en-US"/>
        </w:rPr>
        <w:t xml:space="preserve"> delete the item at H5.</w:t>
      </w:r>
    </w:p>
    <w:p w14:paraId="27A70F07" w14:textId="77777777" w:rsidR="00986500"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4</w:t>
      </w:r>
      <w:r w:rsidRPr="008F4EC5">
        <w:rPr>
          <w:lang w:val="en-US"/>
        </w:rPr>
        <w:t xml:space="preserve"> then</w:t>
      </w:r>
      <w:r>
        <w:rPr>
          <w:lang w:val="en-US"/>
        </w:rPr>
        <w:t xml:space="preserve"> change the item at E4 into an orange square.</w:t>
      </w:r>
    </w:p>
    <w:p w14:paraId="4EF84D18" w14:textId="77777777" w:rsidR="00986500" w:rsidRDefault="00986500" w:rsidP="00986500">
      <w:pPr>
        <w:pStyle w:val="ListParagraph"/>
        <w:numPr>
          <w:ilvl w:val="0"/>
          <w:numId w:val="12"/>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5</w:t>
      </w:r>
      <w:r w:rsidRPr="008F4EC5">
        <w:rPr>
          <w:lang w:val="en-US"/>
        </w:rPr>
        <w:t xml:space="preserve"> then</w:t>
      </w:r>
      <w:r>
        <w:rPr>
          <w:lang w:val="en-US"/>
        </w:rPr>
        <w:t xml:space="preserve"> change the item at E5 into a green circle.</w:t>
      </w:r>
    </w:p>
    <w:p w14:paraId="26B26B7C" w14:textId="77777777" w:rsidR="00986500" w:rsidRPr="007367C0" w:rsidRDefault="00986500" w:rsidP="00986500">
      <w:pPr>
        <w:pStyle w:val="ListParagraph"/>
        <w:numPr>
          <w:ilvl w:val="0"/>
          <w:numId w:val="12"/>
        </w:numPr>
        <w:rPr>
          <w:lang w:val="en-US"/>
        </w:rPr>
      </w:pPr>
      <w:r w:rsidRPr="007367C0">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7367C0">
        <w:rPr>
          <w:lang w:val="en-US"/>
        </w:rPr>
        <w:t xml:space="preserve"> % 7 = 6 then change </w:t>
      </w:r>
      <w:r>
        <w:rPr>
          <w:lang w:val="en-US"/>
        </w:rPr>
        <w:t xml:space="preserve">the </w:t>
      </w:r>
      <w:r w:rsidRPr="007367C0">
        <w:rPr>
          <w:lang w:val="en-US"/>
        </w:rPr>
        <w:t>item at E</w:t>
      </w:r>
      <w:r>
        <w:rPr>
          <w:lang w:val="en-US"/>
        </w:rPr>
        <w:t>6</w:t>
      </w:r>
      <w:r w:rsidRPr="007367C0">
        <w:rPr>
          <w:lang w:val="en-US"/>
        </w:rPr>
        <w:t xml:space="preserve"> into a </w:t>
      </w:r>
      <w:r>
        <w:rPr>
          <w:lang w:val="en-US"/>
        </w:rPr>
        <w:t>red</w:t>
      </w:r>
      <w:r w:rsidRPr="007367C0">
        <w:rPr>
          <w:lang w:val="en-US"/>
        </w:rPr>
        <w:t xml:space="preserve"> triangle.</w:t>
      </w:r>
    </w:p>
    <w:p w14:paraId="25D23EC1" w14:textId="77777777" w:rsidR="00986500" w:rsidRDefault="00986500" w:rsidP="00986500">
      <w:pPr>
        <w:ind w:left="284"/>
      </w:pPr>
      <w:r>
        <w:t xml:space="preserve">(Example: For StudentID </w:t>
      </w:r>
      <w:r w:rsidRPr="007367C0">
        <w:t>52</w:t>
      </w:r>
      <w:r>
        <w:t>2H1234, we have 1234 % 7 = 2, so we delete item at G7.)</w:t>
      </w:r>
    </w:p>
    <w:p w14:paraId="0DBE2944" w14:textId="77777777" w:rsidR="00986500" w:rsidRDefault="00986500" w:rsidP="00986500">
      <w:pPr>
        <w:ind w:left="284"/>
      </w:pPr>
      <w:r>
        <w:t xml:space="preserve">Re-draw your new </w:t>
      </w:r>
      <w:r w:rsidRPr="00A04F75">
        <w:t xml:space="preserve">Tarski's </w:t>
      </w:r>
      <w:r>
        <w:t>w</w:t>
      </w:r>
      <w:r w:rsidRPr="00A04F75">
        <w:t>orld</w:t>
      </w:r>
      <w:r>
        <w:t>.</w:t>
      </w:r>
    </w:p>
    <w:p w14:paraId="5341BD31" w14:textId="77777777" w:rsidR="00986500" w:rsidRDefault="00986500" w:rsidP="00986500">
      <w:r>
        <w:t xml:space="preserve">b. </w:t>
      </w:r>
      <w:r w:rsidRPr="00FC0FBE">
        <w:t xml:space="preserve">Determine the truth or falsity of </w:t>
      </w:r>
      <w:r>
        <w:t xml:space="preserve">all </w:t>
      </w:r>
      <w:r w:rsidRPr="00FC0FBE">
        <w:t>the</w:t>
      </w:r>
      <w:r>
        <w:t xml:space="preserve"> </w:t>
      </w:r>
      <w:r w:rsidRPr="00FC0FBE">
        <w:t>following statements</w:t>
      </w:r>
      <w:r>
        <w:t xml:space="preserve">, based on the modified </w:t>
      </w:r>
      <w:r w:rsidRPr="00A04F75">
        <w:t xml:space="preserve">Tarski's </w:t>
      </w:r>
      <w:r>
        <w:t>w</w:t>
      </w:r>
      <w:r w:rsidRPr="00A04F75">
        <w:t>orld</w:t>
      </w:r>
      <w:r w:rsidRPr="00FC0FBE">
        <w:t>.</w:t>
      </w:r>
      <w:r>
        <w:t xml:space="preserve"> Give the reasons for your justification.</w:t>
      </w:r>
    </w:p>
    <w:p w14:paraId="1C03D014" w14:textId="77777777" w:rsidR="00986500" w:rsidRPr="00FC0FBE" w:rsidRDefault="00986500" w:rsidP="00986500">
      <w:pPr>
        <w:pStyle w:val="ListParagraph"/>
        <w:numPr>
          <w:ilvl w:val="0"/>
          <w:numId w:val="14"/>
        </w:numPr>
      </w:pPr>
      <w:r w:rsidRPr="00FC0FBE">
        <w:rPr>
          <w:lang w:val="en-US"/>
        </w:rPr>
        <w:t>∀</w:t>
      </w:r>
      <w:r>
        <w:rPr>
          <w:lang w:val="en-US"/>
        </w:rPr>
        <w:t>x</w:t>
      </w:r>
      <w:r w:rsidRPr="00FC0FBE">
        <w:rPr>
          <w:lang w:val="en-US"/>
        </w:rPr>
        <w:t>, Circle(</w:t>
      </w:r>
      <w:r>
        <w:rPr>
          <w:lang w:val="en-US"/>
        </w:rPr>
        <w:t>x</w:t>
      </w:r>
      <w:r w:rsidRPr="00FC0FBE">
        <w:rPr>
          <w:lang w:val="en-US"/>
        </w:rPr>
        <w:t xml:space="preserve">) </w:t>
      </w:r>
      <w:r w:rsidRPr="00FC0FBE">
        <w:rPr>
          <w:rFonts w:hint="eastAsia"/>
          <w:lang w:val="en-US"/>
        </w:rPr>
        <w:t>→</w:t>
      </w:r>
      <w:r w:rsidRPr="00FC0FBE">
        <w:rPr>
          <w:lang w:val="en-US"/>
        </w:rPr>
        <w:t xml:space="preserve"> </w:t>
      </w:r>
      <w:r>
        <w:rPr>
          <w:lang w:val="en-US"/>
        </w:rPr>
        <w:t>Green</w:t>
      </w:r>
      <w:r w:rsidRPr="00FC0FBE">
        <w:rPr>
          <w:lang w:val="en-US"/>
        </w:rPr>
        <w:t>(</w:t>
      </w:r>
      <w:r>
        <w:rPr>
          <w:lang w:val="en-US"/>
        </w:rPr>
        <w:t>x</w:t>
      </w:r>
      <w:r w:rsidRPr="00FC0FBE">
        <w:rPr>
          <w:lang w:val="en-US"/>
        </w:rPr>
        <w:t>)</w:t>
      </w:r>
    </w:p>
    <w:p w14:paraId="5952497C" w14:textId="77777777" w:rsidR="00986500" w:rsidRPr="00FC0FBE" w:rsidRDefault="00986500" w:rsidP="00986500">
      <w:pPr>
        <w:pStyle w:val="ListParagraph"/>
        <w:numPr>
          <w:ilvl w:val="0"/>
          <w:numId w:val="14"/>
        </w:numPr>
      </w:pPr>
      <w:r w:rsidRPr="00FC0FBE">
        <w:rPr>
          <w:lang w:val="en-US"/>
        </w:rPr>
        <w:t>∀</w:t>
      </w:r>
      <w:r>
        <w:rPr>
          <w:lang w:val="en-US"/>
        </w:rPr>
        <w:t>x</w:t>
      </w:r>
      <w:r w:rsidRPr="00FC0FBE">
        <w:rPr>
          <w:lang w:val="en-US"/>
        </w:rPr>
        <w:t xml:space="preserve">, </w:t>
      </w:r>
      <w:r>
        <w:rPr>
          <w:lang w:val="en-US"/>
        </w:rPr>
        <w:t>Triangle</w:t>
      </w:r>
      <w:r w:rsidRPr="00FC0FBE">
        <w:rPr>
          <w:lang w:val="en-US"/>
        </w:rPr>
        <w:t>(</w:t>
      </w:r>
      <w:r>
        <w:rPr>
          <w:lang w:val="en-US"/>
        </w:rPr>
        <w:t>x</w:t>
      </w:r>
      <w:r w:rsidRPr="00FC0FBE">
        <w:rPr>
          <w:lang w:val="en-US"/>
        </w:rPr>
        <w:t xml:space="preserve">) </w:t>
      </w:r>
      <w:r w:rsidRPr="00FC0FBE">
        <w:rPr>
          <w:rFonts w:hint="eastAsia"/>
          <w:lang w:val="en-US"/>
        </w:rPr>
        <w:t>→</w:t>
      </w:r>
      <w:r w:rsidRPr="00FC0FBE">
        <w:rPr>
          <w:lang w:val="en-US"/>
        </w:rPr>
        <w:t xml:space="preserve"> </w:t>
      </w:r>
      <w:r>
        <w:rPr>
          <w:lang w:val="en-US"/>
        </w:rPr>
        <w:t>~Orange</w:t>
      </w:r>
      <w:r w:rsidRPr="00FC0FBE">
        <w:rPr>
          <w:lang w:val="en-US"/>
        </w:rPr>
        <w:t>(</w:t>
      </w:r>
      <w:r>
        <w:rPr>
          <w:lang w:val="en-US"/>
        </w:rPr>
        <w:t>x</w:t>
      </w:r>
      <w:r w:rsidRPr="00FC0FBE">
        <w:rPr>
          <w:lang w:val="en-US"/>
        </w:rPr>
        <w:t>)</w:t>
      </w:r>
    </w:p>
    <w:p w14:paraId="44D9F90E" w14:textId="77777777" w:rsidR="00986500" w:rsidRDefault="00986500" w:rsidP="00986500">
      <w:pPr>
        <w:pStyle w:val="ListParagraph"/>
        <w:numPr>
          <w:ilvl w:val="0"/>
          <w:numId w:val="14"/>
        </w:numPr>
      </w:pPr>
      <w:r w:rsidRPr="00FC0FBE">
        <w:t>∃x</w:t>
      </w:r>
      <w:r w:rsidRPr="002B22A6">
        <w:t xml:space="preserve"> </w:t>
      </w:r>
      <w:r w:rsidRPr="00FC0FBE">
        <w:t xml:space="preserve">such that </w:t>
      </w:r>
      <w:r>
        <w:t>Red</w:t>
      </w:r>
      <w:r w:rsidRPr="00FC0FBE">
        <w:t xml:space="preserve">(x) </w:t>
      </w:r>
      <w:r w:rsidRPr="00FC0FBE">
        <w:rPr>
          <w:rFonts w:hint="eastAsia"/>
        </w:rPr>
        <w:t>∧</w:t>
      </w:r>
      <w:r w:rsidRPr="00FC0FBE">
        <w:t xml:space="preserve"> Triangle(x)</w:t>
      </w:r>
    </w:p>
    <w:p w14:paraId="79347436" w14:textId="77777777" w:rsidR="00986500" w:rsidRDefault="00986500" w:rsidP="00986500">
      <w:pPr>
        <w:pStyle w:val="ListParagraph"/>
        <w:numPr>
          <w:ilvl w:val="0"/>
          <w:numId w:val="14"/>
        </w:numPr>
      </w:pPr>
      <w:r w:rsidRPr="00FC0FBE">
        <w:t>∃x</w:t>
      </w:r>
      <w:r w:rsidRPr="002B22A6">
        <w:t xml:space="preserve"> </w:t>
      </w:r>
      <w:r w:rsidRPr="00FC0FBE">
        <w:t xml:space="preserve">such that </w:t>
      </w:r>
      <w:r>
        <w:t>~Green</w:t>
      </w:r>
      <w:r w:rsidRPr="00FC0FBE">
        <w:t xml:space="preserve">(x) </w:t>
      </w:r>
      <w:r w:rsidRPr="00FC0FBE">
        <w:rPr>
          <w:rFonts w:hint="eastAsia"/>
        </w:rPr>
        <w:t>∧</w:t>
      </w:r>
      <w:r w:rsidRPr="00FC0FBE">
        <w:t xml:space="preserve"> </w:t>
      </w:r>
      <w:r>
        <w:t>BelowOf</w:t>
      </w:r>
      <w:r w:rsidRPr="00FC0FBE">
        <w:t>(x</w:t>
      </w:r>
      <w:r>
        <w:t>, E4</w:t>
      </w:r>
      <w:r w:rsidRPr="00FC0FBE">
        <w:t>)</w:t>
      </w:r>
    </w:p>
    <w:p w14:paraId="6C5B2B8F" w14:textId="77777777" w:rsidR="00986500" w:rsidRDefault="00986500" w:rsidP="00986500">
      <w:pPr>
        <w:pStyle w:val="ListParagraph"/>
        <w:numPr>
          <w:ilvl w:val="0"/>
          <w:numId w:val="14"/>
        </w:numPr>
      </w:pPr>
      <w:r w:rsidRPr="00FC0FBE">
        <w:rPr>
          <w:lang w:val="en-US"/>
        </w:rPr>
        <w:t>∀</w:t>
      </w:r>
      <w:r>
        <w:t xml:space="preserve">x, </w:t>
      </w:r>
      <w:r w:rsidRPr="00FC0FBE">
        <w:t>Square(</w:t>
      </w:r>
      <w:r>
        <w:t>x</w:t>
      </w:r>
      <w:r w:rsidRPr="00FC0FBE">
        <w:t xml:space="preserve">) </w:t>
      </w:r>
      <w:r w:rsidRPr="00FC0FBE">
        <w:rPr>
          <w:rFonts w:hint="eastAsia"/>
          <w:lang w:val="en-US"/>
        </w:rPr>
        <w:t>→</w:t>
      </w:r>
      <w:r w:rsidRPr="00FC0FBE">
        <w:t xml:space="preserve"> RightOf(</w:t>
      </w:r>
      <w:r>
        <w:t>E5</w:t>
      </w:r>
      <w:r w:rsidRPr="00FC0FBE">
        <w:t xml:space="preserve">, </w:t>
      </w:r>
      <w:r>
        <w:t>x</w:t>
      </w:r>
      <w:r w:rsidRPr="00FC0FBE">
        <w:t>).</w:t>
      </w:r>
    </w:p>
    <w:p w14:paraId="00A2F507" w14:textId="77777777" w:rsidR="00986500" w:rsidRDefault="00986500" w:rsidP="00986500">
      <w:pPr>
        <w:pStyle w:val="ListParagraph"/>
        <w:numPr>
          <w:ilvl w:val="0"/>
          <w:numId w:val="14"/>
        </w:numPr>
      </w:pPr>
      <w:r w:rsidRPr="00FC0FBE">
        <w:t>∃</w:t>
      </w:r>
      <w:r>
        <w:t>x</w:t>
      </w:r>
      <w:r w:rsidRPr="00FC0FBE">
        <w:t xml:space="preserve"> such that </w:t>
      </w:r>
      <w:r>
        <w:t>AboveOf</w:t>
      </w:r>
      <w:r w:rsidRPr="00FC0FBE">
        <w:t>(</w:t>
      </w:r>
      <w:r>
        <w:t>E5, x</w:t>
      </w:r>
      <w:r w:rsidRPr="00FC0FBE">
        <w:t xml:space="preserve">) </w:t>
      </w:r>
      <w:r w:rsidRPr="00FC0FBE">
        <w:rPr>
          <w:rFonts w:hint="eastAsia"/>
        </w:rPr>
        <w:t>∧</w:t>
      </w:r>
      <w:r w:rsidRPr="00FC0FBE">
        <w:t xml:space="preserve"> </w:t>
      </w:r>
      <w:r>
        <w:t>Left</w:t>
      </w:r>
      <w:r w:rsidRPr="00FC0FBE">
        <w:t>Of(</w:t>
      </w:r>
      <w:r>
        <w:t>x, E5</w:t>
      </w:r>
      <w:r w:rsidRPr="00FC0FBE">
        <w:t>).</w:t>
      </w:r>
    </w:p>
    <w:p w14:paraId="069ECC90" w14:textId="77777777" w:rsidR="00986500" w:rsidRDefault="00986500" w:rsidP="00986500">
      <w:pPr>
        <w:pStyle w:val="ListParagraph"/>
        <w:numPr>
          <w:ilvl w:val="0"/>
          <w:numId w:val="14"/>
        </w:numPr>
      </w:pPr>
      <w:r w:rsidRPr="00010F8E">
        <w:t>There is a triangle x such that for all squares y, x is above y.</w:t>
      </w:r>
    </w:p>
    <w:p w14:paraId="151A5A94" w14:textId="77777777" w:rsidR="00986500" w:rsidRDefault="00986500" w:rsidP="00986500">
      <w:pPr>
        <w:pStyle w:val="ListParagraph"/>
        <w:numPr>
          <w:ilvl w:val="0"/>
          <w:numId w:val="14"/>
        </w:numPr>
      </w:pPr>
      <w:r>
        <w:t>For all circles x, there is a square y such that y is to the right of x.</w:t>
      </w:r>
    </w:p>
    <w:p w14:paraId="2F118977" w14:textId="77777777" w:rsidR="00986500" w:rsidRDefault="00986500" w:rsidP="00986500">
      <w:pPr>
        <w:pStyle w:val="ListParagraph"/>
        <w:numPr>
          <w:ilvl w:val="0"/>
          <w:numId w:val="14"/>
        </w:numPr>
      </w:pPr>
      <w:r>
        <w:t>There is a circle x and there is a square y such that y is below x.</w:t>
      </w:r>
    </w:p>
    <w:p w14:paraId="4ED36412" w14:textId="77777777" w:rsidR="00986500" w:rsidRPr="00FC0FBE" w:rsidRDefault="00986500" w:rsidP="00986500">
      <w:pPr>
        <w:pStyle w:val="ListParagraph"/>
        <w:numPr>
          <w:ilvl w:val="0"/>
          <w:numId w:val="14"/>
        </w:numPr>
      </w:pPr>
      <w:r>
        <w:t>For all circles x and for all triangles y, x and y have the same color.</w:t>
      </w:r>
    </w:p>
    <w:p w14:paraId="4DD4E468" w14:textId="77777777" w:rsidR="00986500" w:rsidRPr="00986500" w:rsidRDefault="00986500" w:rsidP="00986500">
      <w:pPr>
        <w:pStyle w:val="Nidungvnbn"/>
      </w:pPr>
    </w:p>
    <w:p w14:paraId="50A36041" w14:textId="77777777" w:rsidR="00986500" w:rsidRDefault="00986500" w:rsidP="00986500">
      <w:pPr>
        <w:pStyle w:val="Nidungvnbn"/>
      </w:pPr>
    </w:p>
    <w:p w14:paraId="5D4A9323" w14:textId="77777777" w:rsidR="00986500" w:rsidRDefault="00986500" w:rsidP="00986500">
      <w:pPr>
        <w:pStyle w:val="Nidungvnbn"/>
      </w:pPr>
    </w:p>
    <w:p w14:paraId="1B593C43" w14:textId="77777777" w:rsidR="00986500" w:rsidRDefault="00986500" w:rsidP="00986500">
      <w:pPr>
        <w:pStyle w:val="Nidungvnbn"/>
      </w:pPr>
    </w:p>
    <w:p w14:paraId="70C7A95F" w14:textId="77777777" w:rsidR="00986500" w:rsidRDefault="00986500" w:rsidP="00986500">
      <w:pPr>
        <w:pStyle w:val="Nidungvnbn"/>
      </w:pPr>
    </w:p>
    <w:p w14:paraId="0861538B" w14:textId="77777777" w:rsidR="00986500" w:rsidRDefault="00986500" w:rsidP="00986500">
      <w:pPr>
        <w:pStyle w:val="Nidungvnbn"/>
      </w:pPr>
    </w:p>
    <w:p w14:paraId="4E34DFF2" w14:textId="77777777" w:rsidR="00986500" w:rsidRDefault="00986500" w:rsidP="00986500">
      <w:pPr>
        <w:pStyle w:val="Nidungvnbn"/>
      </w:pPr>
    </w:p>
    <w:p w14:paraId="16E2C462" w14:textId="77777777" w:rsidR="00986500" w:rsidRDefault="00986500" w:rsidP="00986500">
      <w:pPr>
        <w:pStyle w:val="Nidungvnbn"/>
      </w:pPr>
    </w:p>
    <w:p w14:paraId="2623AD08" w14:textId="77777777" w:rsidR="00986500" w:rsidRDefault="00986500" w:rsidP="00986500">
      <w:pPr>
        <w:pStyle w:val="Nidungvnbn"/>
      </w:pPr>
    </w:p>
    <w:p w14:paraId="3E555A34" w14:textId="77777777" w:rsidR="00986500" w:rsidRDefault="00986500" w:rsidP="00986500">
      <w:pPr>
        <w:pStyle w:val="Nidungvnbn"/>
      </w:pPr>
    </w:p>
    <w:p w14:paraId="1D592B64" w14:textId="77777777" w:rsidR="00986500" w:rsidRDefault="00986500" w:rsidP="00986500">
      <w:pPr>
        <w:pStyle w:val="Nidungvnbn"/>
      </w:pPr>
    </w:p>
    <w:p w14:paraId="26F3ACB0" w14:textId="433E9152" w:rsidR="009D5549" w:rsidRDefault="009D5549" w:rsidP="009D5549">
      <w:pPr>
        <w:pStyle w:val="Tiumccp2"/>
      </w:pPr>
      <w:bookmarkStart w:id="17" w:name="_Toc164050615"/>
      <w:r>
        <w:lastRenderedPageBreak/>
        <w:t>2.1.2 Solution</w:t>
      </w:r>
      <w:bookmarkEnd w:id="17"/>
    </w:p>
    <w:p w14:paraId="4757FF4C" w14:textId="29C8AEBB" w:rsidR="00291D99" w:rsidRDefault="00291D99" w:rsidP="00291D99">
      <w:pPr>
        <w:pStyle w:val="Nidungvnbn"/>
        <w:ind w:left="720" w:firstLine="0"/>
      </w:pPr>
      <w:r w:rsidRPr="00291D99">
        <w:t>Since my StudentID 522H0006, we have 0006 % 7 = 6, so I change the item at E6 into a red triangle.</w:t>
      </w:r>
    </w:p>
    <w:p w14:paraId="2111D9CF" w14:textId="1DE111DD" w:rsidR="00595CCF" w:rsidRPr="00291D99" w:rsidRDefault="00291D99" w:rsidP="00291D99">
      <w:pPr>
        <w:pStyle w:val="Nidungvnbn"/>
      </w:pPr>
      <w:r>
        <w:t xml:space="preserve">Re-drawed </w:t>
      </w:r>
      <w:r w:rsidR="00595CCF" w:rsidRPr="00291D99">
        <w:t>Tarski's world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76"/>
        <w:gridCol w:w="636"/>
        <w:gridCol w:w="576"/>
        <w:gridCol w:w="636"/>
        <w:gridCol w:w="636"/>
        <w:gridCol w:w="636"/>
        <w:gridCol w:w="576"/>
        <w:gridCol w:w="636"/>
        <w:gridCol w:w="576"/>
      </w:tblGrid>
      <w:tr w:rsidR="00595CCF" w14:paraId="6E122FE6" w14:textId="77777777" w:rsidTr="005070D1">
        <w:trPr>
          <w:trHeight w:hRule="exact" w:val="567"/>
          <w:jc w:val="center"/>
        </w:trPr>
        <w:tc>
          <w:tcPr>
            <w:tcW w:w="567" w:type="dxa"/>
            <w:vAlign w:val="center"/>
          </w:tcPr>
          <w:p w14:paraId="44DD97DE" w14:textId="77777777" w:rsidR="00595CCF" w:rsidRDefault="00595CCF" w:rsidP="005070D1">
            <w:pPr>
              <w:jc w:val="center"/>
            </w:pPr>
          </w:p>
        </w:tc>
        <w:tc>
          <w:tcPr>
            <w:tcW w:w="567" w:type="dxa"/>
            <w:tcBorders>
              <w:bottom w:val="single" w:sz="4" w:space="0" w:color="auto"/>
            </w:tcBorders>
            <w:vAlign w:val="center"/>
          </w:tcPr>
          <w:p w14:paraId="0417E5EF" w14:textId="77777777" w:rsidR="00595CCF" w:rsidRDefault="00595CCF" w:rsidP="005070D1">
            <w:pPr>
              <w:jc w:val="center"/>
            </w:pPr>
            <w:r>
              <w:t>1</w:t>
            </w:r>
          </w:p>
        </w:tc>
        <w:tc>
          <w:tcPr>
            <w:tcW w:w="567" w:type="dxa"/>
            <w:tcBorders>
              <w:bottom w:val="single" w:sz="4" w:space="0" w:color="auto"/>
            </w:tcBorders>
            <w:vAlign w:val="center"/>
          </w:tcPr>
          <w:p w14:paraId="23DCC3D7" w14:textId="77777777" w:rsidR="00595CCF" w:rsidRDefault="00595CCF" w:rsidP="005070D1">
            <w:pPr>
              <w:jc w:val="center"/>
            </w:pPr>
            <w:r>
              <w:t>2</w:t>
            </w:r>
          </w:p>
        </w:tc>
        <w:tc>
          <w:tcPr>
            <w:tcW w:w="567" w:type="dxa"/>
            <w:tcBorders>
              <w:bottom w:val="single" w:sz="4" w:space="0" w:color="auto"/>
            </w:tcBorders>
            <w:vAlign w:val="center"/>
          </w:tcPr>
          <w:p w14:paraId="6751C38E" w14:textId="77777777" w:rsidR="00595CCF" w:rsidRDefault="00595CCF" w:rsidP="005070D1">
            <w:pPr>
              <w:jc w:val="center"/>
            </w:pPr>
            <w:r>
              <w:t>3</w:t>
            </w:r>
          </w:p>
        </w:tc>
        <w:tc>
          <w:tcPr>
            <w:tcW w:w="567" w:type="dxa"/>
            <w:tcBorders>
              <w:bottom w:val="single" w:sz="4" w:space="0" w:color="auto"/>
            </w:tcBorders>
            <w:vAlign w:val="center"/>
          </w:tcPr>
          <w:p w14:paraId="46C7FE1F" w14:textId="77777777" w:rsidR="00595CCF" w:rsidRDefault="00595CCF" w:rsidP="005070D1">
            <w:pPr>
              <w:jc w:val="center"/>
            </w:pPr>
            <w:r>
              <w:t>4</w:t>
            </w:r>
          </w:p>
        </w:tc>
        <w:tc>
          <w:tcPr>
            <w:tcW w:w="567" w:type="dxa"/>
            <w:tcBorders>
              <w:bottom w:val="single" w:sz="4" w:space="0" w:color="auto"/>
            </w:tcBorders>
            <w:vAlign w:val="center"/>
          </w:tcPr>
          <w:p w14:paraId="016CB572" w14:textId="77777777" w:rsidR="00595CCF" w:rsidRDefault="00595CCF" w:rsidP="005070D1">
            <w:pPr>
              <w:jc w:val="center"/>
            </w:pPr>
            <w:r>
              <w:t>5</w:t>
            </w:r>
          </w:p>
        </w:tc>
        <w:tc>
          <w:tcPr>
            <w:tcW w:w="567" w:type="dxa"/>
            <w:tcBorders>
              <w:bottom w:val="single" w:sz="4" w:space="0" w:color="auto"/>
            </w:tcBorders>
            <w:vAlign w:val="center"/>
          </w:tcPr>
          <w:p w14:paraId="42798325" w14:textId="77777777" w:rsidR="00595CCF" w:rsidRDefault="00595CCF" w:rsidP="005070D1">
            <w:pPr>
              <w:jc w:val="center"/>
            </w:pPr>
            <w:r>
              <w:t>6</w:t>
            </w:r>
          </w:p>
        </w:tc>
        <w:tc>
          <w:tcPr>
            <w:tcW w:w="567" w:type="dxa"/>
            <w:tcBorders>
              <w:bottom w:val="single" w:sz="4" w:space="0" w:color="auto"/>
            </w:tcBorders>
            <w:vAlign w:val="center"/>
          </w:tcPr>
          <w:p w14:paraId="4AA90D24" w14:textId="77777777" w:rsidR="00595CCF" w:rsidRDefault="00595CCF" w:rsidP="005070D1">
            <w:pPr>
              <w:jc w:val="center"/>
            </w:pPr>
            <w:r>
              <w:t>7</w:t>
            </w:r>
          </w:p>
        </w:tc>
        <w:tc>
          <w:tcPr>
            <w:tcW w:w="567" w:type="dxa"/>
            <w:tcBorders>
              <w:bottom w:val="single" w:sz="4" w:space="0" w:color="auto"/>
            </w:tcBorders>
            <w:vAlign w:val="center"/>
          </w:tcPr>
          <w:p w14:paraId="5269F631" w14:textId="77777777" w:rsidR="00595CCF" w:rsidRDefault="00595CCF" w:rsidP="005070D1">
            <w:pPr>
              <w:jc w:val="center"/>
            </w:pPr>
            <w:r>
              <w:t>8</w:t>
            </w:r>
          </w:p>
        </w:tc>
        <w:tc>
          <w:tcPr>
            <w:tcW w:w="567" w:type="dxa"/>
            <w:tcBorders>
              <w:bottom w:val="single" w:sz="4" w:space="0" w:color="auto"/>
            </w:tcBorders>
            <w:vAlign w:val="center"/>
          </w:tcPr>
          <w:p w14:paraId="4616A704" w14:textId="77777777" w:rsidR="00595CCF" w:rsidRDefault="00595CCF" w:rsidP="005070D1">
            <w:pPr>
              <w:jc w:val="center"/>
            </w:pPr>
            <w:r>
              <w:t>9</w:t>
            </w:r>
          </w:p>
        </w:tc>
      </w:tr>
      <w:tr w:rsidR="00595CCF" w14:paraId="73DA4739" w14:textId="77777777" w:rsidTr="005070D1">
        <w:trPr>
          <w:trHeight w:hRule="exact" w:val="567"/>
          <w:jc w:val="center"/>
        </w:trPr>
        <w:tc>
          <w:tcPr>
            <w:tcW w:w="567" w:type="dxa"/>
            <w:tcBorders>
              <w:right w:val="single" w:sz="4" w:space="0" w:color="auto"/>
            </w:tcBorders>
            <w:vAlign w:val="center"/>
          </w:tcPr>
          <w:p w14:paraId="4AC47687" w14:textId="77777777" w:rsidR="00595CCF" w:rsidRDefault="00595CCF" w:rsidP="005070D1">
            <w:pPr>
              <w:jc w:val="center"/>
            </w:pPr>
            <w:r>
              <w:t>A</w:t>
            </w:r>
          </w:p>
        </w:tc>
        <w:tc>
          <w:tcPr>
            <w:tcW w:w="567" w:type="dxa"/>
            <w:tcBorders>
              <w:top w:val="single" w:sz="4" w:space="0" w:color="auto"/>
              <w:left w:val="single" w:sz="4" w:space="0" w:color="auto"/>
              <w:bottom w:val="single" w:sz="4" w:space="0" w:color="auto"/>
              <w:right w:val="single" w:sz="4" w:space="0" w:color="auto"/>
            </w:tcBorders>
            <w:vAlign w:val="center"/>
          </w:tcPr>
          <w:p w14:paraId="6E03E92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713EA96" w14:textId="77777777" w:rsidR="00595CCF" w:rsidRDefault="00595CCF" w:rsidP="005070D1">
            <w:pPr>
              <w:jc w:val="center"/>
            </w:pPr>
            <w:r>
              <w:rPr>
                <w:noProof/>
              </w:rPr>
              <mc:AlternateContent>
                <mc:Choice Requires="wps">
                  <w:drawing>
                    <wp:inline distT="0" distB="0" distL="0" distR="0" wp14:anchorId="24225249" wp14:editId="53BB890B">
                      <wp:extent cx="216000" cy="216000"/>
                      <wp:effectExtent l="19050" t="19050" r="31750" b="12700"/>
                      <wp:docPr id="18" name="Isosceles Triangle 18"/>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30A29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mNdgIAAIsFAAAOAAAAZHJzL2Uyb0RvYy54bWysVEtPHDEMvlfqf4hyLzO7AkpXzKIViKoS&#13;&#10;AtSl4pzNJDuRMnHqZF/99XUyj6UF9YB6ydix/cX+xvbl1b61bKswGHAVn5yUnCknoTZuXfEfT7ef&#13;&#10;LjgLUbhaWHCq4gcV+NX844fLnZ+pKTRga4WMQFyY7XzFmxj9rCiCbFQrwgl45cioAVsRScV1UaPY&#13;&#10;EXpri2lZnhc7wNojSBUC3d50Rj7P+ForGR+0DioyW3HKLeYT87lKZzG/FLM1Ct8Y2ach3pFFK4yj&#13;&#10;R0eoGxEF26B5BdUaiRBAxxMJbQFaG6lyDVTNpPyrmmUjvMq1EDnBjzSF/wcr77dL/4hEw86HWSAx&#13;&#10;VbHX2KYv5cf2mazDSJbaRybpcjo5L0uiVJKplwmlOAZ7DPGrgpYloeIRjXBrm+oRM7G9C7FzH9zS&#13;&#10;dQBr6ltjbVZwvbq2yLYi/bvyIr3WhfzhZt37IinTFFoc685SPFiVAK37rjQzdao0p5xbUo0JCSmV&#13;&#10;i5PO1IhadXmeUZZjmqmJU0SmJQMmZE31jdg9wODZgQzYXbW9fwpVuaPH4PJfiXXBY0R+GVwcg1vj&#13;&#10;AN8CsFRV/3LnP5DUUZNYWkF9eESG0M1T8PLW0E++EyE+CqQBor6gpRAf6NAWdhWHXuKsAfz11n3y&#13;&#10;p74mK2c7GsiKh58bgYoz+81Rx3+ZnJ6mCc7K6dnnKSn40rJ6aXGb9hqobya0frzMYvKPdhA1QvtM&#13;&#10;u2ORXiWTcJLerriMOCjXsVsUtH2kWiyyG02tF/HOLb1M4InV1MBP+2eBfuh0GpF7GIb3VbN3vinS&#13;&#10;wWITQZs8CUdee75p4nPj9NsprZSXevY67tD5bwAAAP//AwBQSwMEFAAGAAgAAAAhAHrYiK/ZAAAA&#13;&#10;CAEAAA8AAABkcnMvZG93bnJldi54bWxMT8tOwzAQvCPxD9YicaMOj6AqjVMhUHvhAqUHjtt4iQPx&#13;&#10;OoqdNPw9CxzgMqvRaGZnyvXsOzXRENvABi4XGSjiOtiWGwP7l83FElRMyBa7wGTgkyKsq9OTEgsb&#13;&#10;jvxM0y41SkI4FmjApdQXWsfakce4CD2xaG9h8JiEDo22Ax4l3Hf6KstutceW5YPDnu4d1R+70RvY&#13;&#10;2v0jTe/Lp3xu89et24w516Mx52fzw0rgbgUq0Zz+HPC9QfpDJcUOYWQbVWdA1qQfFO36Rtjh9+qq&#13;&#10;1P8HVF8AAAD//wMAUEsBAi0AFAAGAAgAAAAhALaDOJL+AAAA4QEAABMAAAAAAAAAAAAAAAAAAAAA&#13;&#10;AFtDb250ZW50X1R5cGVzXS54bWxQSwECLQAUAAYACAAAACEAOP0h/9YAAACUAQAACwAAAAAAAAAA&#13;&#10;AAAAAAAvAQAAX3JlbHMvLnJlbHNQSwECLQAUAAYACAAAACEALxMZjXYCAACLBQAADgAAAAAAAAAA&#13;&#10;AAAAAAAuAgAAZHJzL2Uyb0RvYy54bWxQSwECLQAUAAYACAAAACEAetiIr9kAAAAIAQAADwAAAAAA&#13;&#10;AAAAAAAAAADQBAAAZHJzL2Rvd25yZXYueG1sUEsFBgAAAAAEAAQA8wAAANYFAAAAAA==&#13;&#10;" fillcolor="green" strokecolor="green"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421B5488"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D86CFA8"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7D9293D"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10FCE65"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66DCC3C"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D4107F2" w14:textId="77777777" w:rsidR="00595CCF" w:rsidRDefault="00595CCF" w:rsidP="005070D1">
            <w:pPr>
              <w:jc w:val="center"/>
            </w:pPr>
            <w:r>
              <w:rPr>
                <w:noProof/>
              </w:rPr>
              <mc:AlternateContent>
                <mc:Choice Requires="wps">
                  <w:drawing>
                    <wp:inline distT="0" distB="0" distL="0" distR="0" wp14:anchorId="5C85529F" wp14:editId="01BF7F9F">
                      <wp:extent cx="216000" cy="216000"/>
                      <wp:effectExtent l="0" t="0" r="12700" b="12700"/>
                      <wp:docPr id="13" name="Oval 1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AE9D9BE" id="Oval 1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2DA82D6" w14:textId="77777777" w:rsidR="00595CCF" w:rsidRDefault="00595CCF" w:rsidP="005070D1">
            <w:pPr>
              <w:jc w:val="center"/>
            </w:pPr>
          </w:p>
        </w:tc>
      </w:tr>
      <w:tr w:rsidR="00595CCF" w14:paraId="5084ACE4" w14:textId="77777777" w:rsidTr="005070D1">
        <w:trPr>
          <w:trHeight w:hRule="exact" w:val="567"/>
          <w:jc w:val="center"/>
        </w:trPr>
        <w:tc>
          <w:tcPr>
            <w:tcW w:w="567" w:type="dxa"/>
            <w:tcBorders>
              <w:right w:val="single" w:sz="4" w:space="0" w:color="auto"/>
            </w:tcBorders>
            <w:vAlign w:val="center"/>
          </w:tcPr>
          <w:p w14:paraId="17EB3CBC" w14:textId="77777777" w:rsidR="00595CCF" w:rsidRDefault="00595CCF" w:rsidP="005070D1">
            <w:pPr>
              <w:jc w:val="center"/>
            </w:pPr>
            <w:r>
              <w:t>B</w:t>
            </w:r>
          </w:p>
        </w:tc>
        <w:tc>
          <w:tcPr>
            <w:tcW w:w="567" w:type="dxa"/>
            <w:tcBorders>
              <w:top w:val="single" w:sz="4" w:space="0" w:color="auto"/>
              <w:left w:val="single" w:sz="4" w:space="0" w:color="auto"/>
              <w:bottom w:val="single" w:sz="4" w:space="0" w:color="auto"/>
              <w:right w:val="single" w:sz="4" w:space="0" w:color="auto"/>
            </w:tcBorders>
            <w:vAlign w:val="center"/>
          </w:tcPr>
          <w:p w14:paraId="3685C8D8"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76EA6C"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E0C16E9"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0D7D52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318A08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2D2CB0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BC2EA83"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FAB74CF"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FAD2582" w14:textId="77777777" w:rsidR="00595CCF" w:rsidRDefault="00595CCF" w:rsidP="005070D1">
            <w:pPr>
              <w:jc w:val="center"/>
            </w:pPr>
          </w:p>
        </w:tc>
      </w:tr>
      <w:tr w:rsidR="00595CCF" w14:paraId="4C00EC35" w14:textId="77777777" w:rsidTr="005070D1">
        <w:trPr>
          <w:trHeight w:hRule="exact" w:val="567"/>
          <w:jc w:val="center"/>
        </w:trPr>
        <w:tc>
          <w:tcPr>
            <w:tcW w:w="567" w:type="dxa"/>
            <w:tcBorders>
              <w:right w:val="single" w:sz="4" w:space="0" w:color="auto"/>
            </w:tcBorders>
            <w:vAlign w:val="center"/>
          </w:tcPr>
          <w:p w14:paraId="0CE9774E" w14:textId="77777777" w:rsidR="00595CCF" w:rsidRDefault="00595CCF" w:rsidP="005070D1">
            <w:pPr>
              <w:jc w:val="center"/>
            </w:pPr>
            <w:r>
              <w:t>C</w:t>
            </w:r>
          </w:p>
        </w:tc>
        <w:tc>
          <w:tcPr>
            <w:tcW w:w="567" w:type="dxa"/>
            <w:tcBorders>
              <w:top w:val="single" w:sz="4" w:space="0" w:color="auto"/>
              <w:left w:val="single" w:sz="4" w:space="0" w:color="auto"/>
              <w:bottom w:val="single" w:sz="4" w:space="0" w:color="auto"/>
              <w:right w:val="single" w:sz="4" w:space="0" w:color="auto"/>
            </w:tcBorders>
            <w:vAlign w:val="center"/>
          </w:tcPr>
          <w:p w14:paraId="7392A1F5"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B5C1DCD" w14:textId="77777777" w:rsidR="00595CCF" w:rsidRDefault="00595CCF" w:rsidP="005070D1">
            <w:pPr>
              <w:jc w:val="center"/>
            </w:pPr>
            <w:r>
              <w:rPr>
                <w:noProof/>
              </w:rPr>
              <mc:AlternateContent>
                <mc:Choice Requires="wps">
                  <w:drawing>
                    <wp:inline distT="0" distB="0" distL="0" distR="0" wp14:anchorId="2A8FB2C8" wp14:editId="65CA6917">
                      <wp:extent cx="216000" cy="216000"/>
                      <wp:effectExtent l="19050" t="19050" r="31750" b="12700"/>
                      <wp:docPr id="15" name="Isosceles Triangle 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6508D3" id="Isosceles Triangle 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xmNdgIAAIsFAAAOAAAAZHJzL2Uyb0RvYy54bWysVEtPHDEMvlfqf4hyLzO7AkpXzKIViKoS&#13;&#10;AtSl4pzNJDuRMnHqZF/99XUyj6UF9YB6ydix/cX+xvbl1b61bKswGHAVn5yUnCknoTZuXfEfT7ef&#13;&#10;LjgLUbhaWHCq4gcV+NX844fLnZ+pKTRga4WMQFyY7XzFmxj9rCiCbFQrwgl45cioAVsRScV1UaPY&#13;&#10;EXpri2lZnhc7wNojSBUC3d50Rj7P+ForGR+0DioyW3HKLeYT87lKZzG/FLM1Ct8Y2ach3pFFK4yj&#13;&#10;R0eoGxEF26B5BdUaiRBAxxMJbQFaG6lyDVTNpPyrmmUjvMq1EDnBjzSF/wcr77dL/4hEw86HWSAx&#13;&#10;VbHX2KYv5cf2mazDSJbaRybpcjo5L0uiVJKplwmlOAZ7DPGrgpYloeIRjXBrm+oRM7G9C7FzH9zS&#13;&#10;dQBr6ltjbVZwvbq2yLYi/bvyIr3WhfzhZt37IinTFFoc685SPFiVAK37rjQzdao0p5xbUo0JCSmV&#13;&#10;i5PO1IhadXmeUZZjmqmJU0SmJQMmZE31jdg9wODZgQzYXbW9fwpVuaPH4PJfiXXBY0R+GVwcg1vj&#13;&#10;AN8CsFRV/3LnP5DUUZNYWkF9eESG0M1T8PLW0E++EyE+CqQBor6gpRAf6NAWdhWHXuKsAfz11n3y&#13;&#10;p74mK2c7GsiKh58bgYoz+81Rx3+ZnJ6mCc7K6dnnKSn40rJ6aXGb9hqobya0frzMYvKPdhA1QvtM&#13;&#10;u2ORXiWTcJLerriMOCjXsVsUtH2kWiyyG02tF/HOLb1M4InV1MBP+2eBfuh0GpF7GIb3VbN3vinS&#13;&#10;wWITQZs8CUdee75p4nPj9NsprZSXevY67tD5bwAAAP//AwBQSwMEFAAGAAgAAAAhAHrYiK/ZAAAA&#13;&#10;CAEAAA8AAABkcnMvZG93bnJldi54bWxMT8tOwzAQvCPxD9YicaMOj6AqjVMhUHvhAqUHjtt4iQPx&#13;&#10;OoqdNPw9CxzgMqvRaGZnyvXsOzXRENvABi4XGSjiOtiWGwP7l83FElRMyBa7wGTgkyKsq9OTEgsb&#13;&#10;jvxM0y41SkI4FmjApdQXWsfakce4CD2xaG9h8JiEDo22Ax4l3Hf6KstutceW5YPDnu4d1R+70RvY&#13;&#10;2v0jTe/Lp3xu89et24w516Mx52fzw0rgbgUq0Zz+HPC9QfpDJcUOYWQbVWdA1qQfFO36Rtjh9+qq&#13;&#10;1P8HVF8AAAD//wMAUEsBAi0AFAAGAAgAAAAhALaDOJL+AAAA4QEAABMAAAAAAAAAAAAAAAAAAAAA&#13;&#10;AFtDb250ZW50X1R5cGVzXS54bWxQSwECLQAUAAYACAAAACEAOP0h/9YAAACUAQAACwAAAAAAAAAA&#13;&#10;AAAAAAAvAQAAX3JlbHMvLnJlbHNQSwECLQAUAAYACAAAACEALxMZjXYCAACLBQAADgAAAAAAAAAA&#13;&#10;AAAAAAAuAgAAZHJzL2Uyb0RvYy54bWxQSwECLQAUAAYACAAAACEAetiIr9kAAAAIAQAADwAAAAAA&#13;&#10;AAAAAAAAAADQBAAAZHJzL2Rvd25yZXYueG1sUEsFBgAAAAAEAAQA8wAAANYFAAAAAA==&#13;&#10;" fillcolor="green" strokecolor="green"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7F02D97"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411FE2E" w14:textId="77777777" w:rsidR="00595CCF" w:rsidRDefault="00595CCF" w:rsidP="005070D1">
            <w:pPr>
              <w:jc w:val="center"/>
            </w:pPr>
            <w:r>
              <w:rPr>
                <w:noProof/>
              </w:rPr>
              <mc:AlternateContent>
                <mc:Choice Requires="wps">
                  <w:drawing>
                    <wp:inline distT="0" distB="0" distL="0" distR="0" wp14:anchorId="212E7E4F" wp14:editId="0FB06635">
                      <wp:extent cx="216000" cy="216000"/>
                      <wp:effectExtent l="0" t="0" r="12700" b="12700"/>
                      <wp:docPr id="10" name="Oval 1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17BA048" id="Oval 1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mJdgIAAIoFAAAOAAAAZHJzL2Uyb0RvYy54bWysVMFu2zAMvQ/YPwi6r3aCtOuCOkWQosOA&#13;&#10;oi2WDj0rshQLkEVNUuJkXz9Ksp1uLXYodpFJkXwin0leXR9aTfbCeQWmopOzkhJhONTKbCv64+n2&#13;&#10;0yUlPjBTMw1GVPQoPL1efPxw1dm5mEIDuhaOIIjx885WtAnBzovC80a0zJ+BFQaNElzLAqpuW9SO&#13;&#10;dYje6mJalhdFB662DrjwHm9vspEuEr6UgocHKb0IRFcUcwvpdOncxLNYXLH51jHbKN6nwd6RRcuU&#13;&#10;wUdHqBsWGNk59QqqVdyBBxnOOLQFSKm4SDVgNZPyr2rWDbMi1YLkeDvS5P8fLL/fr+2jQxo66+ce&#13;&#10;xVjFQbo2fjE/ckhkHUeyxCEQjpfTyUVZIqUcTb2MKMUp2DofvgpoSRQqKrRW1sdy2Jzt73zI3oNX&#13;&#10;vPagVX2rtE6K225W2pE9i7+uvIyP5ZA/3LR5XyQmGkOLU9lJCkctIqA234Ukqo6FppRTR4oxIca5&#13;&#10;MGGSTQ2rRc7zHLMc04w9HCMSKwkwIkusb8TuAQbPDDJg52p7/xgqUkOPweW/EsvBY0R6GUwYg1tl&#13;&#10;wL0FoLGq/uXsP5CUqYksbaA+PjriII+Tt/xW4T++Yz48Mofzg22BOyE84CE1dBWFXqKkAffrrfvo&#13;&#10;j22NVko6nMeK+p875gQl+pvBhv8ymc3iACdldv55iop7adm8tJhduwLsmwluH8uTGP2DHkTpoH3G&#13;&#10;1bGMr6KJGY5vV5QHNyirkPcELh8ulsvkhkNrWbgza8sjeGQ1NvDT4Zk52zd6wAm5h2F2XzV79o2R&#13;&#10;Bpa7AFKlSTjx2vONA58ap19OcaO81JPXaYUufgMAAP//AwBQSwMEFAAGAAgAAAAhAHH99crYAAAA&#13;&#10;CAEAAA8AAABkcnMvZG93bnJldi54bWxMT8FOwkAUvJv4D5tHwk22gDGmdEsMxIM3LSReH91n29B9&#13;&#10;W7tLKX/vAw96mZfJZObNZOvRtWqgPjSeDcxnCSji0tuGKwP73evDM6gQkS22nsnAhQKs8/u7DFPr&#13;&#10;z/xBQxErJSEcUjRQx9ilWoeyJodh5jti0b587zAK7SttezxLuGv1IkmetMOG5UONHW1qKo/FyRnw&#13;&#10;b8XwvtHfn4tCu/GIbuvdcmfMdDJuVwIvK1CRxvjngOsG6Q+5FDv4E9ugWgOyJt5QtOWjsMPv1Xmm&#13;&#10;/w/IfwAAAP//AwBQSwECLQAUAAYACAAAACEAtoM4kv4AAADhAQAAEwAAAAAAAAAAAAAAAAAAAAAA&#13;&#10;W0NvbnRlbnRfVHlwZXNdLnhtbFBLAQItABQABgAIAAAAIQA4/SH/1gAAAJQBAAALAAAAAAAAAAAA&#13;&#10;AAAAAC8BAABfcmVscy8ucmVsc1BLAQItABQABgAIAAAAIQBiZNmJdgIAAIoFAAAOAAAAAAAAAAAA&#13;&#10;AAAAAC4CAABkcnMvZTJvRG9jLnhtbFBLAQItABQABgAIAAAAIQBx/fXK2AAAAAgBAAAPAAAAAAAA&#13;&#10;AAAAAAAAANAEAABkcnMvZG93bnJldi54bWxQSwUGAAAAAAQABADzAAAA1QUAAAAA&#13;&#10;" fillcolor="green" strokecolor="green"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150FC0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AE0B5A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9A5110D" w14:textId="77777777" w:rsidR="00595CCF" w:rsidRDefault="00595CCF" w:rsidP="005070D1">
            <w:pPr>
              <w:jc w:val="center"/>
            </w:pPr>
            <w:r>
              <w:rPr>
                <w:noProof/>
              </w:rPr>
              <mc:AlternateContent>
                <mc:Choice Requires="wps">
                  <w:drawing>
                    <wp:inline distT="0" distB="0" distL="0" distR="0" wp14:anchorId="7D4DB9FF" wp14:editId="29E55510">
                      <wp:extent cx="216000" cy="216000"/>
                      <wp:effectExtent l="0" t="0" r="12700" b="12700"/>
                      <wp:docPr id="5" name="Rectangle 5"/>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775636" id="Rectangle 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GnCdQIAAIcFAAAOAAAAZHJzL2Uyb0RvYy54bWysVE1v2zAMvQ/YfxB0X+0EadcFdYogRYcB&#13;&#10;RVssHXpWZCk2IIsapcTJfv0o+SNdV+xQ7CJTIvlIPpO8uj40hu0V+hpswSdnOWfKSihruy34j6fb&#13;&#10;T5ec+SBsKQxYVfCj8vx68fHDVevmagoVmFIhIxDr560reBWCm2eZl5VqhD8DpywpNWAjAl1xm5Uo&#13;&#10;WkJvTDbN84usBSwdglTe0+tNp+SLhK+1kuFBa68CMwWn3EI6MZ2beGaLKzHfonBVLfs0xDuyaERt&#13;&#10;KegIdSOCYDus/4JqaongQYczCU0GWtdSpRqomkn+qpp1JZxKtRA53o00+f8HK+/3a/eIREPr/NyT&#13;&#10;GKs4aGzil/Jjh0TWcSRLHQKT9DidXOQ5USpJ1cuEkp2cHfrwVUHDolBwpH+RKBL7Ox8608EkxvJg&#13;&#10;6vK2NiZdcLtZGWR7Ef9bfhkjdS5/mBn7Pk/KMrpmp5qTFI5GRUBjvyvN6jJWmVJO7ajGhISUyoZJ&#13;&#10;p6pEqbo8zynLMc3YwNEjUZIAI7Km+kbsHmCw7EAG7K7a3j66qtTNo3P+r8Q659EjRQYbRuemtoBv&#13;&#10;ARiqqo/c2Q8kddREljZQHh+RIXSz5J28rekH3wkfHgXS8FBP0EIID3RoA23BoZc4qwB/vfUe7amn&#13;&#10;SctZS8NYcP9zJ1BxZr5Z6vYvk9ksTm+6zM4/T+mCLzWblxq7a1ZAfTOh1eNkEqN9MIOoEZpn2hvL&#13;&#10;GJVUwkqKXXAZcLisQrckaPNItVwmM5pYJ8KdXTsZwSOrsYGfDs8CXd/lgcbjHobBFfNXzd7ZRk8L&#13;&#10;y10AXadJOPHa803Tnhqn30xxnby8J6vT/lz8BgAA//8DAFBLAwQUAAYACAAAACEAW1aEVtgAAAAI&#13;&#10;AQAADwAAAGRycy9kb3ducmV2LnhtbExP0U7CQBB8N/EfLmvim1xFIlJ6JSjRhEeQD9j2lrbY22t6&#13;&#10;B61/76oP+jKbyWRmZ7LV6Fp1oT40ng3cTxJQxKW3DVcGDu+vd0+gQkS22HomA58UYJVfX2WYWj/w&#13;&#10;ji77WCkJ4ZCigTrGLtU6lDU5DBPfEYt29L3DKLSvtO1xkHDX6mmSPGqHDcuHGjt6qan82J+d1FgX&#13;&#10;/m2b6Pl8mC5O241/nh0PO2Nub8bNUmC9BBVpjH8O+N4gRsilWOHPbINqDcia+IOiPcyEFb9X55n+&#13;&#10;PyD/AgAA//8DAFBLAQItABQABgAIAAAAIQC2gziS/gAAAOEBAAATAAAAAAAAAAAAAAAAAAAAAABb&#13;&#10;Q29udGVudF9UeXBlc10ueG1sUEsBAi0AFAAGAAgAAAAhADj9If/WAAAAlAEAAAsAAAAAAAAAAAAA&#13;&#10;AAAALwEAAF9yZWxzLy5yZWxzUEsBAi0AFAAGAAgAAAAhAGU0acJ1AgAAhwUAAA4AAAAAAAAAAAAA&#13;&#10;AAAALgIAAGRycy9lMm9Eb2MueG1sUEsBAi0AFAAGAAgAAAAhAFtWhFbYAAAACAEAAA8AAAAAAAAA&#13;&#10;AAAAAAAAzwQAAGRycy9kb3ducmV2LnhtbFBLBQYAAAAABAAEAPMAAADUBQAAAAA=&#13;&#10;" fillcolor="green" strokecolor="green"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C8BC33E"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8CDD8BF" w14:textId="77777777" w:rsidR="00595CCF" w:rsidRDefault="00595CCF" w:rsidP="005070D1">
            <w:pPr>
              <w:jc w:val="center"/>
            </w:pPr>
            <w:r>
              <w:rPr>
                <w:noProof/>
              </w:rPr>
              <mc:AlternateContent>
                <mc:Choice Requires="wps">
                  <w:drawing>
                    <wp:inline distT="0" distB="0" distL="0" distR="0" wp14:anchorId="5DFD102A" wp14:editId="506214CA">
                      <wp:extent cx="216000" cy="216000"/>
                      <wp:effectExtent l="0" t="0" r="12700" b="12700"/>
                      <wp:docPr id="22" name="Oval 2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ED8F72" id="Oval 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mJdgIAAIoFAAAOAAAAZHJzL2Uyb0RvYy54bWysVMFu2zAMvQ/YPwi6r3aCtOuCOkWQosOA&#13;&#10;oi2WDj0rshQLkEVNUuJkXz9Ksp1uLXYodpFJkXwin0leXR9aTfbCeQWmopOzkhJhONTKbCv64+n2&#13;&#10;0yUlPjBTMw1GVPQoPL1efPxw1dm5mEIDuhaOIIjx885WtAnBzovC80a0zJ+BFQaNElzLAqpuW9SO&#13;&#10;dYje6mJalhdFB662DrjwHm9vspEuEr6UgocHKb0IRFcUcwvpdOncxLNYXLH51jHbKN6nwd6RRcuU&#13;&#10;wUdHqBsWGNk59QqqVdyBBxnOOLQFSKm4SDVgNZPyr2rWDbMi1YLkeDvS5P8fLL/fr+2jQxo66+ce&#13;&#10;xVjFQbo2fjE/ckhkHUeyxCEQjpfTyUVZIqUcTb2MKMUp2DofvgpoSRQqKrRW1sdy2Jzt73zI3oNX&#13;&#10;vPagVX2rtE6K225W2pE9i7+uvIyP5ZA/3LR5XyQmGkOLU9lJCkctIqA234Ukqo6FppRTR4oxIca5&#13;&#10;MGGSTQ2rRc7zHLMc04w9HCMSKwkwIkusb8TuAQbPDDJg52p7/xgqUkOPweW/EsvBY0R6GUwYg1tl&#13;&#10;wL0FoLGq/uXsP5CUqYksbaA+PjriII+Tt/xW4T++Yz48Mofzg22BOyE84CE1dBWFXqKkAffrrfvo&#13;&#10;j22NVko6nMeK+p875gQl+pvBhv8ymc3iACdldv55iop7adm8tJhduwLsmwluH8uTGP2DHkTpoH3G&#13;&#10;1bGMr6KJGY5vV5QHNyirkPcELh8ulsvkhkNrWbgza8sjeGQ1NvDT4Zk52zd6wAm5h2F2XzV79o2R&#13;&#10;Bpa7AFKlSTjx2vONA58ap19OcaO81JPXaYUufgMAAP//AwBQSwMEFAAGAAgAAAAhAHH99crYAAAA&#13;&#10;CAEAAA8AAABkcnMvZG93bnJldi54bWxMT8FOwkAUvJv4D5tHwk22gDGmdEsMxIM3LSReH91n29B9&#13;&#10;W7tLKX/vAw96mZfJZObNZOvRtWqgPjSeDcxnCSji0tuGKwP73evDM6gQkS22nsnAhQKs8/u7DFPr&#13;&#10;z/xBQxErJSEcUjRQx9ilWoeyJodh5jti0b587zAK7SttezxLuGv1IkmetMOG5UONHW1qKo/FyRnw&#13;&#10;b8XwvtHfn4tCu/GIbuvdcmfMdDJuVwIvK1CRxvjngOsG6Q+5FDv4E9ugWgOyJt5QtOWjsMPv1Xmm&#13;&#10;/w/IfwAAAP//AwBQSwECLQAUAAYACAAAACEAtoM4kv4AAADhAQAAEwAAAAAAAAAAAAAAAAAAAAAA&#13;&#10;W0NvbnRlbnRfVHlwZXNdLnhtbFBLAQItABQABgAIAAAAIQA4/SH/1gAAAJQBAAALAAAAAAAAAAAA&#13;&#10;AAAAAC8BAABfcmVscy8ucmVsc1BLAQItABQABgAIAAAAIQBiZNmJdgIAAIoFAAAOAAAAAAAAAAAA&#13;&#10;AAAAAC4CAABkcnMvZTJvRG9jLnhtbFBLAQItABQABgAIAAAAIQBx/fXK2AAAAAgBAAAPAAAAAAAA&#13;&#10;AAAAAAAAANAEAABkcnMvZG93bnJldi54bWxQSwUGAAAAAAQABADzAAAA1QUAAAAA&#13;&#10;" fillcolor="green" strokecolor="green" strokeweight="2pt">
                      <w10:anchorlock/>
                    </v:oval>
                  </w:pict>
                </mc:Fallback>
              </mc:AlternateContent>
            </w:r>
          </w:p>
        </w:tc>
      </w:tr>
      <w:tr w:rsidR="00595CCF" w14:paraId="51D80379" w14:textId="77777777" w:rsidTr="005070D1">
        <w:trPr>
          <w:trHeight w:hRule="exact" w:val="567"/>
          <w:jc w:val="center"/>
        </w:trPr>
        <w:tc>
          <w:tcPr>
            <w:tcW w:w="567" w:type="dxa"/>
            <w:tcBorders>
              <w:right w:val="single" w:sz="4" w:space="0" w:color="auto"/>
            </w:tcBorders>
            <w:vAlign w:val="center"/>
          </w:tcPr>
          <w:p w14:paraId="5A727868" w14:textId="77777777" w:rsidR="00595CCF" w:rsidRDefault="00595CCF" w:rsidP="005070D1">
            <w:pPr>
              <w:jc w:val="center"/>
            </w:pPr>
            <w:r>
              <w:t>D</w:t>
            </w:r>
          </w:p>
        </w:tc>
        <w:tc>
          <w:tcPr>
            <w:tcW w:w="567" w:type="dxa"/>
            <w:tcBorders>
              <w:top w:val="single" w:sz="4" w:space="0" w:color="auto"/>
              <w:left w:val="single" w:sz="4" w:space="0" w:color="auto"/>
              <w:bottom w:val="single" w:sz="4" w:space="0" w:color="auto"/>
              <w:right w:val="single" w:sz="4" w:space="0" w:color="auto"/>
            </w:tcBorders>
            <w:vAlign w:val="center"/>
          </w:tcPr>
          <w:p w14:paraId="74820EBC"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C7C4426" w14:textId="77777777" w:rsidR="00595CCF" w:rsidRDefault="00595CCF" w:rsidP="005070D1">
            <w:pPr>
              <w:jc w:val="center"/>
            </w:pPr>
            <w:r>
              <w:rPr>
                <w:noProof/>
              </w:rPr>
              <mc:AlternateContent>
                <mc:Choice Requires="wps">
                  <w:drawing>
                    <wp:inline distT="0" distB="0" distL="0" distR="0" wp14:anchorId="5DC47B0C" wp14:editId="55B16A41">
                      <wp:extent cx="216000" cy="216000"/>
                      <wp:effectExtent l="0" t="0" r="12700" b="12700"/>
                      <wp:docPr id="14" name="Oval 14"/>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575D82" id="Oval 1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064F3768" w14:textId="77777777" w:rsidR="00595CCF" w:rsidRDefault="00595CCF" w:rsidP="005070D1">
            <w:pPr>
              <w:jc w:val="center"/>
            </w:pPr>
            <w:r>
              <w:rPr>
                <w:noProof/>
              </w:rPr>
              <mc:AlternateContent>
                <mc:Choice Requires="wps">
                  <w:drawing>
                    <wp:inline distT="0" distB="0" distL="0" distR="0" wp14:anchorId="124612DD" wp14:editId="254E5432">
                      <wp:extent cx="216000" cy="216000"/>
                      <wp:effectExtent l="0" t="0" r="12700" b="12700"/>
                      <wp:docPr id="16" name="Rectangle 16"/>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7EECCB" id="Rectangle 1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GnCdQIAAIcFAAAOAAAAZHJzL2Uyb0RvYy54bWysVE1v2zAMvQ/YfxB0X+0EadcFdYogRYcB&#13;&#10;RVssHXpWZCk2IIsapcTJfv0o+SNdV+xQ7CJTIvlIPpO8uj40hu0V+hpswSdnOWfKSihruy34j6fb&#13;&#10;T5ec+SBsKQxYVfCj8vx68fHDVevmagoVmFIhIxDr560reBWCm2eZl5VqhD8DpywpNWAjAl1xm5Uo&#13;&#10;WkJvTDbN84usBSwdglTe0+tNp+SLhK+1kuFBa68CMwWn3EI6MZ2beGaLKzHfonBVLfs0xDuyaERt&#13;&#10;KegIdSOCYDus/4JqaongQYczCU0GWtdSpRqomkn+qpp1JZxKtRA53o00+f8HK+/3a/eIREPr/NyT&#13;&#10;GKs4aGzil/Jjh0TWcSRLHQKT9DidXOQ5USpJ1cuEkp2cHfrwVUHDolBwpH+RKBL7Ox8608EkxvJg&#13;&#10;6vK2NiZdcLtZGWR7Ef9bfhkjdS5/mBn7Pk/KMrpmp5qTFI5GRUBjvyvN6jJWmVJO7ajGhISUyoZJ&#13;&#10;p6pEqbo8zynLMc3YwNEjUZIAI7Km+kbsHmCw7EAG7K7a3j66qtTNo3P+r8Q659EjRQYbRuemtoBv&#13;&#10;ARiqqo/c2Q8kddREljZQHh+RIXSz5J28rekH3wkfHgXS8FBP0EIID3RoA23BoZc4qwB/vfUe7amn&#13;&#10;SctZS8NYcP9zJ1BxZr5Z6vYvk9ksTm+6zM4/T+mCLzWblxq7a1ZAfTOh1eNkEqN9MIOoEZpn2hvL&#13;&#10;GJVUwkqKXXAZcLisQrckaPNItVwmM5pYJ8KdXTsZwSOrsYGfDs8CXd/lgcbjHobBFfNXzd7ZRk8L&#13;&#10;y10AXadJOPHa803Tnhqn30xxnby8J6vT/lz8BgAA//8DAFBLAwQUAAYACAAAACEAW1aEVtgAAAAI&#13;&#10;AQAADwAAAGRycy9kb3ducmV2LnhtbExP0U7CQBB8N/EfLmvim1xFIlJ6JSjRhEeQD9j2lrbY22t6&#13;&#10;B61/76oP+jKbyWRmZ7LV6Fp1oT40ng3cTxJQxKW3DVcGDu+vd0+gQkS22HomA58UYJVfX2WYWj/w&#13;&#10;ji77WCkJ4ZCigTrGLtU6lDU5DBPfEYt29L3DKLSvtO1xkHDX6mmSPGqHDcuHGjt6qan82J+d1FgX&#13;&#10;/m2b6Pl8mC5O241/nh0PO2Nub8bNUmC9BBVpjH8O+N4gRsilWOHPbINqDcia+IOiPcyEFb9X55n+&#13;&#10;PyD/AgAA//8DAFBLAQItABQABgAIAAAAIQC2gziS/gAAAOEBAAATAAAAAAAAAAAAAAAAAAAAAABb&#13;&#10;Q29udGVudF9UeXBlc10ueG1sUEsBAi0AFAAGAAgAAAAhADj9If/WAAAAlAEAAAsAAAAAAAAAAAAA&#13;&#10;AAAALwEAAF9yZWxzLy5yZWxzUEsBAi0AFAAGAAgAAAAhAGU0acJ1AgAAhwUAAA4AAAAAAAAAAAAA&#13;&#10;AAAALgIAAGRycy9lMm9Eb2MueG1sUEsBAi0AFAAGAAgAAAAhAFtWhFbYAAAACAEAAA8AAAAAAAAA&#13;&#10;AAAAAAAAzwQAAGRycy9kb3ducmV2LnhtbFBLBQYAAAAABAAEAPMAAADUBQAAAAA=&#13;&#10;" fillcolor="green" strokecolor="green"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280D3CD7"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EE3D67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5A6EB85"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FA61CD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2AC4D0C" w14:textId="77777777" w:rsidR="00595CCF" w:rsidRDefault="00595CCF" w:rsidP="005070D1">
            <w:pPr>
              <w:jc w:val="center"/>
            </w:pPr>
            <w:r>
              <w:rPr>
                <w:noProof/>
              </w:rPr>
              <mc:AlternateContent>
                <mc:Choice Requires="wps">
                  <w:drawing>
                    <wp:inline distT="0" distB="0" distL="0" distR="0" wp14:anchorId="4900C693" wp14:editId="3DCEC906">
                      <wp:extent cx="216000" cy="216000"/>
                      <wp:effectExtent l="19050" t="19050" r="31750" b="12700"/>
                      <wp:docPr id="20"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3DCFEA"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714BE5E" w14:textId="77777777" w:rsidR="00595CCF" w:rsidRDefault="00595CCF" w:rsidP="005070D1">
            <w:pPr>
              <w:jc w:val="center"/>
            </w:pPr>
          </w:p>
        </w:tc>
      </w:tr>
      <w:tr w:rsidR="00595CCF" w14:paraId="0152AD91" w14:textId="77777777" w:rsidTr="005070D1">
        <w:trPr>
          <w:trHeight w:hRule="exact" w:val="567"/>
          <w:jc w:val="center"/>
        </w:trPr>
        <w:tc>
          <w:tcPr>
            <w:tcW w:w="567" w:type="dxa"/>
            <w:tcBorders>
              <w:right w:val="single" w:sz="4" w:space="0" w:color="auto"/>
            </w:tcBorders>
            <w:vAlign w:val="center"/>
          </w:tcPr>
          <w:p w14:paraId="670A254D" w14:textId="77777777" w:rsidR="00595CCF" w:rsidRDefault="00595CCF" w:rsidP="005070D1">
            <w:pPr>
              <w:jc w:val="center"/>
            </w:pPr>
            <w:r>
              <w:t>E</w:t>
            </w:r>
          </w:p>
        </w:tc>
        <w:tc>
          <w:tcPr>
            <w:tcW w:w="567" w:type="dxa"/>
            <w:tcBorders>
              <w:top w:val="single" w:sz="4" w:space="0" w:color="auto"/>
              <w:left w:val="single" w:sz="4" w:space="0" w:color="auto"/>
              <w:bottom w:val="single" w:sz="4" w:space="0" w:color="auto"/>
              <w:right w:val="single" w:sz="4" w:space="0" w:color="auto"/>
            </w:tcBorders>
            <w:vAlign w:val="center"/>
          </w:tcPr>
          <w:p w14:paraId="0B45EDD7"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4C2160B"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4D45BAA"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1CD8764" w14:textId="4A665974" w:rsidR="00595CCF" w:rsidRDefault="00595CCF" w:rsidP="005070D1">
            <w:pPr>
              <w:jc w:val="center"/>
            </w:pPr>
            <w:r>
              <w:rPr>
                <w:noProof/>
              </w:rPr>
              <mc:AlternateContent>
                <mc:Choice Requires="wps">
                  <w:drawing>
                    <wp:inline distT="0" distB="0" distL="0" distR="0" wp14:anchorId="4102B9EE" wp14:editId="20A3B5A1">
                      <wp:extent cx="216000" cy="216000"/>
                      <wp:effectExtent l="19050" t="19050" r="31750" b="12700"/>
                      <wp:docPr id="4" name="Isosceles Triangle 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943790" id="Isosceles Triangle 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4CFB9C2" w14:textId="77777777" w:rsidR="00595CCF" w:rsidRDefault="00595CCF" w:rsidP="005070D1">
            <w:pPr>
              <w:jc w:val="center"/>
            </w:pPr>
            <w:r>
              <w:rPr>
                <w:noProof/>
              </w:rPr>
              <mc:AlternateContent>
                <mc:Choice Requires="wps">
                  <w:drawing>
                    <wp:inline distT="0" distB="0" distL="0" distR="0" wp14:anchorId="437BB6FB" wp14:editId="7C279EAF">
                      <wp:extent cx="216000" cy="216000"/>
                      <wp:effectExtent l="0" t="0" r="12700" b="12700"/>
                      <wp:docPr id="3" name="Oval 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0F748A" id="Oval 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00160453" w14:textId="0D00E425" w:rsidR="00595CCF" w:rsidRDefault="00614755" w:rsidP="005070D1">
            <w:pPr>
              <w:jc w:val="center"/>
            </w:pPr>
            <w:r>
              <w:rPr>
                <w:noProof/>
              </w:rPr>
              <mc:AlternateContent>
                <mc:Choice Requires="wps">
                  <w:drawing>
                    <wp:inline distT="0" distB="0" distL="0" distR="0" wp14:anchorId="763D1D2E" wp14:editId="21956154">
                      <wp:extent cx="216000" cy="216000"/>
                      <wp:effectExtent l="19050" t="19050" r="31750" b="12700"/>
                      <wp:docPr id="526600286" name="Isosceles Triangle 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AAAB5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7B08425" w14:textId="7EF9FE62"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9CA6EC8"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608F959" w14:textId="77777777" w:rsidR="00595CCF" w:rsidRDefault="00595CCF" w:rsidP="005070D1">
            <w:pPr>
              <w:jc w:val="center"/>
            </w:pPr>
          </w:p>
        </w:tc>
      </w:tr>
      <w:tr w:rsidR="00595CCF" w14:paraId="39692150" w14:textId="77777777" w:rsidTr="005070D1">
        <w:trPr>
          <w:trHeight w:hRule="exact" w:val="567"/>
          <w:jc w:val="center"/>
        </w:trPr>
        <w:tc>
          <w:tcPr>
            <w:tcW w:w="567" w:type="dxa"/>
            <w:tcBorders>
              <w:right w:val="single" w:sz="4" w:space="0" w:color="auto"/>
            </w:tcBorders>
            <w:vAlign w:val="center"/>
          </w:tcPr>
          <w:p w14:paraId="5BD94C2C" w14:textId="77777777" w:rsidR="00595CCF" w:rsidRDefault="00595CCF" w:rsidP="005070D1">
            <w:pPr>
              <w:jc w:val="center"/>
            </w:pPr>
            <w:r>
              <w:t>F</w:t>
            </w:r>
          </w:p>
        </w:tc>
        <w:tc>
          <w:tcPr>
            <w:tcW w:w="567" w:type="dxa"/>
            <w:tcBorders>
              <w:top w:val="single" w:sz="4" w:space="0" w:color="auto"/>
              <w:left w:val="single" w:sz="4" w:space="0" w:color="auto"/>
              <w:bottom w:val="single" w:sz="4" w:space="0" w:color="auto"/>
              <w:right w:val="single" w:sz="4" w:space="0" w:color="auto"/>
            </w:tcBorders>
            <w:vAlign w:val="center"/>
          </w:tcPr>
          <w:p w14:paraId="3A4C0C2D" w14:textId="77777777" w:rsidR="00595CCF" w:rsidRDefault="00595CCF" w:rsidP="005070D1">
            <w:pPr>
              <w:jc w:val="center"/>
            </w:pPr>
            <w:r>
              <w:rPr>
                <w:noProof/>
              </w:rPr>
              <mc:AlternateContent>
                <mc:Choice Requires="wps">
                  <w:drawing>
                    <wp:inline distT="0" distB="0" distL="0" distR="0" wp14:anchorId="74C91EBE" wp14:editId="62AD5316">
                      <wp:extent cx="216000" cy="216000"/>
                      <wp:effectExtent l="0" t="0" r="12700" b="12700"/>
                      <wp:docPr id="23" name="Rectangle 23"/>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B38C03" id="Rectangle 2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XFegIAAIcFAAAOAAAAZHJzL2Uyb0RvYy54bWysVE1v2zAMvQ/YfxB0X+0EabcFdYogRYYB&#13;&#10;RVu0HXpWZCk2IIsapcTJfv0o+SNdV+xQ7CKTJvlEPpG8vDo0hu0V+hpswSdnOWfKSihruy34j6f1&#13;&#10;py+c+SBsKQxYVfCj8vxq8fHDZevmagoVmFIhIxDr560reBWCm2eZl5VqhD8DpywZNWAjAqm4zUoU&#13;&#10;LaE3Jpvm+UXWApYOQSrv6e91Z+SLhK+1kuFOa68CMwWn3EI6MZ2beGaLSzHfonBVLfs0xDuyaERt&#13;&#10;6dIR6loEwXZY/wXV1BLBgw5nEpoMtK6lSjVQNZP8VTWPlXAq1ULkeDfS5P8frLzdP7p7JBpa5+ee&#13;&#10;xFjFQWMTv5QfOySyjiNZ6hCYpJ/TyUWeE6WSTL1MKNkp2KEP3xQ0LAoFR3qLRJHY3/jQuQ4u8S4P&#13;&#10;pi7XtTFJwe1mZZDtBb3bek0PfRGfitD/cDP2fZGEE0OzU81JCkejIqCxD0qzuoxVppRTO6oxISGl&#13;&#10;smHSmSpRqi7Pc+IjdVRMMzZwjEhJJ8CIrKm+EbsHGDw7kAG7q7b3j6EqdfMYnP8rsS54jEg3gw1j&#13;&#10;cFNbwLcADFXV39z5DyR11ESWNlAe75EhdLPknVzX9MA3wod7gTQ81BO0EMIdHdpAW3DoJc4qwF9v&#13;&#10;/Y/+1NNk5aylYSy4/7kTqDgz3y11+9fJbBanNymz889TUvClZfPSYnfNCqhvJrR6nExi9A9mEDVC&#13;&#10;80x7YxlvJZOwku4uuAw4KKvQLQnaPFItl8mNJtaJcGMfnYzgkdXYwE+HZ4Gu7/JA43ELw+CK+atm&#13;&#10;73xjpIXlLoCu0ySceO35pmlPjdNvprhOXurJ67Q/F78BAAD//wMAUEsDBBQABgAIAAAAIQDWzeg/&#13;&#10;2gAAAAgBAAAPAAAAZHJzL2Rvd25yZXYueG1sTE9BTsMwELwj8QdrkXqjTluEUBqnahv1wgWloIqj&#13;&#10;Gy9xRLyObLdNf88CB7jMajSa2ZliNbpenDHEzpOC2TQDgdR401Gr4O11d/8EIiZNRveeUMEVI6zK&#13;&#10;25tC58ZfqMbzPrWCQyjmWoFNaciljI1Fp+PUD0isffjgdGIaWmmCvnC46+U8yx6l0x3xB6sH3Fps&#13;&#10;Pvcnp4Dm18PiEOrwvHupNmnT1pV9H5Wa3I3VkmG9BJFwTH8O+N7A/aHkYkd/IhNFr4DXpB9kbfHA&#13;&#10;7Ph7ZVnI/wPKLwAAAP//AwBQSwECLQAUAAYACAAAACEAtoM4kv4AAADhAQAAEwAAAAAAAAAAAAAA&#13;&#10;AAAAAAAAW0NvbnRlbnRfVHlwZXNdLnhtbFBLAQItABQABgAIAAAAIQA4/SH/1gAAAJQBAAALAAAA&#13;&#10;AAAAAAAAAAAAAC8BAABfcmVscy8ucmVsc1BLAQItABQABgAIAAAAIQDiSfXFegIAAIcFAAAOAAAA&#13;&#10;AAAAAAAAAAAAAC4CAABkcnMvZTJvRG9jLnhtbFBLAQItABQABgAIAAAAIQDWzeg/2gAAAAgBAAAP&#13;&#10;AAAAAAAAAAAAAAAAANQEAABkcnMvZG93bnJldi54bWxQSwUGAAAAAAQABADzAAAA2wUAAAAA&#13;&#10;" fillcolor="#f06" strokecolor="#f06"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27BF7A3"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8D7E129"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CE5BD88"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4A4E9DE"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5ACACDB"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C704B2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AFF6809"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34717CE" w14:textId="77777777" w:rsidR="00595CCF" w:rsidRDefault="00595CCF" w:rsidP="005070D1">
            <w:pPr>
              <w:jc w:val="center"/>
            </w:pPr>
          </w:p>
        </w:tc>
      </w:tr>
      <w:tr w:rsidR="00595CCF" w14:paraId="1ED5B98E" w14:textId="77777777" w:rsidTr="005070D1">
        <w:trPr>
          <w:trHeight w:hRule="exact" w:val="567"/>
          <w:jc w:val="center"/>
        </w:trPr>
        <w:tc>
          <w:tcPr>
            <w:tcW w:w="567" w:type="dxa"/>
            <w:tcBorders>
              <w:right w:val="single" w:sz="4" w:space="0" w:color="auto"/>
            </w:tcBorders>
            <w:vAlign w:val="center"/>
          </w:tcPr>
          <w:p w14:paraId="112FCDFC" w14:textId="77777777" w:rsidR="00595CCF" w:rsidRDefault="00595CCF" w:rsidP="005070D1">
            <w:pPr>
              <w:jc w:val="center"/>
            </w:pPr>
            <w:r>
              <w:t>G</w:t>
            </w:r>
          </w:p>
        </w:tc>
        <w:tc>
          <w:tcPr>
            <w:tcW w:w="567" w:type="dxa"/>
            <w:tcBorders>
              <w:top w:val="single" w:sz="4" w:space="0" w:color="auto"/>
              <w:left w:val="single" w:sz="4" w:space="0" w:color="auto"/>
              <w:bottom w:val="single" w:sz="4" w:space="0" w:color="auto"/>
              <w:right w:val="single" w:sz="4" w:space="0" w:color="auto"/>
            </w:tcBorders>
            <w:vAlign w:val="center"/>
          </w:tcPr>
          <w:p w14:paraId="71FE00CE"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871CAE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00811719"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35FC92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CB42041"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5462910"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FA247A4" w14:textId="77777777" w:rsidR="00595CCF" w:rsidRDefault="00595CCF" w:rsidP="005070D1">
            <w:pPr>
              <w:jc w:val="center"/>
            </w:pPr>
            <w:r>
              <w:rPr>
                <w:noProof/>
              </w:rPr>
              <mc:AlternateContent>
                <mc:Choice Requires="wps">
                  <w:drawing>
                    <wp:inline distT="0" distB="0" distL="0" distR="0" wp14:anchorId="2E595AC5" wp14:editId="34FC00FF">
                      <wp:extent cx="216000" cy="216000"/>
                      <wp:effectExtent l="0" t="0" r="12700" b="12700"/>
                      <wp:docPr id="9" name="Rectangle 9"/>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8985B1" id="Rectangle 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XFegIAAIcFAAAOAAAAZHJzL2Uyb0RvYy54bWysVE1v2zAMvQ/YfxB0X+0EabcFdYogRYYB&#13;&#10;RVu0HXpWZCk2IIsapcTJfv0o+SNdV+xQ7CKTJvlEPpG8vDo0hu0V+hpswSdnOWfKSihruy34j6f1&#13;&#10;py+c+SBsKQxYVfCj8vxq8fHDZevmagoVmFIhIxDr560reBWCm2eZl5VqhD8DpywZNWAjAqm4zUoU&#13;&#10;LaE3Jpvm+UXWApYOQSrv6e91Z+SLhK+1kuFOa68CMwWn3EI6MZ2beGaLSzHfonBVLfs0xDuyaERt&#13;&#10;6dIR6loEwXZY/wXV1BLBgw5nEpoMtK6lSjVQNZP8VTWPlXAq1ULkeDfS5P8frLzdP7p7JBpa5+ee&#13;&#10;xFjFQWMTv5QfOySyjiNZ6hCYpJ/TyUWeE6WSTL1MKNkp2KEP3xQ0LAoFR3qLRJHY3/jQuQ4u8S4P&#13;&#10;pi7XtTFJwe1mZZDtBb3bek0PfRGfitD/cDP2fZGEE0OzU81JCkejIqCxD0qzuoxVppRTO6oxISGl&#13;&#10;smHSmSpRqi7Pc+IjdVRMMzZwjEhJJ8CIrKm+EbsHGDw7kAG7q7b3j6EqdfMYnP8rsS54jEg3gw1j&#13;&#10;cFNbwLcADFXV39z5DyR11ESWNlAe75EhdLPknVzX9MA3wod7gTQ81BO0EMIdHdpAW3DoJc4qwF9v&#13;&#10;/Y/+1NNk5aylYSy4/7kTqDgz3y11+9fJbBanNymz889TUvClZfPSYnfNCqhvJrR6nExi9A9mEDVC&#13;&#10;80x7YxlvJZOwku4uuAw4KKvQLQnaPFItl8mNJtaJcGMfnYzgkdXYwE+HZ4Gu7/JA43ELw+CK+atm&#13;&#10;73xjpIXlLoCu0ySceO35pmlPjdNvprhOXurJ67Q/F78BAAD//wMAUEsDBBQABgAIAAAAIQDWzeg/&#13;&#10;2gAAAAgBAAAPAAAAZHJzL2Rvd25yZXYueG1sTE9BTsMwELwj8QdrkXqjTluEUBqnahv1wgWloIqj&#13;&#10;Gy9xRLyObLdNf88CB7jMajSa2ZliNbpenDHEzpOC2TQDgdR401Gr4O11d/8EIiZNRveeUMEVI6zK&#13;&#10;25tC58ZfqMbzPrWCQyjmWoFNaciljI1Fp+PUD0isffjgdGIaWmmCvnC46+U8yx6l0x3xB6sH3Fps&#13;&#10;Pvcnp4Dm18PiEOrwvHupNmnT1pV9H5Wa3I3VkmG9BJFwTH8O+N7A/aHkYkd/IhNFr4DXpB9kbfHA&#13;&#10;7Ph7ZVnI/wPKLwAAAP//AwBQSwECLQAUAAYACAAAACEAtoM4kv4AAADhAQAAEwAAAAAAAAAAAAAA&#13;&#10;AAAAAAAAW0NvbnRlbnRfVHlwZXNdLnhtbFBLAQItABQABgAIAAAAIQA4/SH/1gAAAJQBAAALAAAA&#13;&#10;AAAAAAAAAAAAAC8BAABfcmVscy8ucmVsc1BLAQItABQABgAIAAAAIQDiSfXFegIAAIcFAAAOAAAA&#13;&#10;AAAAAAAAAAAAAC4CAABkcnMvZTJvRG9jLnhtbFBLAQItABQABgAIAAAAIQDWzeg/2gAAAAgBAAAP&#13;&#10;AAAAAAAAAAAAAAAAANQEAABkcnMvZG93bnJldi54bWxQSwUGAAAAAAQABADzAAAA2wUAAAAA&#13;&#10;" fillcolor="#f06" strokecolor="#f06" strokeweight="2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FA34FF2"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73EC9EF" w14:textId="77777777" w:rsidR="00595CCF" w:rsidRDefault="00595CCF" w:rsidP="005070D1">
            <w:pPr>
              <w:jc w:val="center"/>
            </w:pPr>
          </w:p>
        </w:tc>
      </w:tr>
      <w:tr w:rsidR="00595CCF" w14:paraId="37DF22CD" w14:textId="77777777" w:rsidTr="005070D1">
        <w:trPr>
          <w:trHeight w:hRule="exact" w:val="567"/>
          <w:jc w:val="center"/>
        </w:trPr>
        <w:tc>
          <w:tcPr>
            <w:tcW w:w="567" w:type="dxa"/>
            <w:tcBorders>
              <w:right w:val="single" w:sz="4" w:space="0" w:color="auto"/>
            </w:tcBorders>
            <w:vAlign w:val="center"/>
          </w:tcPr>
          <w:p w14:paraId="083C4D5D" w14:textId="77777777" w:rsidR="00595CCF" w:rsidRDefault="00595CCF" w:rsidP="005070D1">
            <w:pPr>
              <w:jc w:val="center"/>
            </w:pPr>
            <w:r>
              <w:t>H</w:t>
            </w:r>
          </w:p>
        </w:tc>
        <w:tc>
          <w:tcPr>
            <w:tcW w:w="567" w:type="dxa"/>
            <w:tcBorders>
              <w:top w:val="single" w:sz="4" w:space="0" w:color="auto"/>
              <w:left w:val="single" w:sz="4" w:space="0" w:color="auto"/>
              <w:bottom w:val="single" w:sz="4" w:space="0" w:color="auto"/>
              <w:right w:val="single" w:sz="4" w:space="0" w:color="auto"/>
            </w:tcBorders>
            <w:vAlign w:val="center"/>
          </w:tcPr>
          <w:p w14:paraId="0C7094EC"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60DD4AF" w14:textId="77777777" w:rsidR="00595CCF" w:rsidRDefault="00595CCF" w:rsidP="005070D1">
            <w:pPr>
              <w:jc w:val="center"/>
            </w:pPr>
            <w:r>
              <w:rPr>
                <w:noProof/>
              </w:rPr>
              <mc:AlternateContent>
                <mc:Choice Requires="wps">
                  <w:drawing>
                    <wp:inline distT="0" distB="0" distL="0" distR="0" wp14:anchorId="42BF10C7" wp14:editId="36F3697A">
                      <wp:extent cx="216000" cy="216000"/>
                      <wp:effectExtent l="0" t="0" r="12700" b="12700"/>
                      <wp:docPr id="25" name="Oval 2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FC9C4D" id="Oval 2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SyMdAIAAJAFAAAOAAAAZHJzL2Uyb0RvYy54bWysVE1v2zAMvQ/YfxB0X20HbbcFcYqgRYcB&#13;&#10;QRssHXpWZCkWIIuapMTJfv0o+SNZW+xQ7CKTIvlEPpOc3RwaTfbCeQWmpMVFTokwHCpltiX9+XT/&#13;&#10;6QslPjBTMQ1GlPQoPL2Zf/wwa+1UTKAGXQlHEMT4aWtLWodgp1nmeS0a5i/ACoNGCa5hAVW3zSrH&#13;&#10;WkRvdDbJ8+usBVdZB1x4j7d3nZHOE76UgodHKb0IRJcUcwvpdOncxDObz9h065itFe/TYO/IomHK&#13;&#10;4KMj1B0LjOycegXVKO7AgwwXHJoMpFRcpBqwmiJ/Uc26ZlakWpAcb0ea/P+D5Q/7tV05pKG1fupR&#13;&#10;jFUcpGviF/Mjh0TWcSRLHALheDkprvMcKeVo6mVEyU7B1vnwTUBDolBSobWyPpbDpmy/9KHzHrzi&#13;&#10;tQetqnuldVJiC4hb7cie4c9jnAsTJvGH4Rt/eWrz7mCEitHZqfgkhaMWEVObH0ISVcVyU+KpL18m&#13;&#10;VXSmmlWiy/UKiUmtFTMdykh5J8CILLHKEbsHGDzPCy76gnv/GCpSW4/B+b8S69gaI9LLYMIY3CgD&#13;&#10;7i0AHcaXO/+BpI6ayNIGquPKEQfdUHnL7xX+6SXzYcUcThE2B26G8IiH1NCWFHqJkhrc77fuoz82&#13;&#10;N1opaXEqS+p/7ZgTlOjvBtv+a3F5Gcc4KZdXnyeouHPL5txids0tYO8UuIMsT2L0D3oQpYPmGRfI&#13;&#10;Ir6KJmY4vl1SHtyg3IZuW+AK4mKxSG44upaFpVlbHsEjq7GNnw7PzNm+3QPOyQMME/yq5TvfGGlg&#13;&#10;sQsgVZqHE6893zj2qXH6FRX3yrmevE6LdP4HAAD//wMAUEsDBBQABgAIAAAAIQDs75J12QAAAAgB&#13;&#10;AAAPAAAAZHJzL2Rvd25yZXYueG1sTE9dS8QwEHwX/A9hBd+81FPk6DU9xA8QPBBj8TnX7LXFZFOS&#13;&#10;9K7+e1d90JdZhmFmZ6rN7J04YExDIAWXiwIEUhvsQJ2C5u3xYgUiZUPWuECo4BMTbOrTk8qUNhzp&#13;&#10;FQ86d4JDKJVGQZ/zWEqZ2h69SYswIrG2D9GbzDR20kZz5HDv5LIobqQ3A/GH3ox412P7oSevYL99&#13;&#10;KeKTa57HqdF6qefVw/C+Ver8bL5fM9yuQWSc858Dvjdwf6i52C5MZJNwCnhN/kHWrq6Z7X6vrCv5&#13;&#10;f0D9BQAA//8DAFBLAQItABQABgAIAAAAIQC2gziS/gAAAOEBAAATAAAAAAAAAAAAAAAAAAAAAABb&#13;&#10;Q29udGVudF9UeXBlc10ueG1sUEsBAi0AFAAGAAgAAAAhADj9If/WAAAAlAEAAAsAAAAAAAAAAAAA&#13;&#10;AAAALwEAAF9yZWxzLy5yZWxzUEsBAi0AFAAGAAgAAAAhADQxLIx0AgAAkAUAAA4AAAAAAAAAAAAA&#13;&#10;AAAALgIAAGRycy9lMm9Eb2MueG1sUEsBAi0AFAAGAAgAAAAhAOzvknXZAAAACAEAAA8AAAAAAAAA&#13;&#10;AAAAAAAAzgQAAGRycy9kb3ducmV2LnhtbFBLBQYAAAAABAAEAPMAAADUBQAAAAA=&#13;&#10;" fillcolor="#c0504d [3205]" strokecolor="#c0504d [3205]"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BA52B31"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A76ED0A"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F70643B" w14:textId="77777777" w:rsidR="00595CCF" w:rsidRDefault="00595CCF" w:rsidP="005070D1">
            <w:pPr>
              <w:jc w:val="center"/>
            </w:pPr>
            <w:r>
              <w:rPr>
                <w:noProof/>
              </w:rPr>
              <mc:AlternateContent>
                <mc:Choice Requires="wps">
                  <w:drawing>
                    <wp:inline distT="0" distB="0" distL="0" distR="0" wp14:anchorId="3322363A" wp14:editId="42871ECB">
                      <wp:extent cx="216000" cy="216000"/>
                      <wp:effectExtent l="19050" t="19050" r="31750" b="12700"/>
                      <wp:docPr id="19" name="Isosceles Triangle 19"/>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2C0FAFA" id="Isosceles Triangle 19"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WKewIAAIs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h4RCPc2qZ6xEzsbkLs3Ae3&#13;&#10;dB3AmnpprM0KrldXFtlO0L9bLulnn6ffRS/84Wbd+yIJJ4UWx7qzFA9WJUDrHpRmpk6V5pRzS6ox&#13;&#10;ISGlcnHSmTaiVl2eZ8RJ7qqUZmriFJGTzoAJWVN9I3YPMHh2IAN2V23vn0JV7ugxuPxXYl3wGJFf&#13;&#10;BhfH4MY4wLcALFXVv9z5DyR11CSWVlAf7pEhdPMUvFwa+sk3IsR7gTRA1Be0FOIdHdpCW3HoJc42&#13;&#10;gL/euk/+1Ndk5aylgax4+LkVqDiz3x11/NfJ6Wma4Kycnn2ekoIvLauXFrdtroD6ZkLrx8ssJv9o&#13;&#10;B1EjNM+0OxbpVTIJJ+ntisuIg3IVu0VB20eqxSK70dR6EW/co5cJPLGaGvhp/yzQD51OI3ILw/C+&#13;&#10;avbON0U6WGwjaJMn4chrzzdNfG6cfjullfJSz17HHTr/DQAA//8DAFBLAwQUAAYACAAAACEAqZv7&#13;&#10;NdkAAAAIAQAADwAAAGRycy9kb3ducmV2LnhtbExPy07DMBC8I/EP1iJxow5QUJXGqSoQIMGJ8Dhv&#13;&#10;420cEa9D7DaBr2eBA1xmNRrN7Eyxmnyn9jTENrCB01kGirgOtuXGwPPTzckCVEzIFrvAZOCDIqzK&#13;&#10;w4MCcxtGfqR9lRolIRxzNOBS6nOtY+3IY5yFnli0bRg8JqFDo+2Ao4T7Tp9l2aX22LJ8cNjTlaP6&#13;&#10;rdp5Aw968eKq+05f3H2+u+38dQy3uDbm+Gi6Xgqsl6ASTenPAd8bpD+UUmwTdmyj6gzImvSDop3P&#13;&#10;hW1+ry4L/X9A+QUAAP//AwBQSwECLQAUAAYACAAAACEAtoM4kv4AAADhAQAAEwAAAAAAAAAAAAAA&#13;&#10;AAAAAAAAW0NvbnRlbnRfVHlwZXNdLnhtbFBLAQItABQABgAIAAAAIQA4/SH/1gAAAJQBAAALAAAA&#13;&#10;AAAAAAAAAAAAAC8BAABfcmVscy8ucmVsc1BLAQItABQABgAIAAAAIQCoboWKewIAAIsFAAAOAAAA&#13;&#10;AAAAAAAAAAAAAC4CAABkcnMvZTJvRG9jLnhtbFBLAQItABQABgAIAAAAIQCpm/s12QAAAAgBAAAP&#13;&#10;AAAAAAAAAAAAAAAAANUEAABkcnMvZG93bnJldi54bWxQSwUGAAAAAAQABADzAAAA2wUAAAAA&#13;&#10;" fillcolor="#f06" strokecolor="#f06" strokeweight="2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5C23634"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6A62BA7"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FE57970"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1709A5F" w14:textId="77777777" w:rsidR="00595CCF" w:rsidRDefault="00595CCF" w:rsidP="005070D1">
            <w:pPr>
              <w:jc w:val="center"/>
            </w:pPr>
          </w:p>
        </w:tc>
      </w:tr>
      <w:tr w:rsidR="00595CCF" w14:paraId="67E9775A" w14:textId="77777777" w:rsidTr="005070D1">
        <w:trPr>
          <w:trHeight w:hRule="exact" w:val="567"/>
          <w:jc w:val="center"/>
        </w:trPr>
        <w:tc>
          <w:tcPr>
            <w:tcW w:w="567" w:type="dxa"/>
            <w:tcBorders>
              <w:right w:val="single" w:sz="4" w:space="0" w:color="auto"/>
            </w:tcBorders>
            <w:vAlign w:val="center"/>
          </w:tcPr>
          <w:p w14:paraId="0646E8B8" w14:textId="77777777" w:rsidR="00595CCF" w:rsidRDefault="00595CCF" w:rsidP="005070D1">
            <w:pPr>
              <w:jc w:val="center"/>
            </w:pPr>
            <w:r>
              <w:t>I</w:t>
            </w:r>
          </w:p>
        </w:tc>
        <w:tc>
          <w:tcPr>
            <w:tcW w:w="567" w:type="dxa"/>
            <w:tcBorders>
              <w:top w:val="single" w:sz="4" w:space="0" w:color="auto"/>
              <w:left w:val="single" w:sz="4" w:space="0" w:color="auto"/>
              <w:bottom w:val="single" w:sz="4" w:space="0" w:color="auto"/>
              <w:right w:val="single" w:sz="4" w:space="0" w:color="auto"/>
            </w:tcBorders>
            <w:vAlign w:val="center"/>
          </w:tcPr>
          <w:p w14:paraId="695A90F1" w14:textId="77777777" w:rsidR="00595CCF" w:rsidRDefault="00595CCF" w:rsidP="005070D1">
            <w:pPr>
              <w:jc w:val="center"/>
            </w:pPr>
            <w:r>
              <w:rPr>
                <w:noProof/>
              </w:rPr>
              <mc:AlternateContent>
                <mc:Choice Requires="wps">
                  <w:drawing>
                    <wp:inline distT="0" distB="0" distL="0" distR="0" wp14:anchorId="54B535C6" wp14:editId="46DCD993">
                      <wp:extent cx="216000" cy="216000"/>
                      <wp:effectExtent l="0" t="0" r="12700" b="12700"/>
                      <wp:docPr id="12" name="Oval 1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9FE14E" id="Oval 1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WOewIAAIoFAAAOAAAAZHJzL2Uyb0RvYy54bWysVN9PGzEMfp+0/yHK+7hrBWyruKIK1GkS&#13;&#10;AgRMPKe5pI2UizMn7bX76+fkfpQNtAe0l5wd21/s72xfXO4by3YKgwFX8clJyZlyEmrj1hX/8bT8&#13;&#10;9IWzEIWrhQWnKn5QgV/OP364aP1MTWEDtlbICMSFWesrvonRz4oiyI1qRDgBrxwZNWAjIqm4LmoU&#13;&#10;LaE3tpiW5XnRAtYeQaoQ6Pa6M/J5xtdayXindVCR2YpTbjGfmM9VOov5hZitUfiNkX0a4h1ZNMI4&#13;&#10;enSEuhZRsC2aV1CNkQgBdDyR0BSgtZEq10DVTMq/qnncCK9yLURO8CNN4f/Bytvdo79HoqH1YRZI&#13;&#10;TFXsNTbpS/mxfSbrMJKl9pFJupxOzsuSKJVk6mVCKY7BHkP8pqBhSai4stb4kMoRM7G7CbHzHrzS&#13;&#10;dQBr6qWxNiu4Xl1ZZDtBv265pH99nv4WPfCHm3XviyScFFocy85SPFiVAK17UJqZOhWaU84dqcaE&#13;&#10;hJTKxUln2ohadXmeESW5qVKaqYdTRE46AyZkTfWN2D3A4NmBDNhdtb1/ClW5ocfg8l+JdcFjRH4Z&#13;&#10;XByDG+MA3wKwVFX/cuc/kNRRk1haQX24R4bQjVPwcmnoH9+IEO8F0vxQW9BOiHd0aAttxaGXONsA&#13;&#10;/nrrPvlTW5OVs5bmseLh51ag4sx+d9TwXyenp2mAs3J69nlKCr60rF5a3La5AuqbCW0fL7OY/KMd&#13;&#10;RI3QPNPqWKRXySScpLcrLiMOylXs9gQtH6kWi+xGQ+tFvHGPXibwxGpq4Kf9s0DfN3qkCbmFYXZf&#13;&#10;NXvnmyIdLLYRtMmTcOS155sGPjdOv5zSRnmpZ6/jCp3/BgAA//8DAFBLAwQUAAYACAAAACEAn6D5&#13;&#10;kdsAAAAIAQAADwAAAGRycy9kb3ducmV2LnhtbExPy07DMBC8I/EP1iJxQdShIEBpnIrnIRUIKBVn&#13;&#10;N948RLyO4m0b/r4LHOAyq9FoZmey+eg7tcUhtoEMnE0SUEhlcC3VBlbvj6fXoCJbcrYLhAa+MMI8&#13;&#10;PzzIbOrCjt5wu+RaSQjF1BpomPtU61g26G2chB5JtCoM3rLQodZusDsJ952eJsml9rYl+dDYHu8a&#13;&#10;LD+XG2/gQz/fPkz7qnjlxeKqeDl5KqpVaczx0Xg/E7iZgWIc+c8B3xukP+RSbB025KLqDMga/kHR&#13;&#10;zi+ErX+vzjP9f0C+BwAA//8DAFBLAQItABQABgAIAAAAIQC2gziS/gAAAOEBAAATAAAAAAAAAAAA&#13;&#10;AAAAAAAAAABbQ29udGVudF9UeXBlc10ueG1sUEsBAi0AFAAGAAgAAAAhADj9If/WAAAAlAEAAAsA&#13;&#10;AAAAAAAAAAAAAAAALwEAAF9yZWxzLy5yZWxzUEsBAi0AFAAGAAgAAAAhAOUZRY57AgAAigUAAA4A&#13;&#10;AAAAAAAAAAAAAAAALgIAAGRycy9lMm9Eb2MueG1sUEsBAi0AFAAGAAgAAAAhAJ+g+ZHbAAAACAEA&#13;&#10;AA8AAAAAAAAAAAAAAAAA1QQAAGRycy9kb3ducmV2LnhtbFBLBQYAAAAABAAEAPMAAADdBQAAAAA=&#13;&#10;" fillcolor="#f06" strokecolor="#f06" strokeweight="2pt">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2774CEF"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5CF4F6E"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3D270A4D"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1DC2EF8F"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A6D14A5"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25BDD3A9"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E6DCC70" w14:textId="77777777" w:rsidR="00595CCF" w:rsidRDefault="00595CCF" w:rsidP="005070D1">
            <w:pPr>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548E0EB" w14:textId="77777777" w:rsidR="00595CCF" w:rsidRDefault="00595CCF" w:rsidP="005070D1">
            <w:pPr>
              <w:jc w:val="center"/>
            </w:pPr>
          </w:p>
        </w:tc>
      </w:tr>
    </w:tbl>
    <w:p w14:paraId="0294ABB0" w14:textId="77777777" w:rsidR="00595CCF" w:rsidRDefault="00595CCF" w:rsidP="00595CCF"/>
    <w:p w14:paraId="04A176AC" w14:textId="77777777" w:rsidR="00907ACA" w:rsidRDefault="00907ACA" w:rsidP="00595CCF">
      <w:pPr>
        <w:ind w:left="284"/>
      </w:pPr>
    </w:p>
    <w:p w14:paraId="77ED9350" w14:textId="77777777" w:rsidR="00976EBD" w:rsidRDefault="00976EBD" w:rsidP="00595CCF">
      <w:pPr>
        <w:ind w:left="284"/>
      </w:pPr>
    </w:p>
    <w:p w14:paraId="0CC303EA" w14:textId="77777777" w:rsidR="00595CCF" w:rsidRDefault="00595CCF" w:rsidP="00291D99">
      <w:pPr>
        <w:pStyle w:val="Nidungvnbn"/>
        <w:ind w:left="720" w:firstLine="0"/>
      </w:pPr>
      <w:r>
        <w:t>b</w:t>
      </w:r>
      <w:r w:rsidRPr="00291D99">
        <w:t xml:space="preserve">. Determine the truth or falsity of all the following statements, based on the modified Tarski's world. Give the reasons for your </w:t>
      </w:r>
      <w:bookmarkStart w:id="18" w:name="_Hlk86616348"/>
      <w:r w:rsidRPr="00291D99">
        <w:t>justification</w:t>
      </w:r>
      <w:bookmarkEnd w:id="18"/>
      <w:r w:rsidRPr="00291D99">
        <w:t>.</w:t>
      </w:r>
    </w:p>
    <w:p w14:paraId="728BFEAF" w14:textId="77777777" w:rsidR="00291D99" w:rsidRPr="00291D99" w:rsidRDefault="00291D99" w:rsidP="00291D99">
      <w:pPr>
        <w:pStyle w:val="Nidungvnbn"/>
        <w:ind w:left="720" w:firstLine="0"/>
      </w:pPr>
    </w:p>
    <w:p w14:paraId="5E45CFBA" w14:textId="77777777" w:rsidR="00614755" w:rsidRDefault="00595CCF" w:rsidP="00614755">
      <w:pPr>
        <w:pStyle w:val="Nidungvnbn"/>
        <w:numPr>
          <w:ilvl w:val="0"/>
          <w:numId w:val="22"/>
        </w:numPr>
      </w:pPr>
      <w:r w:rsidRPr="00FC0FBE">
        <w:rPr>
          <w:rFonts w:ascii="Cambria Math" w:hAnsi="Cambria Math" w:cs="Cambria Math"/>
        </w:rPr>
        <w:t>∀</w:t>
      </w:r>
      <w:r>
        <w:t>x</w:t>
      </w:r>
      <w:r w:rsidRPr="00FC0FBE">
        <w:t>, Circle(</w:t>
      </w:r>
      <w:r>
        <w:t>x</w:t>
      </w:r>
      <w:r w:rsidRPr="00FC0FBE">
        <w:t xml:space="preserve">) </w:t>
      </w:r>
      <w:r w:rsidRPr="00FC0FBE">
        <w:rPr>
          <w:rFonts w:hint="eastAsia"/>
        </w:rPr>
        <w:t>→</w:t>
      </w:r>
      <w:r w:rsidRPr="00FC0FBE">
        <w:t xml:space="preserve"> </w:t>
      </w:r>
      <w:r>
        <w:t>Green</w:t>
      </w:r>
      <w:r w:rsidRPr="00FC0FBE">
        <w:t>(</w:t>
      </w:r>
      <w:r>
        <w:t>x</w:t>
      </w:r>
      <w:r w:rsidRPr="00FC0FBE">
        <w:t>)</w:t>
      </w:r>
    </w:p>
    <w:p w14:paraId="2D346EDE" w14:textId="0306608F" w:rsidR="00614755" w:rsidRDefault="00614755" w:rsidP="00614755">
      <w:pPr>
        <w:pStyle w:val="Nidungvnbn"/>
        <w:ind w:left="720" w:firstLine="0"/>
      </w:pPr>
      <w:r w:rsidRPr="00614755">
        <w:rPr>
          <w:b/>
          <w:bCs/>
        </w:rPr>
        <w:t>Justification:</w:t>
      </w:r>
      <w:r w:rsidRPr="00614755">
        <w:t xml:space="preserve"> </w:t>
      </w:r>
      <w:r w:rsidR="00B3019C">
        <w:t>There is a red circle (at A8).</w:t>
      </w:r>
      <w:r w:rsidRPr="00614755">
        <w:t xml:space="preserve"> Therefore, the statement is </w:t>
      </w:r>
      <w:r w:rsidR="00B3019C">
        <w:t>false</w:t>
      </w:r>
      <w:r w:rsidRPr="00614755">
        <w:t>.</w:t>
      </w:r>
    </w:p>
    <w:p w14:paraId="74C5A9F3" w14:textId="77777777" w:rsidR="00B3019C" w:rsidRDefault="00B3019C" w:rsidP="00614755">
      <w:pPr>
        <w:pStyle w:val="Nidungvnbn"/>
        <w:ind w:left="720" w:firstLine="0"/>
      </w:pPr>
    </w:p>
    <w:p w14:paraId="3CA68022" w14:textId="77777777" w:rsidR="00B3019C" w:rsidRDefault="00B3019C" w:rsidP="00614755">
      <w:pPr>
        <w:pStyle w:val="Nidungvnbn"/>
        <w:ind w:left="720" w:firstLine="0"/>
      </w:pPr>
    </w:p>
    <w:p w14:paraId="269CE984" w14:textId="77777777" w:rsidR="00B3019C" w:rsidRDefault="00B3019C" w:rsidP="00614755">
      <w:pPr>
        <w:pStyle w:val="Nidungvnbn"/>
        <w:ind w:left="720" w:firstLine="0"/>
      </w:pPr>
    </w:p>
    <w:p w14:paraId="679F7752" w14:textId="77777777" w:rsidR="00614755" w:rsidRDefault="00595CCF" w:rsidP="00614755">
      <w:pPr>
        <w:pStyle w:val="Nidungvnbn"/>
        <w:numPr>
          <w:ilvl w:val="0"/>
          <w:numId w:val="22"/>
        </w:numPr>
      </w:pPr>
      <w:r w:rsidRPr="00614755">
        <w:rPr>
          <w:rFonts w:ascii="Cambria Math" w:hAnsi="Cambria Math" w:cs="Cambria Math"/>
        </w:rPr>
        <w:lastRenderedPageBreak/>
        <w:t>∀</w:t>
      </w:r>
      <w:r>
        <w:t>x</w:t>
      </w:r>
      <w:r w:rsidRPr="00FC0FBE">
        <w:t xml:space="preserve">, </w:t>
      </w:r>
      <w:r>
        <w:t>Triangle</w:t>
      </w:r>
      <w:r w:rsidRPr="00FC0FBE">
        <w:t>(</w:t>
      </w:r>
      <w:r>
        <w:t>x</w:t>
      </w:r>
      <w:r w:rsidRPr="00FC0FBE">
        <w:t xml:space="preserve">) </w:t>
      </w:r>
      <w:r w:rsidRPr="00FC0FBE">
        <w:rPr>
          <w:rFonts w:hint="eastAsia"/>
        </w:rPr>
        <w:t>→</w:t>
      </w:r>
      <w:r w:rsidRPr="00FC0FBE">
        <w:t xml:space="preserve"> </w:t>
      </w:r>
      <w:r>
        <w:t>~Orange</w:t>
      </w:r>
      <w:r w:rsidRPr="00FC0FBE">
        <w:t>(</w:t>
      </w:r>
      <w:r>
        <w:t>x</w:t>
      </w:r>
      <w:r w:rsidRPr="00FC0FBE">
        <w:t>)</w:t>
      </w:r>
    </w:p>
    <w:p w14:paraId="75D587CA" w14:textId="2F5FD220" w:rsidR="00614755" w:rsidRDefault="008D2187" w:rsidP="002A5E56">
      <w:pPr>
        <w:pStyle w:val="Nidungvnbn"/>
        <w:ind w:left="720" w:firstLine="0"/>
      </w:pPr>
      <w:r w:rsidRPr="00614755">
        <w:rPr>
          <w:b/>
          <w:bCs/>
        </w:rPr>
        <w:t>Justification:</w:t>
      </w:r>
      <w:r>
        <w:rPr>
          <w:b/>
          <w:bCs/>
        </w:rPr>
        <w:t xml:space="preserve"> </w:t>
      </w:r>
      <w:r w:rsidR="00A04581">
        <w:t>T</w:t>
      </w:r>
      <w:r>
        <w:t>here are six triangles (at A2, C2, D8, E4, E6 and H5)</w:t>
      </w:r>
      <w:r w:rsidR="002A5E56">
        <w:t xml:space="preserve"> and they are green and red, not orange. </w:t>
      </w:r>
      <w:r w:rsidR="002A5E56" w:rsidRPr="00614755">
        <w:t>Therefore, the statement is true.</w:t>
      </w:r>
    </w:p>
    <w:p w14:paraId="4C82DE2B" w14:textId="77777777" w:rsidR="00B3019C" w:rsidRPr="008D2187" w:rsidRDefault="00B3019C" w:rsidP="002A5E56">
      <w:pPr>
        <w:pStyle w:val="Nidungvnbn"/>
        <w:ind w:left="720" w:firstLine="0"/>
      </w:pPr>
    </w:p>
    <w:p w14:paraId="135356BB" w14:textId="77777777" w:rsidR="00614755" w:rsidRDefault="00595CCF" w:rsidP="00614755">
      <w:pPr>
        <w:pStyle w:val="Nidungvnbn"/>
        <w:numPr>
          <w:ilvl w:val="0"/>
          <w:numId w:val="22"/>
        </w:numPr>
      </w:pPr>
      <w:r w:rsidRPr="00614755">
        <w:rPr>
          <w:rFonts w:ascii="Cambria Math" w:hAnsi="Cambria Math" w:cs="Cambria Math"/>
        </w:rPr>
        <w:t>∃</w:t>
      </w:r>
      <w:r w:rsidRPr="00FC0FBE">
        <w:t>x</w:t>
      </w:r>
      <w:r w:rsidRPr="002B22A6">
        <w:t xml:space="preserve"> </w:t>
      </w:r>
      <w:r w:rsidRPr="00FC0FBE">
        <w:t xml:space="preserve">such that </w:t>
      </w:r>
      <w:r>
        <w:t>Red</w:t>
      </w:r>
      <w:r w:rsidRPr="00FC0FBE">
        <w:t xml:space="preserve">(x) </w:t>
      </w:r>
      <w:r w:rsidRPr="00614755">
        <w:rPr>
          <w:rFonts w:ascii="Cambria Math" w:hAnsi="Cambria Math" w:cs="Cambria Math"/>
        </w:rPr>
        <w:t>∧</w:t>
      </w:r>
      <w:r w:rsidRPr="00FC0FBE">
        <w:t xml:space="preserve"> Triangle(x)</w:t>
      </w:r>
    </w:p>
    <w:p w14:paraId="1449DE95" w14:textId="099D29A5" w:rsidR="002A5E56" w:rsidRDefault="002A5E56" w:rsidP="002A5E56">
      <w:pPr>
        <w:pStyle w:val="Nidungvnbn"/>
        <w:ind w:left="720" w:firstLine="0"/>
      </w:pPr>
      <w:r w:rsidRPr="00614755">
        <w:rPr>
          <w:b/>
          <w:bCs/>
        </w:rPr>
        <w:t>Justification:</w:t>
      </w:r>
      <w:r>
        <w:rPr>
          <w:b/>
          <w:bCs/>
        </w:rPr>
        <w:t xml:space="preserve"> </w:t>
      </w:r>
      <w:r w:rsidR="00A04581">
        <w:t>T</w:t>
      </w:r>
      <w:r>
        <w:t xml:space="preserve">here is a red one triangle at D8. </w:t>
      </w:r>
      <w:r w:rsidRPr="00614755">
        <w:t>Therefore, the statement is true.</w:t>
      </w:r>
      <w:r>
        <w:t xml:space="preserve"> </w:t>
      </w:r>
    </w:p>
    <w:p w14:paraId="242AA809" w14:textId="77777777" w:rsidR="00B3019C" w:rsidRDefault="00B3019C" w:rsidP="002A5E56">
      <w:pPr>
        <w:pStyle w:val="Nidungvnbn"/>
        <w:ind w:left="720" w:firstLine="0"/>
      </w:pPr>
    </w:p>
    <w:p w14:paraId="228B98B2" w14:textId="77777777" w:rsidR="00614755" w:rsidRDefault="00595CCF" w:rsidP="00614755">
      <w:pPr>
        <w:pStyle w:val="Nidungvnbn"/>
        <w:numPr>
          <w:ilvl w:val="0"/>
          <w:numId w:val="22"/>
        </w:numPr>
      </w:pPr>
      <w:r w:rsidRPr="00614755">
        <w:rPr>
          <w:rFonts w:ascii="Cambria Math" w:hAnsi="Cambria Math" w:cs="Cambria Math"/>
        </w:rPr>
        <w:t>∃</w:t>
      </w:r>
      <w:r w:rsidRPr="00FC0FBE">
        <w:t>x</w:t>
      </w:r>
      <w:r w:rsidRPr="002B22A6">
        <w:t xml:space="preserve"> </w:t>
      </w:r>
      <w:r w:rsidRPr="00FC0FBE">
        <w:t xml:space="preserve">such that </w:t>
      </w:r>
      <w:r>
        <w:t>~Green</w:t>
      </w:r>
      <w:r w:rsidRPr="00FC0FBE">
        <w:t xml:space="preserve">(x) </w:t>
      </w:r>
      <w:r w:rsidRPr="00614755">
        <w:rPr>
          <w:rFonts w:ascii="Cambria Math" w:hAnsi="Cambria Math" w:cs="Cambria Math"/>
        </w:rPr>
        <w:t>∧</w:t>
      </w:r>
      <w:r w:rsidRPr="00FC0FBE">
        <w:t xml:space="preserve"> </w:t>
      </w:r>
      <w:proofErr w:type="gramStart"/>
      <w:r>
        <w:t>BelowOf</w:t>
      </w:r>
      <w:r w:rsidRPr="00FC0FBE">
        <w:t>(</w:t>
      </w:r>
      <w:proofErr w:type="gramEnd"/>
      <w:r w:rsidRPr="00FC0FBE">
        <w:t>x</w:t>
      </w:r>
      <w:r>
        <w:t>, E4</w:t>
      </w:r>
      <w:r w:rsidRPr="00FC0FBE">
        <w:t>)</w:t>
      </w:r>
    </w:p>
    <w:p w14:paraId="165B556F" w14:textId="04AA5745" w:rsidR="00E80AA7" w:rsidRDefault="00E80AA7" w:rsidP="00E80AA7">
      <w:pPr>
        <w:pStyle w:val="Nidungvnbn"/>
        <w:ind w:left="720" w:firstLine="0"/>
      </w:pPr>
      <w:r w:rsidRPr="00614755">
        <w:rPr>
          <w:b/>
          <w:bCs/>
        </w:rPr>
        <w:t>Justification:</w:t>
      </w:r>
      <w:r>
        <w:rPr>
          <w:b/>
          <w:bCs/>
        </w:rPr>
        <w:t xml:space="preserve"> </w:t>
      </w:r>
      <w:r w:rsidR="00A04581">
        <w:t>T</w:t>
      </w:r>
      <w:r>
        <w:t xml:space="preserve">here is a </w:t>
      </w:r>
      <w:r w:rsidR="002B1858">
        <w:t xml:space="preserve">red </w:t>
      </w:r>
      <w:r w:rsidR="00D92351">
        <w:t>square</w:t>
      </w:r>
      <w:r w:rsidR="00DF6BA4">
        <w:t xml:space="preserve"> </w:t>
      </w:r>
      <w:r w:rsidR="00AD1ACB">
        <w:t>(</w:t>
      </w:r>
      <w:r w:rsidR="00DF6BA4">
        <w:t>at F1</w:t>
      </w:r>
      <w:r w:rsidR="00AD1ACB">
        <w:t xml:space="preserve">) </w:t>
      </w:r>
      <w:r w:rsidR="002B1858">
        <w:t>which is</w:t>
      </w:r>
      <w:r w:rsidR="00AD1ACB">
        <w:t xml:space="preserve"> not green and</w:t>
      </w:r>
      <w:r w:rsidR="002B1858">
        <w:t xml:space="preserve"> below E4. </w:t>
      </w:r>
      <w:r w:rsidR="002B1858" w:rsidRPr="00614755">
        <w:t>Therefore, the statement is true.</w:t>
      </w:r>
    </w:p>
    <w:p w14:paraId="21E8064F" w14:textId="77777777" w:rsidR="006D076C" w:rsidRDefault="006D076C" w:rsidP="00E80AA7">
      <w:pPr>
        <w:pStyle w:val="Nidungvnbn"/>
        <w:ind w:left="720" w:firstLine="0"/>
      </w:pPr>
    </w:p>
    <w:p w14:paraId="5793ABAD" w14:textId="77777777" w:rsidR="00614755" w:rsidRDefault="00595CCF" w:rsidP="00614755">
      <w:pPr>
        <w:pStyle w:val="Nidungvnbn"/>
        <w:numPr>
          <w:ilvl w:val="0"/>
          <w:numId w:val="22"/>
        </w:numPr>
      </w:pPr>
      <w:r w:rsidRPr="00614755">
        <w:rPr>
          <w:rFonts w:ascii="Cambria Math" w:hAnsi="Cambria Math" w:cs="Cambria Math"/>
        </w:rPr>
        <w:t>∀</w:t>
      </w:r>
      <w:r>
        <w:t xml:space="preserve">x, </w:t>
      </w:r>
      <w:r w:rsidRPr="00FC0FBE">
        <w:t>Square(</w:t>
      </w:r>
      <w:r>
        <w:t>x</w:t>
      </w:r>
      <w:r w:rsidRPr="00FC0FBE">
        <w:t xml:space="preserve">) </w:t>
      </w:r>
      <w:r w:rsidRPr="00FC0FBE">
        <w:rPr>
          <w:rFonts w:hint="eastAsia"/>
        </w:rPr>
        <w:t>→</w:t>
      </w:r>
      <w:r w:rsidRPr="00FC0FBE">
        <w:t xml:space="preserve"> </w:t>
      </w:r>
      <w:proofErr w:type="gramStart"/>
      <w:r w:rsidRPr="00FC0FBE">
        <w:t>RightOf(</w:t>
      </w:r>
      <w:proofErr w:type="gramEnd"/>
      <w:r>
        <w:t>E5</w:t>
      </w:r>
      <w:r w:rsidRPr="00FC0FBE">
        <w:t xml:space="preserve">, </w:t>
      </w:r>
      <w:r>
        <w:t>x</w:t>
      </w:r>
      <w:r w:rsidRPr="00FC0FBE">
        <w:t>).</w:t>
      </w:r>
    </w:p>
    <w:p w14:paraId="3DEAC2B7" w14:textId="544E0503" w:rsidR="002B1858" w:rsidRDefault="002B1858" w:rsidP="002B1858">
      <w:pPr>
        <w:pStyle w:val="Nidungvnbn"/>
        <w:ind w:left="720" w:firstLine="0"/>
      </w:pPr>
      <w:r w:rsidRPr="00614755">
        <w:rPr>
          <w:b/>
          <w:bCs/>
        </w:rPr>
        <w:t>Justification:</w:t>
      </w:r>
      <w:r>
        <w:rPr>
          <w:b/>
          <w:bCs/>
        </w:rPr>
        <w:t xml:space="preserve"> </w:t>
      </w:r>
      <w:r w:rsidR="00A04581">
        <w:t>T</w:t>
      </w:r>
      <w:r w:rsidR="00D92351">
        <w:t>here is a square</w:t>
      </w:r>
      <w:r w:rsidR="00013E8B">
        <w:t xml:space="preserve"> (at C7)</w:t>
      </w:r>
      <w:r w:rsidR="00D92351">
        <w:t xml:space="preserve">, which is </w:t>
      </w:r>
      <w:r w:rsidR="00A04581">
        <w:t xml:space="preserve">to the </w:t>
      </w:r>
      <w:r w:rsidR="00DF6BA4">
        <w:t xml:space="preserve">right of E5. </w:t>
      </w:r>
      <w:r w:rsidR="00DF6BA4" w:rsidRPr="00614755">
        <w:t>Therefore, the statement is</w:t>
      </w:r>
      <w:r w:rsidR="00DF6BA4">
        <w:t xml:space="preserve"> false</w:t>
      </w:r>
      <w:r w:rsidR="00DF6BA4" w:rsidRPr="00614755">
        <w:t>.</w:t>
      </w:r>
    </w:p>
    <w:p w14:paraId="6E908182" w14:textId="77777777" w:rsidR="00013E8B" w:rsidRDefault="00013E8B" w:rsidP="002B1858">
      <w:pPr>
        <w:pStyle w:val="Nidungvnbn"/>
        <w:ind w:left="720" w:firstLine="0"/>
      </w:pPr>
    </w:p>
    <w:p w14:paraId="422A3B72" w14:textId="77777777" w:rsidR="00614755" w:rsidRDefault="00595CCF" w:rsidP="00614755">
      <w:pPr>
        <w:pStyle w:val="Nidungvnbn"/>
        <w:numPr>
          <w:ilvl w:val="0"/>
          <w:numId w:val="22"/>
        </w:numPr>
      </w:pPr>
      <w:r w:rsidRPr="00614755">
        <w:rPr>
          <w:rFonts w:ascii="Cambria Math" w:hAnsi="Cambria Math" w:cs="Cambria Math"/>
        </w:rPr>
        <w:t>∃</w:t>
      </w:r>
      <w:r>
        <w:t>x</w:t>
      </w:r>
      <w:r w:rsidRPr="00FC0FBE">
        <w:t xml:space="preserve"> such that </w:t>
      </w:r>
      <w:proofErr w:type="gramStart"/>
      <w:r>
        <w:t>AboveOf</w:t>
      </w:r>
      <w:r w:rsidRPr="00FC0FBE">
        <w:t>(</w:t>
      </w:r>
      <w:proofErr w:type="gramEnd"/>
      <w:r>
        <w:t>E5, x</w:t>
      </w:r>
      <w:r w:rsidRPr="00FC0FBE">
        <w:t xml:space="preserve">) </w:t>
      </w:r>
      <w:r w:rsidRPr="00614755">
        <w:rPr>
          <w:rFonts w:ascii="Cambria Math" w:hAnsi="Cambria Math" w:cs="Cambria Math"/>
        </w:rPr>
        <w:t>∧</w:t>
      </w:r>
      <w:r w:rsidRPr="00FC0FBE">
        <w:t xml:space="preserve"> </w:t>
      </w:r>
      <w:r>
        <w:t>Left</w:t>
      </w:r>
      <w:r w:rsidRPr="00FC0FBE">
        <w:t>Of(</w:t>
      </w:r>
      <w:r>
        <w:t>x, E5</w:t>
      </w:r>
      <w:r w:rsidRPr="00FC0FBE">
        <w:t>).</w:t>
      </w:r>
    </w:p>
    <w:p w14:paraId="0215AF41" w14:textId="2F8A3AC3" w:rsidR="00DF6BA4" w:rsidRDefault="00DF6BA4" w:rsidP="00DF6BA4">
      <w:pPr>
        <w:pStyle w:val="Nidungvnbn"/>
        <w:ind w:left="720" w:firstLine="0"/>
      </w:pPr>
      <w:r w:rsidRPr="00DF6BA4">
        <w:rPr>
          <w:b/>
          <w:bCs/>
        </w:rPr>
        <w:t>Justification:</w:t>
      </w:r>
      <w:r w:rsidRPr="00DF6BA4">
        <w:t xml:space="preserve"> The</w:t>
      </w:r>
      <w:r w:rsidR="00AD1ACB">
        <w:t>re is a</w:t>
      </w:r>
      <w:r w:rsidRPr="00DF6BA4">
        <w:t xml:space="preserve"> </w:t>
      </w:r>
      <w:r w:rsidR="00A04581">
        <w:t>square</w:t>
      </w:r>
      <w:r w:rsidR="00AD1ACB">
        <w:t xml:space="preserve"> (at F1) </w:t>
      </w:r>
      <w:r w:rsidRPr="00DF6BA4">
        <w:t xml:space="preserve">which is </w:t>
      </w:r>
      <w:r w:rsidR="00A04581">
        <w:t>below</w:t>
      </w:r>
      <w:r w:rsidRPr="00DF6BA4">
        <w:t xml:space="preserve"> E5 and to the left of E5. Therefore, the statement is true.</w:t>
      </w:r>
    </w:p>
    <w:p w14:paraId="05C18701" w14:textId="77777777" w:rsidR="00013E8B" w:rsidRDefault="00013E8B" w:rsidP="00DF6BA4">
      <w:pPr>
        <w:pStyle w:val="Nidungvnbn"/>
        <w:ind w:left="720" w:firstLine="0"/>
      </w:pPr>
    </w:p>
    <w:p w14:paraId="0FBDCDA9" w14:textId="77777777" w:rsidR="00614755" w:rsidRDefault="00595CCF" w:rsidP="00614755">
      <w:pPr>
        <w:pStyle w:val="Nidungvnbn"/>
        <w:numPr>
          <w:ilvl w:val="0"/>
          <w:numId w:val="22"/>
        </w:numPr>
      </w:pPr>
      <w:r w:rsidRPr="00010F8E">
        <w:t>There is a triangle x such that for all squares y, x is above y.</w:t>
      </w:r>
    </w:p>
    <w:p w14:paraId="563B0227" w14:textId="445816E9" w:rsidR="00A04581" w:rsidRDefault="00A04581" w:rsidP="00A04581">
      <w:pPr>
        <w:pStyle w:val="Nidungvnbn"/>
        <w:ind w:left="720" w:firstLine="0"/>
      </w:pPr>
      <w:r w:rsidRPr="00DF6BA4">
        <w:rPr>
          <w:b/>
          <w:bCs/>
        </w:rPr>
        <w:t>Justification:</w:t>
      </w:r>
      <w:r>
        <w:rPr>
          <w:b/>
          <w:bCs/>
        </w:rPr>
        <w:t xml:space="preserve"> </w:t>
      </w:r>
      <w:r>
        <w:t>The</w:t>
      </w:r>
      <w:r w:rsidR="00AD1ACB">
        <w:t xml:space="preserve"> </w:t>
      </w:r>
      <w:r>
        <w:t>triangle</w:t>
      </w:r>
      <w:r w:rsidR="00AD1ACB">
        <w:t xml:space="preserve"> (at A2) </w:t>
      </w:r>
      <w:r>
        <w:t xml:space="preserve">is above all of squares </w:t>
      </w:r>
      <w:r w:rsidR="00AD1ACB">
        <w:t xml:space="preserve">in the </w:t>
      </w:r>
      <w:r w:rsidR="00AD1ACB" w:rsidRPr="00291D99">
        <w:t>Tarski's world</w:t>
      </w:r>
      <w:r>
        <w:t xml:space="preserve">. </w:t>
      </w:r>
      <w:r w:rsidRPr="00DF6BA4">
        <w:t>Therefore, the statement is true.</w:t>
      </w:r>
    </w:p>
    <w:p w14:paraId="77132D9C" w14:textId="77777777" w:rsidR="00013E8B" w:rsidRDefault="00013E8B" w:rsidP="00A04581">
      <w:pPr>
        <w:pStyle w:val="Nidungvnbn"/>
        <w:ind w:left="720" w:firstLine="0"/>
      </w:pPr>
    </w:p>
    <w:p w14:paraId="766B8690" w14:textId="77777777" w:rsidR="00614755" w:rsidRDefault="00595CCF" w:rsidP="00614755">
      <w:pPr>
        <w:pStyle w:val="Nidungvnbn"/>
        <w:numPr>
          <w:ilvl w:val="0"/>
          <w:numId w:val="22"/>
        </w:numPr>
      </w:pPr>
      <w:r>
        <w:t>For all circles x, there is a square y such that y is to the right of x.</w:t>
      </w:r>
    </w:p>
    <w:p w14:paraId="593387E4" w14:textId="2F597743" w:rsidR="007E3BE0" w:rsidRDefault="007E3BE0" w:rsidP="007E3BE0">
      <w:pPr>
        <w:pStyle w:val="Nidungvnbn"/>
        <w:ind w:left="720" w:firstLine="0"/>
      </w:pPr>
      <w:r w:rsidRPr="00DF6BA4">
        <w:rPr>
          <w:b/>
          <w:bCs/>
        </w:rPr>
        <w:t>Justification:</w:t>
      </w:r>
      <w:r>
        <w:rPr>
          <w:b/>
          <w:bCs/>
        </w:rPr>
        <w:t xml:space="preserve"> </w:t>
      </w:r>
      <w:r>
        <w:t xml:space="preserve">There is no square to the right of the circle (at A8). </w:t>
      </w:r>
      <w:r w:rsidRPr="00DF6BA4">
        <w:t xml:space="preserve">Therefore, the statement is </w:t>
      </w:r>
      <w:r>
        <w:t>false.</w:t>
      </w:r>
    </w:p>
    <w:p w14:paraId="324EDEAC" w14:textId="77777777" w:rsidR="00AD1ACB" w:rsidRPr="007E3BE0" w:rsidRDefault="00AD1ACB" w:rsidP="007E3BE0">
      <w:pPr>
        <w:pStyle w:val="Nidungvnbn"/>
        <w:ind w:left="720" w:firstLine="0"/>
      </w:pPr>
    </w:p>
    <w:p w14:paraId="16B9861E" w14:textId="6C9B7DDE" w:rsidR="00614755" w:rsidRDefault="00595CCF" w:rsidP="00614755">
      <w:pPr>
        <w:pStyle w:val="Nidungvnbn"/>
        <w:numPr>
          <w:ilvl w:val="0"/>
          <w:numId w:val="22"/>
        </w:numPr>
      </w:pPr>
      <w:r>
        <w:lastRenderedPageBreak/>
        <w:t>There is a circle x and there is a square y such that y is below x.</w:t>
      </w:r>
      <w:r w:rsidR="007E3BE0">
        <w:t xml:space="preserve"> </w:t>
      </w:r>
    </w:p>
    <w:p w14:paraId="5880E25E" w14:textId="3A12B43F" w:rsidR="007E3BE0" w:rsidRDefault="007E3BE0" w:rsidP="00AB3F7B">
      <w:pPr>
        <w:pStyle w:val="Nidungvnbn"/>
        <w:ind w:left="720" w:firstLine="0"/>
      </w:pPr>
      <w:r w:rsidRPr="00DF6BA4">
        <w:rPr>
          <w:b/>
          <w:bCs/>
        </w:rPr>
        <w:t>Justification:</w:t>
      </w:r>
      <w:r>
        <w:rPr>
          <w:b/>
          <w:bCs/>
        </w:rPr>
        <w:t xml:space="preserve"> </w:t>
      </w:r>
      <w:r>
        <w:t xml:space="preserve">There is </w:t>
      </w:r>
      <w:r w:rsidR="00AB3F7B">
        <w:t xml:space="preserve">a square (at C7), which is below circle (at A8). </w:t>
      </w:r>
      <w:r w:rsidR="00AB3F7B" w:rsidRPr="00DF6BA4">
        <w:t xml:space="preserve">Therefore, the statement is </w:t>
      </w:r>
      <w:r w:rsidR="00C542ED">
        <w:t>true</w:t>
      </w:r>
      <w:r w:rsidR="00AB3F7B">
        <w:t>.</w:t>
      </w:r>
    </w:p>
    <w:p w14:paraId="0B35E38F" w14:textId="77777777" w:rsidR="00AD1ACB" w:rsidRPr="007E3BE0" w:rsidRDefault="00AD1ACB" w:rsidP="00AB3F7B">
      <w:pPr>
        <w:pStyle w:val="Nidungvnbn"/>
        <w:ind w:left="720" w:firstLine="0"/>
      </w:pPr>
    </w:p>
    <w:p w14:paraId="3C84FA7C" w14:textId="70736A14" w:rsidR="00595CCF" w:rsidRPr="00FC0FBE" w:rsidRDefault="00595CCF" w:rsidP="00614755">
      <w:pPr>
        <w:pStyle w:val="Nidungvnbn"/>
        <w:numPr>
          <w:ilvl w:val="0"/>
          <w:numId w:val="22"/>
        </w:numPr>
      </w:pPr>
      <w:r>
        <w:t>For all circles x and for all triangles y, x and y have the same color.</w:t>
      </w:r>
    </w:p>
    <w:p w14:paraId="34E06AEF" w14:textId="109C8D2E" w:rsidR="00DF084F" w:rsidRPr="00AB3F7B" w:rsidRDefault="00AB3F7B" w:rsidP="00AB3F7B">
      <w:pPr>
        <w:pStyle w:val="Nidungvnbn"/>
        <w:ind w:left="720" w:firstLine="0"/>
      </w:pPr>
      <w:r w:rsidRPr="00DF6BA4">
        <w:rPr>
          <w:b/>
          <w:bCs/>
        </w:rPr>
        <w:t>Justification:</w:t>
      </w:r>
      <w:r>
        <w:rPr>
          <w:b/>
          <w:bCs/>
        </w:rPr>
        <w:t xml:space="preserve"> </w:t>
      </w:r>
      <w:r>
        <w:t xml:space="preserve">There is no triangle, which is same color with the orange circle (at H2). </w:t>
      </w:r>
      <w:r w:rsidRPr="00DF6BA4">
        <w:t xml:space="preserve">Therefore, the statement is </w:t>
      </w:r>
      <w:r>
        <w:t>false.</w:t>
      </w:r>
    </w:p>
    <w:p w14:paraId="62D741B6" w14:textId="77777777" w:rsidR="00CE5555" w:rsidRDefault="00CE5555" w:rsidP="00024496">
      <w:pPr>
        <w:pStyle w:val="Nidungvnbn"/>
      </w:pPr>
    </w:p>
    <w:p w14:paraId="3843A715" w14:textId="77777777" w:rsidR="0066429C" w:rsidRDefault="0066429C" w:rsidP="00024496">
      <w:pPr>
        <w:pStyle w:val="Nidungvnbn"/>
      </w:pPr>
    </w:p>
    <w:p w14:paraId="06180774" w14:textId="77777777" w:rsidR="0066429C" w:rsidRDefault="0066429C" w:rsidP="00024496">
      <w:pPr>
        <w:pStyle w:val="Nidungvnbn"/>
      </w:pPr>
    </w:p>
    <w:p w14:paraId="3F39D115" w14:textId="77777777" w:rsidR="0066429C" w:rsidRDefault="0066429C" w:rsidP="00024496">
      <w:pPr>
        <w:pStyle w:val="Nidungvnbn"/>
      </w:pPr>
    </w:p>
    <w:p w14:paraId="7ACCFEA5" w14:textId="77777777" w:rsidR="0066429C" w:rsidRPr="00B10E7E" w:rsidRDefault="0066429C" w:rsidP="00024496">
      <w:pPr>
        <w:pStyle w:val="Nidungvnbn"/>
      </w:pPr>
    </w:p>
    <w:p w14:paraId="7700CDAA" w14:textId="6F881114" w:rsidR="00CE5555" w:rsidRDefault="008268C4" w:rsidP="00CE5555">
      <w:pPr>
        <w:pStyle w:val="Tiumccp1"/>
      </w:pPr>
      <w:bookmarkStart w:id="19" w:name="_Toc164050616"/>
      <w:r>
        <w:t>2</w:t>
      </w:r>
      <w:r w:rsidR="00CE5555">
        <w:t xml:space="preserve">.2 </w:t>
      </w:r>
      <w:r w:rsidR="00DF084F">
        <w:t>Problem 5</w:t>
      </w:r>
      <w:r w:rsidR="00595CCF">
        <w:t>: S</w:t>
      </w:r>
      <w:r w:rsidR="00595CCF" w:rsidRPr="00DB023D">
        <w:t>ymbolic form</w:t>
      </w:r>
      <w:bookmarkEnd w:id="19"/>
    </w:p>
    <w:p w14:paraId="12F21CE5" w14:textId="624BE309" w:rsidR="00BF3653" w:rsidRDefault="00BF3653" w:rsidP="00BF3653">
      <w:pPr>
        <w:pStyle w:val="Tiumccp2"/>
      </w:pPr>
      <w:bookmarkStart w:id="20" w:name="_Toc164050617"/>
      <w:r>
        <w:t>2.2.1 Requirement</w:t>
      </w:r>
      <w:bookmarkEnd w:id="20"/>
    </w:p>
    <w:p w14:paraId="5010AAB0" w14:textId="77777777" w:rsidR="00556195" w:rsidRPr="00556195" w:rsidRDefault="00556195" w:rsidP="00556195">
      <w:pPr>
        <w:rPr>
          <w:sz w:val="26"/>
          <w:szCs w:val="26"/>
        </w:rPr>
      </w:pPr>
      <w:r w:rsidRPr="00556195">
        <w:rPr>
          <w:sz w:val="26"/>
          <w:szCs w:val="26"/>
        </w:rPr>
        <w:t>Let p = “it is windy”; q = “it is thundering”; r = “it is raining”; s = “it is lightning”.</w:t>
      </w:r>
    </w:p>
    <w:p w14:paraId="2A71096A" w14:textId="77777777" w:rsidR="00556195" w:rsidRPr="00556195" w:rsidRDefault="00556195" w:rsidP="00556195">
      <w:pPr>
        <w:rPr>
          <w:sz w:val="26"/>
          <w:szCs w:val="26"/>
        </w:rPr>
      </w:pPr>
      <w:r w:rsidRPr="00556195">
        <w:rPr>
          <w:sz w:val="26"/>
          <w:szCs w:val="26"/>
        </w:rPr>
        <w:t>There are some statements:</w:t>
      </w:r>
    </w:p>
    <w:p w14:paraId="1E1B024C" w14:textId="77777777" w:rsidR="00556195" w:rsidRPr="00556195" w:rsidRDefault="00556195" w:rsidP="00556195">
      <w:pPr>
        <w:ind w:left="284"/>
        <w:rPr>
          <w:sz w:val="26"/>
          <w:szCs w:val="26"/>
        </w:rPr>
      </w:pPr>
      <w:r w:rsidRPr="00556195">
        <w:rPr>
          <w:sz w:val="26"/>
          <w:szCs w:val="26"/>
        </w:rPr>
        <w:t xml:space="preserve">a. It is </w:t>
      </w:r>
      <w:proofErr w:type="gramStart"/>
      <w:r w:rsidRPr="00556195">
        <w:rPr>
          <w:sz w:val="26"/>
          <w:szCs w:val="26"/>
        </w:rPr>
        <w:t>windy</w:t>
      </w:r>
      <w:proofErr w:type="gramEnd"/>
      <w:r w:rsidRPr="00556195">
        <w:rPr>
          <w:sz w:val="26"/>
          <w:szCs w:val="26"/>
        </w:rPr>
        <w:t xml:space="preserve"> but it isn’t raining. </w:t>
      </w:r>
    </w:p>
    <w:p w14:paraId="0D33EDA3" w14:textId="77777777" w:rsidR="00556195" w:rsidRPr="00556195" w:rsidRDefault="00556195" w:rsidP="00556195">
      <w:pPr>
        <w:ind w:left="284"/>
        <w:rPr>
          <w:sz w:val="26"/>
          <w:szCs w:val="26"/>
        </w:rPr>
      </w:pPr>
      <w:r w:rsidRPr="00556195">
        <w:rPr>
          <w:sz w:val="26"/>
          <w:szCs w:val="26"/>
        </w:rPr>
        <w:t>b. It is windy, thundering but it isn’t raining.</w:t>
      </w:r>
    </w:p>
    <w:p w14:paraId="1C303965" w14:textId="77777777" w:rsidR="00556195" w:rsidRPr="00556195" w:rsidRDefault="00556195" w:rsidP="00556195">
      <w:pPr>
        <w:ind w:left="284"/>
        <w:rPr>
          <w:sz w:val="26"/>
          <w:szCs w:val="26"/>
        </w:rPr>
      </w:pPr>
      <w:r w:rsidRPr="00556195">
        <w:rPr>
          <w:sz w:val="26"/>
          <w:szCs w:val="26"/>
        </w:rPr>
        <w:t>c. It is raining without thundering and lightning.</w:t>
      </w:r>
    </w:p>
    <w:p w14:paraId="01168D7E" w14:textId="77777777" w:rsidR="00556195" w:rsidRPr="00556195" w:rsidRDefault="00556195" w:rsidP="00556195">
      <w:pPr>
        <w:ind w:left="284"/>
        <w:rPr>
          <w:sz w:val="26"/>
          <w:szCs w:val="26"/>
        </w:rPr>
      </w:pPr>
      <w:r w:rsidRPr="00556195">
        <w:rPr>
          <w:sz w:val="26"/>
          <w:szCs w:val="26"/>
        </w:rPr>
        <w:t>d. Windiness is a necessary condition for rain.</w:t>
      </w:r>
    </w:p>
    <w:p w14:paraId="593EDE48" w14:textId="77777777" w:rsidR="00556195" w:rsidRPr="00556195" w:rsidRDefault="00556195" w:rsidP="00556195">
      <w:pPr>
        <w:ind w:left="284"/>
        <w:rPr>
          <w:sz w:val="26"/>
          <w:szCs w:val="26"/>
        </w:rPr>
      </w:pPr>
      <w:r w:rsidRPr="00556195">
        <w:rPr>
          <w:sz w:val="26"/>
          <w:szCs w:val="26"/>
        </w:rPr>
        <w:t>e. Windiness is a sufficient condition for rain.</w:t>
      </w:r>
    </w:p>
    <w:p w14:paraId="5BE2633F" w14:textId="77777777" w:rsidR="00556195" w:rsidRPr="00556195" w:rsidRDefault="00556195" w:rsidP="00556195">
      <w:pPr>
        <w:ind w:left="284"/>
        <w:rPr>
          <w:sz w:val="26"/>
          <w:szCs w:val="26"/>
        </w:rPr>
      </w:pPr>
      <w:r w:rsidRPr="00556195">
        <w:rPr>
          <w:sz w:val="26"/>
          <w:szCs w:val="26"/>
        </w:rPr>
        <w:t>f. Whenever it is lightning, it will be thundering.</w:t>
      </w:r>
    </w:p>
    <w:p w14:paraId="17064D31" w14:textId="77777777" w:rsidR="00556195" w:rsidRPr="00556195" w:rsidRDefault="00556195" w:rsidP="00556195">
      <w:pPr>
        <w:ind w:left="284"/>
        <w:rPr>
          <w:sz w:val="26"/>
          <w:szCs w:val="26"/>
        </w:rPr>
      </w:pPr>
      <w:r w:rsidRPr="00556195">
        <w:rPr>
          <w:sz w:val="26"/>
          <w:szCs w:val="26"/>
        </w:rPr>
        <w:t>g. The necessary and sufficient condition for thundering is lightning.</w:t>
      </w:r>
    </w:p>
    <w:p w14:paraId="67CC1A74" w14:textId="77777777" w:rsidR="00556195" w:rsidRPr="00556195" w:rsidRDefault="00556195" w:rsidP="00556195">
      <w:pPr>
        <w:rPr>
          <w:sz w:val="26"/>
          <w:szCs w:val="26"/>
        </w:rPr>
      </w:pPr>
      <w:r w:rsidRPr="00556195">
        <w:rPr>
          <w:sz w:val="26"/>
          <w:szCs w:val="26"/>
        </w:rPr>
        <w:t xml:space="preserve">Using p, q, r, </w:t>
      </w:r>
      <w:proofErr w:type="gramStart"/>
      <w:r w:rsidRPr="00556195">
        <w:rPr>
          <w:sz w:val="26"/>
          <w:szCs w:val="26"/>
        </w:rPr>
        <w:t>s</w:t>
      </w:r>
      <w:proofErr w:type="gramEnd"/>
      <w:r w:rsidRPr="00556195">
        <w:rPr>
          <w:sz w:val="26"/>
          <w:szCs w:val="26"/>
        </w:rPr>
        <w:t xml:space="preserve"> and logical connectives to write the symbolic form of:</w:t>
      </w:r>
    </w:p>
    <w:p w14:paraId="1C1FC330" w14:textId="77777777" w:rsidR="00556195" w:rsidRPr="00556195" w:rsidRDefault="00556195" w:rsidP="00556195">
      <w:pPr>
        <w:pStyle w:val="ListParagraph"/>
        <w:numPr>
          <w:ilvl w:val="0"/>
          <w:numId w:val="15"/>
        </w:numPr>
        <w:rPr>
          <w:sz w:val="26"/>
          <w:szCs w:val="26"/>
          <w:lang w:val="en-US"/>
        </w:rPr>
      </w:pPr>
      <w:r w:rsidRPr="00556195">
        <w:rPr>
          <w:sz w:val="26"/>
          <w:szCs w:val="26"/>
          <w:lang w:val="en-US"/>
        </w:rPr>
        <w:t xml:space="preserve">If </w:t>
      </w:r>
      <m:oMath>
        <m:acc>
          <m:accPr>
            <m:chr m:val="̅"/>
            <m:ctrlPr>
              <w:rPr>
                <w:rFonts w:ascii="Cambria Math" w:hAnsi="Cambria Math"/>
                <w:i/>
                <w:sz w:val="26"/>
                <w:szCs w:val="26"/>
                <w:lang w:val="en-US"/>
              </w:rPr>
            </m:ctrlPr>
          </m:accPr>
          <m:e>
            <m:r>
              <w:rPr>
                <w:rFonts w:ascii="Cambria Math" w:hAnsi="Cambria Math"/>
                <w:sz w:val="26"/>
                <w:szCs w:val="26"/>
                <w:lang w:val="en-US"/>
              </w:rPr>
              <m:t>abcd</m:t>
            </m:r>
          </m:e>
        </m:acc>
      </m:oMath>
      <w:r w:rsidRPr="00556195">
        <w:rPr>
          <w:sz w:val="26"/>
          <w:szCs w:val="26"/>
          <w:lang w:val="en-US"/>
        </w:rPr>
        <w:t xml:space="preserve"> % 2 = 0</w:t>
      </w:r>
    </w:p>
    <w:p w14:paraId="098FC343" w14:textId="77777777" w:rsidR="00556195" w:rsidRPr="00556195" w:rsidRDefault="00556195" w:rsidP="00556195">
      <w:pPr>
        <w:pStyle w:val="ListParagraph"/>
        <w:numPr>
          <w:ilvl w:val="1"/>
          <w:numId w:val="15"/>
        </w:numPr>
        <w:rPr>
          <w:sz w:val="26"/>
          <w:szCs w:val="26"/>
          <w:lang w:val="en-US"/>
        </w:rPr>
      </w:pPr>
      <w:r w:rsidRPr="00556195">
        <w:rPr>
          <w:sz w:val="26"/>
          <w:szCs w:val="26"/>
          <w:lang w:val="en-US"/>
        </w:rPr>
        <w:t>Write statements a, d, f, g.</w:t>
      </w:r>
    </w:p>
    <w:p w14:paraId="6B428501" w14:textId="77777777" w:rsidR="00556195" w:rsidRPr="00556195" w:rsidRDefault="00556195" w:rsidP="00556195">
      <w:pPr>
        <w:pStyle w:val="ListParagraph"/>
        <w:numPr>
          <w:ilvl w:val="0"/>
          <w:numId w:val="15"/>
        </w:numPr>
        <w:rPr>
          <w:sz w:val="26"/>
          <w:szCs w:val="26"/>
          <w:lang w:val="en-US"/>
        </w:rPr>
      </w:pPr>
      <w:r w:rsidRPr="00556195">
        <w:rPr>
          <w:sz w:val="26"/>
          <w:szCs w:val="26"/>
          <w:lang w:val="en-US"/>
        </w:rPr>
        <w:t xml:space="preserve">If </w:t>
      </w:r>
      <m:oMath>
        <m:acc>
          <m:accPr>
            <m:chr m:val="̅"/>
            <m:ctrlPr>
              <w:rPr>
                <w:rFonts w:ascii="Cambria Math" w:hAnsi="Cambria Math"/>
                <w:i/>
                <w:sz w:val="26"/>
                <w:szCs w:val="26"/>
                <w:lang w:val="en-US"/>
              </w:rPr>
            </m:ctrlPr>
          </m:accPr>
          <m:e>
            <m:r>
              <w:rPr>
                <w:rFonts w:ascii="Cambria Math" w:hAnsi="Cambria Math"/>
                <w:sz w:val="26"/>
                <w:szCs w:val="26"/>
                <w:lang w:val="en-US"/>
              </w:rPr>
              <m:t>abcd</m:t>
            </m:r>
          </m:e>
        </m:acc>
      </m:oMath>
      <w:r w:rsidRPr="00556195">
        <w:rPr>
          <w:sz w:val="26"/>
          <w:szCs w:val="26"/>
          <w:lang w:val="en-US"/>
        </w:rPr>
        <w:t xml:space="preserve"> % 2 = 1</w:t>
      </w:r>
    </w:p>
    <w:p w14:paraId="71F562E2" w14:textId="77777777" w:rsidR="00556195" w:rsidRPr="00556195" w:rsidRDefault="00556195" w:rsidP="00556195">
      <w:pPr>
        <w:pStyle w:val="ListParagraph"/>
        <w:numPr>
          <w:ilvl w:val="1"/>
          <w:numId w:val="15"/>
        </w:numPr>
        <w:rPr>
          <w:sz w:val="26"/>
          <w:szCs w:val="26"/>
          <w:lang w:val="en-US"/>
        </w:rPr>
      </w:pPr>
      <w:r w:rsidRPr="00556195">
        <w:rPr>
          <w:sz w:val="26"/>
          <w:szCs w:val="26"/>
          <w:lang w:val="en-US"/>
        </w:rPr>
        <w:t>Write statements b, c, e, g.</w:t>
      </w:r>
    </w:p>
    <w:p w14:paraId="6DDF6B1D" w14:textId="77777777" w:rsidR="00556195" w:rsidRPr="00556195" w:rsidRDefault="00556195" w:rsidP="00556195">
      <w:pPr>
        <w:ind w:left="284"/>
        <w:rPr>
          <w:sz w:val="26"/>
          <w:szCs w:val="26"/>
        </w:rPr>
      </w:pPr>
      <w:r w:rsidRPr="00556195">
        <w:rPr>
          <w:sz w:val="26"/>
          <w:szCs w:val="26"/>
        </w:rPr>
        <w:t xml:space="preserve">(Example: For StudentID 522H1234, we have 1234 % 2 = 0, so he/she </w:t>
      </w:r>
      <w:proofErr w:type="gramStart"/>
      <w:r w:rsidRPr="00556195">
        <w:rPr>
          <w:sz w:val="26"/>
          <w:szCs w:val="26"/>
        </w:rPr>
        <w:t>need</w:t>
      </w:r>
      <w:proofErr w:type="gramEnd"/>
      <w:r w:rsidRPr="00556195">
        <w:rPr>
          <w:sz w:val="26"/>
          <w:szCs w:val="26"/>
        </w:rPr>
        <w:t xml:space="preserve"> to solve a, d, f, g.)</w:t>
      </w:r>
    </w:p>
    <w:p w14:paraId="23FDD1EA" w14:textId="77777777" w:rsidR="00556195" w:rsidRPr="00A910FD" w:rsidRDefault="00556195" w:rsidP="00556195">
      <w:pPr>
        <w:pStyle w:val="Nidungvnbn"/>
      </w:pPr>
    </w:p>
    <w:p w14:paraId="2C108B2C" w14:textId="77777777" w:rsidR="00556195" w:rsidRDefault="00556195" w:rsidP="00556195">
      <w:pPr>
        <w:pStyle w:val="Nidungvnbn"/>
      </w:pPr>
    </w:p>
    <w:p w14:paraId="1B64CF6F" w14:textId="088FCACC" w:rsidR="00135CAF" w:rsidRDefault="00BF3653" w:rsidP="00556195">
      <w:pPr>
        <w:pStyle w:val="Tiumccp2"/>
      </w:pPr>
      <w:bookmarkStart w:id="21" w:name="_Toc164050618"/>
      <w:r>
        <w:t>2.2.2 Solution</w:t>
      </w:r>
      <w:bookmarkEnd w:id="21"/>
    </w:p>
    <w:p w14:paraId="18CB2B8D" w14:textId="0F879472" w:rsidR="00297A4D" w:rsidRDefault="00297A4D" w:rsidP="00595CCF">
      <w:pPr>
        <w:pStyle w:val="Nidungvnbn"/>
      </w:pPr>
      <w:r w:rsidRPr="00297A4D">
        <w:t xml:space="preserve">Since </w:t>
      </w:r>
      <w:r>
        <w:t xml:space="preserve">my </w:t>
      </w:r>
      <w:r w:rsidRPr="00297A4D">
        <w:t xml:space="preserve">student ID ends in 0006, which </w:t>
      </w:r>
      <w:r w:rsidR="007A48D7">
        <w:t>mean 0006 % 2 = 0</w:t>
      </w:r>
      <w:r w:rsidRPr="00297A4D">
        <w:t xml:space="preserve">, </w:t>
      </w:r>
      <w:r>
        <w:t>I</w:t>
      </w:r>
      <w:r w:rsidRPr="00297A4D">
        <w:t xml:space="preserve"> need to solve statements a, d, f, and g.</w:t>
      </w:r>
    </w:p>
    <w:p w14:paraId="18506F65" w14:textId="77777777" w:rsidR="00135CAF" w:rsidRDefault="00135CAF" w:rsidP="00135CAF">
      <w:pPr>
        <w:pStyle w:val="Nidungvnbn"/>
        <w:numPr>
          <w:ilvl w:val="0"/>
          <w:numId w:val="18"/>
        </w:numPr>
      </w:pPr>
      <w:r w:rsidRPr="00135CAF">
        <w:t xml:space="preserve">It is windy but it isn't raining. </w:t>
      </w:r>
    </w:p>
    <w:p w14:paraId="6D52917A" w14:textId="0A63235D" w:rsidR="00297A4D" w:rsidRDefault="00135CAF" w:rsidP="00135CAF">
      <w:pPr>
        <w:pStyle w:val="Nidungvnbn"/>
        <w:ind w:left="360"/>
      </w:pPr>
      <w:r w:rsidRPr="00135CAF">
        <w:rPr>
          <w:b/>
          <w:bCs/>
        </w:rPr>
        <w:t>Symbolic form:</w:t>
      </w:r>
      <w:r w:rsidRPr="00135CAF">
        <w:t xml:space="preserve"> p </w:t>
      </w:r>
      <w:r w:rsidRPr="00135CAF">
        <w:rPr>
          <w:rFonts w:ascii="Cambria Math" w:hAnsi="Cambria Math" w:cs="Cambria Math"/>
        </w:rPr>
        <w:t>∧</w:t>
      </w:r>
      <w:r w:rsidRPr="00135CAF">
        <w:t xml:space="preserve"> ¬r</w:t>
      </w:r>
      <w:r>
        <w:tab/>
      </w:r>
    </w:p>
    <w:p w14:paraId="36C7AC1A" w14:textId="77777777" w:rsidR="00135CAF" w:rsidRDefault="00135CAF" w:rsidP="00135CAF">
      <w:pPr>
        <w:pStyle w:val="Nidungvnbn"/>
        <w:tabs>
          <w:tab w:val="left" w:pos="4557"/>
        </w:tabs>
      </w:pPr>
      <w:r w:rsidRPr="00135CAF">
        <w:t xml:space="preserve">d. Windiness is a necessary condition for rain. </w:t>
      </w:r>
    </w:p>
    <w:p w14:paraId="18667197" w14:textId="0BFA4D99" w:rsidR="00135CAF" w:rsidRDefault="00135CAF" w:rsidP="00135CAF">
      <w:pPr>
        <w:pStyle w:val="Nidungvnbn"/>
        <w:tabs>
          <w:tab w:val="left" w:pos="4557"/>
        </w:tabs>
      </w:pPr>
      <w:r>
        <w:t xml:space="preserve">     </w:t>
      </w:r>
      <w:r w:rsidRPr="00135CAF">
        <w:rPr>
          <w:b/>
          <w:bCs/>
        </w:rPr>
        <w:t>Symbolic form:</w:t>
      </w:r>
      <w:r w:rsidRPr="00135CAF">
        <w:t xml:space="preserve"> p → r</w:t>
      </w:r>
    </w:p>
    <w:p w14:paraId="4152CDE0" w14:textId="77777777" w:rsidR="00135CAF" w:rsidRDefault="00135CAF" w:rsidP="00135CAF">
      <w:pPr>
        <w:pStyle w:val="Nidungvnbn"/>
        <w:tabs>
          <w:tab w:val="left" w:pos="4557"/>
        </w:tabs>
      </w:pPr>
      <w:r w:rsidRPr="00135CAF">
        <w:t xml:space="preserve">f. Whenever it is lightning, it will be thundering. </w:t>
      </w:r>
    </w:p>
    <w:p w14:paraId="669F1F1C" w14:textId="4E4F39C1" w:rsidR="00135CAF" w:rsidRDefault="00135CAF" w:rsidP="00135CAF">
      <w:pPr>
        <w:pStyle w:val="Nidungvnbn"/>
        <w:tabs>
          <w:tab w:val="left" w:pos="4557"/>
        </w:tabs>
      </w:pPr>
      <w:r>
        <w:t xml:space="preserve">     </w:t>
      </w:r>
      <w:r w:rsidRPr="00135CAF">
        <w:rPr>
          <w:b/>
          <w:bCs/>
        </w:rPr>
        <w:t>Symbolic form:</w:t>
      </w:r>
      <w:r w:rsidRPr="00135CAF">
        <w:t xml:space="preserve"> s → q</w:t>
      </w:r>
    </w:p>
    <w:p w14:paraId="04DD5AA0" w14:textId="77777777" w:rsidR="00135CAF" w:rsidRDefault="00135CAF" w:rsidP="00135CAF">
      <w:pPr>
        <w:pStyle w:val="Nidungvnbn"/>
        <w:tabs>
          <w:tab w:val="left" w:pos="4557"/>
        </w:tabs>
      </w:pPr>
      <w:r w:rsidRPr="00135CAF">
        <w:t xml:space="preserve">g. The necessary and sufficient condition for thundering is lightning. </w:t>
      </w:r>
    </w:p>
    <w:p w14:paraId="2B88E3F6" w14:textId="1620B363" w:rsidR="00135CAF" w:rsidRDefault="00135CAF" w:rsidP="00135CAF">
      <w:pPr>
        <w:pStyle w:val="Nidungvnbn"/>
        <w:tabs>
          <w:tab w:val="left" w:pos="4557"/>
        </w:tabs>
      </w:pPr>
      <w:r w:rsidRPr="00135CAF">
        <w:rPr>
          <w:b/>
          <w:bCs/>
        </w:rPr>
        <w:t xml:space="preserve">     Symbolic form:</w:t>
      </w:r>
      <w:r w:rsidRPr="00135CAF">
        <w:t xml:space="preserve"> (q ↔ s)</w:t>
      </w:r>
    </w:p>
    <w:p w14:paraId="672325E1" w14:textId="4BE1B91C" w:rsidR="00DF084F" w:rsidRPr="00595CCF" w:rsidRDefault="00DF084F" w:rsidP="00FC3C3A">
      <w:pPr>
        <w:pStyle w:val="Nidungvnbn"/>
        <w:ind w:firstLine="0"/>
      </w:pPr>
    </w:p>
    <w:p w14:paraId="39FBD20D" w14:textId="59FD9A48" w:rsidR="00867C2D" w:rsidRDefault="008268C4" w:rsidP="00DF084F">
      <w:pPr>
        <w:pStyle w:val="Tiumccp1"/>
      </w:pPr>
      <w:bookmarkStart w:id="22" w:name="_Toc164050619"/>
      <w:r>
        <w:t>2</w:t>
      </w:r>
      <w:r w:rsidR="00DF084F">
        <w:t>.3 Problem 6</w:t>
      </w:r>
      <w:r w:rsidR="00595CCF">
        <w:t>: E</w:t>
      </w:r>
      <w:r w:rsidR="00595CCF" w:rsidRPr="00A910FD">
        <w:t>quivalence</w:t>
      </w:r>
      <w:bookmarkEnd w:id="22"/>
    </w:p>
    <w:p w14:paraId="004BA048" w14:textId="0588CE95" w:rsidR="001733AD" w:rsidRDefault="001733AD" w:rsidP="001733AD">
      <w:pPr>
        <w:pStyle w:val="Tiumccp2"/>
      </w:pPr>
      <w:bookmarkStart w:id="23" w:name="_Toc164050620"/>
      <w:r>
        <w:t>2.3.1 Requirement</w:t>
      </w:r>
      <w:bookmarkEnd w:id="23"/>
    </w:p>
    <w:p w14:paraId="7F74886A" w14:textId="77777777" w:rsidR="00371E5B" w:rsidRDefault="00371E5B" w:rsidP="00371E5B">
      <w:pPr>
        <w:ind w:left="360"/>
        <w:rPr>
          <w:sz w:val="26"/>
          <w:szCs w:val="26"/>
        </w:rPr>
      </w:pPr>
      <w:r w:rsidRPr="00371E5B">
        <w:rPr>
          <w:sz w:val="26"/>
          <w:szCs w:val="26"/>
        </w:rPr>
        <w:t>Let p, q, r be statement variables. Prove that the following pair of statements are logically equivalent by 2 methods: (a) using truth table; and (b) using logical equivalence laws.</w:t>
      </w:r>
    </w:p>
    <w:p w14:paraId="6858F03A" w14:textId="77777777" w:rsidR="00371E5B" w:rsidRPr="00371E5B" w:rsidRDefault="00371E5B" w:rsidP="00371E5B">
      <w:pPr>
        <w:ind w:left="360"/>
        <w:rPr>
          <w:sz w:val="26"/>
          <w:szCs w:val="26"/>
        </w:rPr>
      </w:pPr>
    </w:p>
    <w:p w14:paraId="34A23D13" w14:textId="77777777" w:rsidR="00371E5B" w:rsidRPr="00371E5B" w:rsidRDefault="00371E5B" w:rsidP="00371E5B">
      <w:pPr>
        <w:pStyle w:val="ListParagraph"/>
        <w:numPr>
          <w:ilvl w:val="0"/>
          <w:numId w:val="15"/>
        </w:numPr>
        <w:ind w:left="1080"/>
        <w:rPr>
          <w:sz w:val="26"/>
          <w:szCs w:val="26"/>
          <w:lang w:val="en-US"/>
        </w:rPr>
      </w:pPr>
      <w:r w:rsidRPr="00371E5B">
        <w:rPr>
          <w:sz w:val="26"/>
          <w:szCs w:val="26"/>
          <w:lang w:val="en-US"/>
        </w:rPr>
        <w:t xml:space="preserve">If </w:t>
      </w:r>
      <m:oMath>
        <m:acc>
          <m:accPr>
            <m:chr m:val="̅"/>
            <m:ctrlPr>
              <w:rPr>
                <w:rFonts w:ascii="Cambria Math" w:hAnsi="Cambria Math"/>
                <w:i/>
                <w:sz w:val="26"/>
                <w:szCs w:val="26"/>
                <w:lang w:val="en-US"/>
              </w:rPr>
            </m:ctrlPr>
          </m:accPr>
          <m:e>
            <m:r>
              <w:rPr>
                <w:rFonts w:ascii="Cambria Math" w:hAnsi="Cambria Math"/>
                <w:sz w:val="26"/>
                <w:szCs w:val="26"/>
                <w:lang w:val="en-US"/>
              </w:rPr>
              <m:t>abcd</m:t>
            </m:r>
          </m:e>
        </m:acc>
      </m:oMath>
      <w:r w:rsidRPr="00371E5B">
        <w:rPr>
          <w:sz w:val="26"/>
          <w:szCs w:val="26"/>
          <w:lang w:val="en-US"/>
        </w:rPr>
        <w:t xml:space="preserve"> % 3 = 0</w:t>
      </w:r>
    </w:p>
    <w:p w14:paraId="4F0DD167" w14:textId="77777777" w:rsidR="00371E5B" w:rsidRPr="00371E5B" w:rsidRDefault="00371E5B" w:rsidP="00371E5B">
      <w:pPr>
        <w:pStyle w:val="ListParagraph"/>
        <w:numPr>
          <w:ilvl w:val="1"/>
          <w:numId w:val="15"/>
        </w:numPr>
        <w:ind w:left="1800"/>
        <w:rPr>
          <w:sz w:val="26"/>
          <w:szCs w:val="26"/>
          <w:lang w:val="en-US"/>
        </w:rPr>
      </w:pPr>
      <w:r w:rsidRPr="00371E5B">
        <w:rPr>
          <w:sz w:val="26"/>
          <w:szCs w:val="26"/>
          <w:lang w:val="en-US"/>
        </w:rPr>
        <w:t xml:space="preserve">~ [(~ p </w:t>
      </w:r>
      <w:r w:rsidRPr="00371E5B">
        <w:rPr>
          <w:rFonts w:hint="eastAsia"/>
          <w:sz w:val="26"/>
          <w:szCs w:val="26"/>
          <w:lang w:val="en-US"/>
        </w:rPr>
        <w:t>∧</w:t>
      </w:r>
      <w:r w:rsidRPr="00371E5B">
        <w:rPr>
          <w:sz w:val="26"/>
          <w:szCs w:val="26"/>
          <w:lang w:val="en-US"/>
        </w:rPr>
        <w:t xml:space="preserve"> ~ ~ q) </w:t>
      </w:r>
      <w:r w:rsidRPr="00371E5B">
        <w:rPr>
          <w:rFonts w:hint="eastAsia"/>
          <w:sz w:val="26"/>
          <w:szCs w:val="26"/>
          <w:lang w:val="en-US"/>
        </w:rPr>
        <w:t>∨</w:t>
      </w:r>
      <w:r w:rsidRPr="00371E5B">
        <w:rPr>
          <w:sz w:val="26"/>
          <w:szCs w:val="26"/>
          <w:lang w:val="en-US"/>
        </w:rPr>
        <w:t xml:space="preserve"> ~ (p </w:t>
      </w:r>
      <w:r w:rsidRPr="00371E5B">
        <w:rPr>
          <w:rFonts w:hint="eastAsia"/>
          <w:sz w:val="26"/>
          <w:szCs w:val="26"/>
          <w:lang w:val="en-US"/>
        </w:rPr>
        <w:t>∨</w:t>
      </w:r>
      <w:r w:rsidRPr="00371E5B">
        <w:rPr>
          <w:sz w:val="26"/>
          <w:szCs w:val="26"/>
          <w:lang w:val="en-US"/>
        </w:rPr>
        <w:t xml:space="preserve"> r)] </w:t>
      </w:r>
      <w:r w:rsidRPr="00371E5B">
        <w:rPr>
          <w:rFonts w:hint="eastAsia"/>
          <w:sz w:val="26"/>
          <w:szCs w:val="26"/>
          <w:lang w:val="en-US"/>
        </w:rPr>
        <w:t>≡</w:t>
      </w:r>
      <w:r w:rsidRPr="00371E5B">
        <w:rPr>
          <w:sz w:val="26"/>
          <w:szCs w:val="26"/>
          <w:lang w:val="en-US"/>
        </w:rPr>
        <w:t xml:space="preserve"> (r </w:t>
      </w:r>
      <w:r w:rsidRPr="00371E5B">
        <w:rPr>
          <w:rFonts w:hint="eastAsia"/>
          <w:sz w:val="26"/>
          <w:szCs w:val="26"/>
          <w:lang w:val="en-US"/>
        </w:rPr>
        <w:t>∨</w:t>
      </w:r>
      <w:r w:rsidRPr="00371E5B">
        <w:rPr>
          <w:sz w:val="26"/>
          <w:szCs w:val="26"/>
          <w:lang w:val="en-US"/>
        </w:rPr>
        <w:t xml:space="preserve"> p) </w:t>
      </w:r>
      <w:r w:rsidRPr="00371E5B">
        <w:rPr>
          <w:rFonts w:hint="eastAsia"/>
          <w:sz w:val="26"/>
          <w:szCs w:val="26"/>
          <w:lang w:val="en-US"/>
        </w:rPr>
        <w:t>∧</w:t>
      </w:r>
      <w:r w:rsidRPr="00371E5B">
        <w:rPr>
          <w:sz w:val="26"/>
          <w:szCs w:val="26"/>
          <w:lang w:val="en-US"/>
        </w:rPr>
        <w:t xml:space="preserve"> (~ q </w:t>
      </w:r>
      <w:r w:rsidRPr="00371E5B">
        <w:rPr>
          <w:rFonts w:hint="eastAsia"/>
          <w:sz w:val="26"/>
          <w:szCs w:val="26"/>
          <w:lang w:val="en-US"/>
        </w:rPr>
        <w:t>∨</w:t>
      </w:r>
      <w:r w:rsidRPr="00371E5B">
        <w:rPr>
          <w:sz w:val="26"/>
          <w:szCs w:val="26"/>
          <w:lang w:val="en-US"/>
        </w:rPr>
        <w:t xml:space="preserve"> p)</w:t>
      </w:r>
    </w:p>
    <w:p w14:paraId="60272B8A" w14:textId="77777777" w:rsidR="00371E5B" w:rsidRPr="00371E5B" w:rsidRDefault="00371E5B" w:rsidP="00371E5B">
      <w:pPr>
        <w:pStyle w:val="ListParagraph"/>
        <w:numPr>
          <w:ilvl w:val="0"/>
          <w:numId w:val="15"/>
        </w:numPr>
        <w:ind w:left="1080"/>
        <w:rPr>
          <w:sz w:val="26"/>
          <w:szCs w:val="26"/>
          <w:lang w:val="en-US"/>
        </w:rPr>
      </w:pPr>
      <w:r w:rsidRPr="00371E5B">
        <w:rPr>
          <w:sz w:val="26"/>
          <w:szCs w:val="26"/>
          <w:lang w:val="en-US"/>
        </w:rPr>
        <w:t xml:space="preserve">If </w:t>
      </w:r>
      <m:oMath>
        <m:acc>
          <m:accPr>
            <m:chr m:val="̅"/>
            <m:ctrlPr>
              <w:rPr>
                <w:rFonts w:ascii="Cambria Math" w:hAnsi="Cambria Math"/>
                <w:i/>
                <w:sz w:val="26"/>
                <w:szCs w:val="26"/>
                <w:lang w:val="en-US"/>
              </w:rPr>
            </m:ctrlPr>
          </m:accPr>
          <m:e>
            <m:r>
              <w:rPr>
                <w:rFonts w:ascii="Cambria Math" w:hAnsi="Cambria Math"/>
                <w:sz w:val="26"/>
                <w:szCs w:val="26"/>
                <w:lang w:val="en-US"/>
              </w:rPr>
              <m:t>abcd</m:t>
            </m:r>
          </m:e>
        </m:acc>
      </m:oMath>
      <w:r w:rsidRPr="00371E5B">
        <w:rPr>
          <w:sz w:val="26"/>
          <w:szCs w:val="26"/>
          <w:lang w:val="en-US"/>
        </w:rPr>
        <w:t xml:space="preserve"> % 3 = 1 </w:t>
      </w:r>
    </w:p>
    <w:p w14:paraId="59BE4624" w14:textId="77777777" w:rsidR="00371E5B" w:rsidRPr="00371E5B" w:rsidRDefault="00371E5B" w:rsidP="00371E5B">
      <w:pPr>
        <w:pStyle w:val="ListParagraph"/>
        <w:numPr>
          <w:ilvl w:val="1"/>
          <w:numId w:val="15"/>
        </w:numPr>
        <w:ind w:left="1800"/>
        <w:rPr>
          <w:sz w:val="26"/>
          <w:szCs w:val="26"/>
          <w:lang w:val="en-US"/>
        </w:rPr>
      </w:pPr>
      <w:r w:rsidRPr="00371E5B">
        <w:rPr>
          <w:sz w:val="26"/>
          <w:szCs w:val="26"/>
          <w:lang w:val="en-US"/>
        </w:rPr>
        <w:t xml:space="preserve">~ [ (~ p </w:t>
      </w:r>
      <w:r w:rsidRPr="00371E5B">
        <w:rPr>
          <w:rFonts w:hint="eastAsia"/>
          <w:sz w:val="26"/>
          <w:szCs w:val="26"/>
          <w:lang w:val="en-US"/>
        </w:rPr>
        <w:t>∨</w:t>
      </w:r>
      <w:r w:rsidRPr="00371E5B">
        <w:rPr>
          <w:sz w:val="26"/>
          <w:szCs w:val="26"/>
          <w:lang w:val="en-US"/>
        </w:rPr>
        <w:t xml:space="preserve"> q) </w:t>
      </w:r>
      <w:r w:rsidRPr="00371E5B">
        <w:rPr>
          <w:rFonts w:hint="eastAsia"/>
          <w:sz w:val="26"/>
          <w:szCs w:val="26"/>
          <w:lang w:val="en-US"/>
        </w:rPr>
        <w:t>∨</w:t>
      </w:r>
      <w:r w:rsidRPr="00371E5B">
        <w:rPr>
          <w:sz w:val="26"/>
          <w:szCs w:val="26"/>
          <w:lang w:val="en-US"/>
        </w:rPr>
        <w:t xml:space="preserve"> ~ (p </w:t>
      </w:r>
      <w:r w:rsidRPr="00371E5B">
        <w:rPr>
          <w:rFonts w:hint="eastAsia"/>
          <w:sz w:val="26"/>
          <w:szCs w:val="26"/>
          <w:lang w:val="en-US"/>
        </w:rPr>
        <w:t>∧</w:t>
      </w:r>
      <w:r w:rsidRPr="00371E5B">
        <w:rPr>
          <w:sz w:val="26"/>
          <w:szCs w:val="26"/>
          <w:lang w:val="en-US"/>
        </w:rPr>
        <w:t xml:space="preserve"> ~ (p </w:t>
      </w:r>
      <w:r w:rsidRPr="00371E5B">
        <w:rPr>
          <w:rFonts w:hint="eastAsia"/>
          <w:sz w:val="26"/>
          <w:szCs w:val="26"/>
          <w:lang w:val="en-US"/>
        </w:rPr>
        <w:t>∨</w:t>
      </w:r>
      <w:r w:rsidRPr="00371E5B">
        <w:rPr>
          <w:sz w:val="26"/>
          <w:szCs w:val="26"/>
          <w:lang w:val="en-US"/>
        </w:rPr>
        <w:t xml:space="preserve"> q))] </w:t>
      </w:r>
      <w:r w:rsidRPr="00371E5B">
        <w:rPr>
          <w:rFonts w:hint="eastAsia"/>
          <w:sz w:val="26"/>
          <w:szCs w:val="26"/>
          <w:lang w:val="en-US"/>
        </w:rPr>
        <w:t>≡</w:t>
      </w:r>
      <w:r w:rsidRPr="00371E5B">
        <w:rPr>
          <w:sz w:val="26"/>
          <w:szCs w:val="26"/>
          <w:lang w:val="en-US"/>
        </w:rPr>
        <w:t xml:space="preserve"> p </w:t>
      </w:r>
      <w:r w:rsidRPr="00371E5B">
        <w:rPr>
          <w:rFonts w:hint="eastAsia"/>
          <w:sz w:val="26"/>
          <w:szCs w:val="26"/>
          <w:lang w:val="en-US"/>
        </w:rPr>
        <w:t>∧</w:t>
      </w:r>
      <w:r w:rsidRPr="00371E5B">
        <w:rPr>
          <w:sz w:val="26"/>
          <w:szCs w:val="26"/>
          <w:lang w:val="en-US"/>
        </w:rPr>
        <w:t xml:space="preserve"> ~ (p </w:t>
      </w:r>
      <w:r w:rsidRPr="00371E5B">
        <w:rPr>
          <w:rFonts w:hint="eastAsia"/>
          <w:sz w:val="26"/>
          <w:szCs w:val="26"/>
          <w:lang w:val="en-US"/>
        </w:rPr>
        <w:t>∨</w:t>
      </w:r>
      <w:r w:rsidRPr="00371E5B">
        <w:rPr>
          <w:sz w:val="26"/>
          <w:szCs w:val="26"/>
          <w:lang w:val="en-US"/>
        </w:rPr>
        <w:t xml:space="preserve"> q) </w:t>
      </w:r>
    </w:p>
    <w:p w14:paraId="7395BA54" w14:textId="77777777" w:rsidR="00371E5B" w:rsidRPr="00371E5B" w:rsidRDefault="00371E5B" w:rsidP="00371E5B">
      <w:pPr>
        <w:pStyle w:val="ListParagraph"/>
        <w:numPr>
          <w:ilvl w:val="0"/>
          <w:numId w:val="15"/>
        </w:numPr>
        <w:ind w:left="1080"/>
        <w:rPr>
          <w:sz w:val="26"/>
          <w:szCs w:val="26"/>
          <w:lang w:val="en-US"/>
        </w:rPr>
      </w:pPr>
      <w:r w:rsidRPr="00371E5B">
        <w:rPr>
          <w:sz w:val="26"/>
          <w:szCs w:val="26"/>
          <w:lang w:val="en-US"/>
        </w:rPr>
        <w:t xml:space="preserve">If </w:t>
      </w:r>
      <m:oMath>
        <m:acc>
          <m:accPr>
            <m:chr m:val="̅"/>
            <m:ctrlPr>
              <w:rPr>
                <w:rFonts w:ascii="Cambria Math" w:hAnsi="Cambria Math"/>
                <w:i/>
                <w:sz w:val="26"/>
                <w:szCs w:val="26"/>
                <w:lang w:val="en-US"/>
              </w:rPr>
            </m:ctrlPr>
          </m:accPr>
          <m:e>
            <m:r>
              <w:rPr>
                <w:rFonts w:ascii="Cambria Math" w:hAnsi="Cambria Math"/>
                <w:sz w:val="26"/>
                <w:szCs w:val="26"/>
                <w:lang w:val="en-US"/>
              </w:rPr>
              <m:t>abcd</m:t>
            </m:r>
          </m:e>
        </m:acc>
      </m:oMath>
      <w:r w:rsidRPr="00371E5B">
        <w:rPr>
          <w:sz w:val="26"/>
          <w:szCs w:val="26"/>
          <w:lang w:val="en-US"/>
        </w:rPr>
        <w:t xml:space="preserve"> % 3 = 2 </w:t>
      </w:r>
    </w:p>
    <w:p w14:paraId="521A0DE5" w14:textId="77777777" w:rsidR="00371E5B" w:rsidRPr="00371E5B" w:rsidRDefault="00371E5B" w:rsidP="00371E5B">
      <w:pPr>
        <w:pStyle w:val="ListParagraph"/>
        <w:numPr>
          <w:ilvl w:val="1"/>
          <w:numId w:val="15"/>
        </w:numPr>
        <w:ind w:left="1800"/>
        <w:rPr>
          <w:sz w:val="26"/>
          <w:szCs w:val="26"/>
          <w:lang w:val="en-US"/>
        </w:rPr>
      </w:pPr>
      <w:r w:rsidRPr="00371E5B">
        <w:rPr>
          <w:sz w:val="26"/>
          <w:szCs w:val="26"/>
          <w:lang w:val="en-US"/>
        </w:rPr>
        <w:t xml:space="preserve">~ (p </w:t>
      </w:r>
      <w:r w:rsidRPr="00371E5B">
        <w:rPr>
          <w:rFonts w:hint="eastAsia"/>
          <w:sz w:val="26"/>
          <w:szCs w:val="26"/>
          <w:lang w:val="en-US"/>
        </w:rPr>
        <w:t>∨</w:t>
      </w:r>
      <w:r w:rsidRPr="00371E5B">
        <w:rPr>
          <w:sz w:val="26"/>
          <w:szCs w:val="26"/>
          <w:lang w:val="en-US"/>
        </w:rPr>
        <w:t xml:space="preserve"> ~ (q </w:t>
      </w:r>
      <w:r w:rsidRPr="00371E5B">
        <w:rPr>
          <w:rFonts w:hint="eastAsia"/>
          <w:sz w:val="26"/>
          <w:szCs w:val="26"/>
          <w:lang w:val="en-US"/>
        </w:rPr>
        <w:t>∧</w:t>
      </w:r>
      <w:r w:rsidRPr="00371E5B">
        <w:rPr>
          <w:sz w:val="26"/>
          <w:szCs w:val="26"/>
          <w:lang w:val="en-US"/>
        </w:rPr>
        <w:t xml:space="preserve"> r)) </w:t>
      </w:r>
      <w:r w:rsidRPr="00371E5B">
        <w:rPr>
          <w:rFonts w:hint="eastAsia"/>
          <w:sz w:val="26"/>
          <w:szCs w:val="26"/>
          <w:lang w:val="en-US"/>
        </w:rPr>
        <w:t>∧</w:t>
      </w:r>
      <w:r w:rsidRPr="00371E5B">
        <w:rPr>
          <w:sz w:val="26"/>
          <w:szCs w:val="26"/>
          <w:lang w:val="en-US"/>
        </w:rPr>
        <w:t xml:space="preserve"> ~ (~q </w:t>
      </w:r>
      <w:r w:rsidRPr="00371E5B">
        <w:rPr>
          <w:rFonts w:hint="eastAsia"/>
          <w:sz w:val="26"/>
          <w:szCs w:val="26"/>
          <w:lang w:val="en-US"/>
        </w:rPr>
        <w:t>∨</w:t>
      </w:r>
      <w:r w:rsidRPr="00371E5B">
        <w:rPr>
          <w:sz w:val="26"/>
          <w:szCs w:val="26"/>
          <w:lang w:val="en-US"/>
        </w:rPr>
        <w:t xml:space="preserve"> (p </w:t>
      </w:r>
      <w:r w:rsidRPr="00371E5B">
        <w:rPr>
          <w:rFonts w:hint="eastAsia"/>
          <w:sz w:val="26"/>
          <w:szCs w:val="26"/>
          <w:lang w:val="en-US"/>
        </w:rPr>
        <w:t>∨</w:t>
      </w:r>
      <w:r w:rsidRPr="00371E5B">
        <w:rPr>
          <w:sz w:val="26"/>
          <w:szCs w:val="26"/>
          <w:lang w:val="en-US"/>
        </w:rPr>
        <w:t xml:space="preserve"> q)) </w:t>
      </w:r>
      <w:r w:rsidRPr="00371E5B">
        <w:rPr>
          <w:rFonts w:hint="eastAsia"/>
          <w:sz w:val="26"/>
          <w:szCs w:val="26"/>
          <w:lang w:val="en-US"/>
        </w:rPr>
        <w:t>≡</w:t>
      </w:r>
      <w:r w:rsidRPr="00371E5B">
        <w:rPr>
          <w:sz w:val="26"/>
          <w:szCs w:val="26"/>
          <w:lang w:val="en-US"/>
        </w:rPr>
        <w:t xml:space="preserve"> (r </w:t>
      </w:r>
      <w:r w:rsidRPr="00371E5B">
        <w:rPr>
          <w:rFonts w:hint="eastAsia"/>
          <w:sz w:val="26"/>
          <w:szCs w:val="26"/>
          <w:lang w:val="en-US"/>
        </w:rPr>
        <w:t>∧</w:t>
      </w:r>
      <w:r w:rsidRPr="00371E5B">
        <w:rPr>
          <w:sz w:val="26"/>
          <w:szCs w:val="26"/>
          <w:lang w:val="en-US"/>
        </w:rPr>
        <w:t xml:space="preserve"> q) </w:t>
      </w:r>
      <w:r w:rsidRPr="00371E5B">
        <w:rPr>
          <w:rFonts w:hint="eastAsia"/>
          <w:sz w:val="26"/>
          <w:szCs w:val="26"/>
          <w:lang w:val="en-US"/>
        </w:rPr>
        <w:t>∧</w:t>
      </w:r>
      <w:r w:rsidRPr="00371E5B">
        <w:rPr>
          <w:sz w:val="26"/>
          <w:szCs w:val="26"/>
          <w:lang w:val="en-US"/>
        </w:rPr>
        <w:t xml:space="preserve"> ~ (q </w:t>
      </w:r>
      <w:r w:rsidRPr="00371E5B">
        <w:rPr>
          <w:rFonts w:hint="eastAsia"/>
          <w:sz w:val="26"/>
          <w:szCs w:val="26"/>
          <w:lang w:val="en-US"/>
        </w:rPr>
        <w:t>∨</w:t>
      </w:r>
      <w:r w:rsidRPr="00371E5B">
        <w:rPr>
          <w:sz w:val="26"/>
          <w:szCs w:val="26"/>
          <w:lang w:val="en-US"/>
        </w:rPr>
        <w:t xml:space="preserve"> p)</w:t>
      </w:r>
    </w:p>
    <w:p w14:paraId="4C93DAE4" w14:textId="77777777" w:rsidR="00371E5B" w:rsidRPr="00371E5B" w:rsidRDefault="00371E5B" w:rsidP="00371E5B">
      <w:pPr>
        <w:ind w:left="644"/>
        <w:rPr>
          <w:sz w:val="26"/>
          <w:szCs w:val="26"/>
        </w:rPr>
      </w:pPr>
      <w:r w:rsidRPr="00371E5B">
        <w:rPr>
          <w:sz w:val="26"/>
          <w:szCs w:val="26"/>
        </w:rPr>
        <w:t>(Example: For StudentID 522H1234, we have 1234 % 3 = 1, so he/she needs to prove for the second pair.)</w:t>
      </w:r>
    </w:p>
    <w:p w14:paraId="5488C6DB" w14:textId="77777777" w:rsidR="00F63281" w:rsidRDefault="00F63281" w:rsidP="00F63281">
      <w:pPr>
        <w:pStyle w:val="Nidungvnbn"/>
        <w:ind w:firstLine="0"/>
      </w:pPr>
    </w:p>
    <w:p w14:paraId="55DD4D45" w14:textId="77777777" w:rsidR="00F63281" w:rsidRDefault="00F63281" w:rsidP="0035306E">
      <w:pPr>
        <w:pStyle w:val="Nidungvnbn"/>
        <w:ind w:firstLine="0"/>
      </w:pPr>
    </w:p>
    <w:p w14:paraId="6A6CF883" w14:textId="77777777" w:rsidR="00F63281" w:rsidRDefault="00F63281" w:rsidP="0035306E">
      <w:pPr>
        <w:pStyle w:val="Nidungvnbn"/>
        <w:ind w:firstLine="0"/>
      </w:pPr>
    </w:p>
    <w:p w14:paraId="325F0C64" w14:textId="5952183F" w:rsidR="001733AD" w:rsidRDefault="001733AD" w:rsidP="001733AD">
      <w:pPr>
        <w:pStyle w:val="Tiumccp2"/>
      </w:pPr>
      <w:bookmarkStart w:id="24" w:name="_Toc164050621"/>
      <w:r>
        <w:lastRenderedPageBreak/>
        <w:t>2.3.2 Solution</w:t>
      </w:r>
      <w:bookmarkEnd w:id="24"/>
    </w:p>
    <w:p w14:paraId="1271C369" w14:textId="7CF804FB" w:rsidR="00595CCF" w:rsidRDefault="00135CAF" w:rsidP="00596E35">
      <w:pPr>
        <w:pStyle w:val="Nidungvnbn"/>
        <w:ind w:firstLine="0"/>
      </w:pPr>
      <w:r w:rsidRPr="00135CAF">
        <w:t xml:space="preserve">Since </w:t>
      </w:r>
      <w:r>
        <w:t>my</w:t>
      </w:r>
      <w:r w:rsidRPr="00135CAF">
        <w:t xml:space="preserve"> student ID ends in 0006, which means 0006 % 3 = 0, </w:t>
      </w:r>
      <w:r>
        <w:t>I</w:t>
      </w:r>
      <w:r w:rsidRPr="00135CAF">
        <w:t xml:space="preserve"> need to prove the logical equivalence of the first pair of statements:</w:t>
      </w:r>
    </w:p>
    <w:p w14:paraId="2F3C7140" w14:textId="2D934CFB" w:rsidR="0035306E" w:rsidRDefault="00135CAF" w:rsidP="0035306E">
      <w:pPr>
        <w:pStyle w:val="Nidungvnbn"/>
      </w:pPr>
      <w:r w:rsidRPr="00937BFC">
        <w:t xml:space="preserve">~ [(~ p </w:t>
      </w:r>
      <w:r w:rsidRPr="00937BFC">
        <w:rPr>
          <w:rFonts w:ascii="Cambria Math" w:hAnsi="Cambria Math" w:cs="Cambria Math"/>
        </w:rPr>
        <w:t>∧</w:t>
      </w:r>
      <w:r w:rsidRPr="00937BFC">
        <w:t xml:space="preserve"> ~ ~ q) </w:t>
      </w:r>
      <w:r w:rsidRPr="00937BFC">
        <w:rPr>
          <w:rFonts w:ascii="Cambria Math" w:hAnsi="Cambria Math" w:cs="Cambria Math"/>
        </w:rPr>
        <w:t>∨</w:t>
      </w:r>
      <w:r w:rsidRPr="00937BFC">
        <w:t xml:space="preserve"> ~ (p </w:t>
      </w:r>
      <w:r w:rsidRPr="00937BFC">
        <w:rPr>
          <w:rFonts w:ascii="Cambria Math" w:hAnsi="Cambria Math" w:cs="Cambria Math"/>
        </w:rPr>
        <w:t>∨</w:t>
      </w:r>
      <w:r w:rsidRPr="00937BFC">
        <w:t xml:space="preserve"> r)] </w:t>
      </w:r>
      <w:r w:rsidRPr="00E55584">
        <w:rPr>
          <w:rFonts w:hint="eastAsia"/>
        </w:rPr>
        <w:t>≡</w:t>
      </w:r>
      <w:r w:rsidRPr="00E55584">
        <w:t xml:space="preserve"> </w:t>
      </w:r>
      <w:r w:rsidRPr="00937BFC">
        <w:t xml:space="preserve">(r </w:t>
      </w:r>
      <w:r w:rsidRPr="00937BFC">
        <w:rPr>
          <w:rFonts w:ascii="Cambria Math" w:hAnsi="Cambria Math" w:cs="Cambria Math"/>
        </w:rPr>
        <w:t>∨</w:t>
      </w:r>
      <w:r w:rsidRPr="00937BFC">
        <w:t xml:space="preserve"> p) </w:t>
      </w:r>
      <w:r w:rsidRPr="00937BFC">
        <w:rPr>
          <w:rFonts w:ascii="Cambria Math" w:hAnsi="Cambria Math" w:cs="Cambria Math"/>
        </w:rPr>
        <w:t>∧</w:t>
      </w:r>
      <w:r w:rsidRPr="00937BFC">
        <w:t xml:space="preserve"> (~ q </w:t>
      </w:r>
      <w:r w:rsidRPr="00937BFC">
        <w:rPr>
          <w:rFonts w:ascii="Cambria Math" w:hAnsi="Cambria Math" w:cs="Cambria Math"/>
        </w:rPr>
        <w:t>∨</w:t>
      </w:r>
      <w:r w:rsidRPr="00937BFC">
        <w:t xml:space="preserve"> p)</w:t>
      </w:r>
    </w:p>
    <w:p w14:paraId="453DEC9B" w14:textId="77777777" w:rsidR="0035306E" w:rsidRDefault="0035306E" w:rsidP="0035306E">
      <w:pPr>
        <w:pStyle w:val="Nidungvnbn"/>
      </w:pPr>
    </w:p>
    <w:p w14:paraId="7B958CC0" w14:textId="77777777" w:rsidR="0035306E" w:rsidRDefault="0035306E" w:rsidP="0035306E">
      <w:pPr>
        <w:pStyle w:val="Nidungvnbn"/>
      </w:pPr>
    </w:p>
    <w:p w14:paraId="64E2743F" w14:textId="4E5E42A7" w:rsidR="002157EC" w:rsidRDefault="00135CAF" w:rsidP="002157EC">
      <w:pPr>
        <w:pStyle w:val="Nidungvnbn"/>
        <w:numPr>
          <w:ilvl w:val="0"/>
          <w:numId w:val="19"/>
        </w:numPr>
      </w:pPr>
      <w:r w:rsidRPr="00135CAF">
        <w:t>Using truth table:</w:t>
      </w:r>
    </w:p>
    <w:p w14:paraId="7393C242" w14:textId="7871FF9E" w:rsidR="002157EC" w:rsidRDefault="0057249D" w:rsidP="0057249D">
      <w:pPr>
        <w:pStyle w:val="Nidungvnbn"/>
        <w:numPr>
          <w:ilvl w:val="0"/>
          <w:numId w:val="20"/>
        </w:numPr>
        <w:jc w:val="left"/>
      </w:pPr>
      <w:r>
        <w:t>Left-hand side</w:t>
      </w:r>
      <w:r w:rsidR="00834966">
        <w:t xml:space="preserve"> statement</w:t>
      </w:r>
      <w:r>
        <w:t xml:space="preserve">: </w:t>
      </w:r>
      <w:r w:rsidRPr="00937BFC">
        <w:t xml:space="preserve">~ [(~ p </w:t>
      </w:r>
      <w:r w:rsidRPr="00937BFC">
        <w:rPr>
          <w:rFonts w:ascii="Cambria Math" w:hAnsi="Cambria Math" w:cs="Cambria Math"/>
        </w:rPr>
        <w:t>∧</w:t>
      </w:r>
      <w:r w:rsidRPr="00937BFC">
        <w:t xml:space="preserve"> ~ ~ q) </w:t>
      </w:r>
      <w:r w:rsidRPr="00937BFC">
        <w:rPr>
          <w:rFonts w:ascii="Cambria Math" w:hAnsi="Cambria Math" w:cs="Cambria Math"/>
        </w:rPr>
        <w:t>∨</w:t>
      </w:r>
      <w:r w:rsidRPr="00937BFC">
        <w:t xml:space="preserve"> ~ (p </w:t>
      </w:r>
      <w:r w:rsidRPr="00937BFC">
        <w:rPr>
          <w:rFonts w:ascii="Cambria Math" w:hAnsi="Cambria Math" w:cs="Cambria Math"/>
        </w:rPr>
        <w:t>∨</w:t>
      </w:r>
      <w:r w:rsidRPr="00937BFC">
        <w:t xml:space="preserve"> r)]</w:t>
      </w:r>
    </w:p>
    <w:tbl>
      <w:tblPr>
        <w:tblStyle w:val="TableGrid"/>
        <w:tblpPr w:leftFromText="180" w:rightFromText="180" w:vertAnchor="page" w:horzAnchor="page" w:tblpX="2395" w:tblpY="6029"/>
        <w:tblW w:w="9351" w:type="dxa"/>
        <w:tblLook w:val="04A0" w:firstRow="1" w:lastRow="0" w:firstColumn="1" w:lastColumn="0" w:noHBand="0" w:noVBand="1"/>
      </w:tblPr>
      <w:tblGrid>
        <w:gridCol w:w="562"/>
        <w:gridCol w:w="567"/>
        <w:gridCol w:w="567"/>
        <w:gridCol w:w="709"/>
        <w:gridCol w:w="851"/>
        <w:gridCol w:w="1701"/>
        <w:gridCol w:w="1275"/>
        <w:gridCol w:w="3119"/>
      </w:tblGrid>
      <w:tr w:rsidR="0035306E" w14:paraId="3411B1D0" w14:textId="77777777" w:rsidTr="0035306E">
        <w:trPr>
          <w:trHeight w:val="915"/>
        </w:trPr>
        <w:tc>
          <w:tcPr>
            <w:tcW w:w="562" w:type="dxa"/>
          </w:tcPr>
          <w:p w14:paraId="3CEFD5C9" w14:textId="77777777" w:rsidR="0035306E" w:rsidRDefault="0035306E" w:rsidP="0035306E">
            <w:pPr>
              <w:pStyle w:val="Nidungvnbn"/>
              <w:ind w:firstLine="0"/>
              <w:jc w:val="left"/>
            </w:pPr>
            <w:r>
              <w:t>p</w:t>
            </w:r>
          </w:p>
        </w:tc>
        <w:tc>
          <w:tcPr>
            <w:tcW w:w="567" w:type="dxa"/>
          </w:tcPr>
          <w:p w14:paraId="57E964A6" w14:textId="77777777" w:rsidR="0035306E" w:rsidRDefault="0035306E" w:rsidP="0035306E">
            <w:pPr>
              <w:pStyle w:val="Nidungvnbn"/>
              <w:ind w:firstLine="0"/>
              <w:jc w:val="left"/>
            </w:pPr>
            <w:r>
              <w:t>q</w:t>
            </w:r>
          </w:p>
        </w:tc>
        <w:tc>
          <w:tcPr>
            <w:tcW w:w="567" w:type="dxa"/>
          </w:tcPr>
          <w:p w14:paraId="2FC70BF9" w14:textId="77777777" w:rsidR="0035306E" w:rsidRDefault="0035306E" w:rsidP="0035306E">
            <w:pPr>
              <w:pStyle w:val="Nidungvnbn"/>
              <w:ind w:firstLine="0"/>
              <w:jc w:val="left"/>
            </w:pPr>
            <w:r>
              <w:t>r</w:t>
            </w:r>
          </w:p>
        </w:tc>
        <w:tc>
          <w:tcPr>
            <w:tcW w:w="709" w:type="dxa"/>
          </w:tcPr>
          <w:p w14:paraId="022316DE" w14:textId="77777777" w:rsidR="0035306E" w:rsidRDefault="0035306E" w:rsidP="0035306E">
            <w:pPr>
              <w:pStyle w:val="Nidungvnbn"/>
              <w:ind w:firstLine="0"/>
              <w:jc w:val="left"/>
            </w:pPr>
            <w:r>
              <w:t>~ p</w:t>
            </w:r>
          </w:p>
        </w:tc>
        <w:tc>
          <w:tcPr>
            <w:tcW w:w="851" w:type="dxa"/>
          </w:tcPr>
          <w:p w14:paraId="1730FA19" w14:textId="77777777" w:rsidR="0035306E" w:rsidRDefault="0035306E" w:rsidP="0035306E">
            <w:pPr>
              <w:pStyle w:val="Nidungvnbn"/>
              <w:ind w:firstLine="0"/>
              <w:jc w:val="left"/>
            </w:pPr>
            <w:r>
              <w:t>~ ~ q</w:t>
            </w:r>
          </w:p>
        </w:tc>
        <w:tc>
          <w:tcPr>
            <w:tcW w:w="1701" w:type="dxa"/>
          </w:tcPr>
          <w:p w14:paraId="4CF75472" w14:textId="77777777" w:rsidR="0035306E" w:rsidRDefault="0035306E" w:rsidP="0035306E">
            <w:pPr>
              <w:pStyle w:val="Nidungvnbn"/>
              <w:ind w:firstLine="0"/>
              <w:jc w:val="left"/>
            </w:pPr>
            <w:r w:rsidRPr="00937BFC">
              <w:t xml:space="preserve">(~ p </w:t>
            </w:r>
            <w:r w:rsidRPr="00937BFC">
              <w:rPr>
                <w:rFonts w:ascii="Cambria Math" w:hAnsi="Cambria Math" w:cs="Cambria Math"/>
              </w:rPr>
              <w:t>∧</w:t>
            </w:r>
            <w:r w:rsidRPr="00937BFC">
              <w:t xml:space="preserve"> ~ ~ q)</w:t>
            </w:r>
          </w:p>
        </w:tc>
        <w:tc>
          <w:tcPr>
            <w:tcW w:w="1275" w:type="dxa"/>
          </w:tcPr>
          <w:p w14:paraId="476F6F35" w14:textId="77777777" w:rsidR="0035306E" w:rsidRDefault="0035306E" w:rsidP="0035306E">
            <w:pPr>
              <w:pStyle w:val="Nidungvnbn"/>
              <w:ind w:firstLine="0"/>
              <w:jc w:val="left"/>
            </w:pPr>
            <w:r w:rsidRPr="00937BFC">
              <w:t xml:space="preserve">~ (p </w:t>
            </w:r>
            <w:r w:rsidRPr="00937BFC">
              <w:rPr>
                <w:rFonts w:ascii="Cambria Math" w:hAnsi="Cambria Math" w:cs="Cambria Math"/>
              </w:rPr>
              <w:t>∨</w:t>
            </w:r>
            <w:r w:rsidRPr="00937BFC">
              <w:t xml:space="preserve"> r)</w:t>
            </w:r>
          </w:p>
        </w:tc>
        <w:tc>
          <w:tcPr>
            <w:tcW w:w="3119" w:type="dxa"/>
          </w:tcPr>
          <w:p w14:paraId="190A1D45" w14:textId="77777777" w:rsidR="0035306E" w:rsidRDefault="0035306E" w:rsidP="0035306E">
            <w:pPr>
              <w:pStyle w:val="Nidungvnbn"/>
              <w:ind w:firstLine="0"/>
              <w:jc w:val="left"/>
            </w:pPr>
            <w:r>
              <w:t xml:space="preserve">~ </w:t>
            </w:r>
            <w:r w:rsidRPr="00937BFC">
              <w:t xml:space="preserve">[(~ p </w:t>
            </w:r>
            <w:r w:rsidRPr="00937BFC">
              <w:rPr>
                <w:rFonts w:ascii="Cambria Math" w:hAnsi="Cambria Math" w:cs="Cambria Math"/>
              </w:rPr>
              <w:t>∧</w:t>
            </w:r>
            <w:r w:rsidRPr="00937BFC">
              <w:t xml:space="preserve"> ~ ~ q) </w:t>
            </w:r>
            <w:r w:rsidRPr="00937BFC">
              <w:rPr>
                <w:rFonts w:ascii="Cambria Math" w:hAnsi="Cambria Math" w:cs="Cambria Math"/>
              </w:rPr>
              <w:t>∨</w:t>
            </w:r>
            <w:r w:rsidRPr="00937BFC">
              <w:t xml:space="preserve"> ~ (p </w:t>
            </w:r>
            <w:r w:rsidRPr="00937BFC">
              <w:rPr>
                <w:rFonts w:ascii="Cambria Math" w:hAnsi="Cambria Math" w:cs="Cambria Math"/>
              </w:rPr>
              <w:t>∨</w:t>
            </w:r>
            <w:r w:rsidRPr="00937BFC">
              <w:t xml:space="preserve"> r)]</w:t>
            </w:r>
          </w:p>
        </w:tc>
      </w:tr>
      <w:tr w:rsidR="0035306E" w14:paraId="1365979E" w14:textId="77777777" w:rsidTr="0035306E">
        <w:trPr>
          <w:trHeight w:val="439"/>
        </w:trPr>
        <w:tc>
          <w:tcPr>
            <w:tcW w:w="562" w:type="dxa"/>
          </w:tcPr>
          <w:p w14:paraId="25DF58EC" w14:textId="77777777" w:rsidR="0035306E" w:rsidRDefault="0035306E" w:rsidP="0035306E">
            <w:pPr>
              <w:pStyle w:val="Nidungvnbn"/>
              <w:ind w:firstLine="0"/>
              <w:jc w:val="left"/>
            </w:pPr>
            <w:r>
              <w:t>T</w:t>
            </w:r>
          </w:p>
        </w:tc>
        <w:tc>
          <w:tcPr>
            <w:tcW w:w="567" w:type="dxa"/>
          </w:tcPr>
          <w:p w14:paraId="04631FD8" w14:textId="77777777" w:rsidR="0035306E" w:rsidRDefault="0035306E" w:rsidP="0035306E">
            <w:pPr>
              <w:pStyle w:val="Nidungvnbn"/>
              <w:ind w:firstLine="0"/>
              <w:jc w:val="left"/>
            </w:pPr>
            <w:r>
              <w:t>T</w:t>
            </w:r>
          </w:p>
        </w:tc>
        <w:tc>
          <w:tcPr>
            <w:tcW w:w="567" w:type="dxa"/>
          </w:tcPr>
          <w:p w14:paraId="69C9473B" w14:textId="77777777" w:rsidR="0035306E" w:rsidRDefault="0035306E" w:rsidP="0035306E">
            <w:pPr>
              <w:pStyle w:val="Nidungvnbn"/>
              <w:ind w:firstLine="0"/>
              <w:jc w:val="left"/>
            </w:pPr>
            <w:r>
              <w:t>T</w:t>
            </w:r>
          </w:p>
        </w:tc>
        <w:tc>
          <w:tcPr>
            <w:tcW w:w="709" w:type="dxa"/>
          </w:tcPr>
          <w:p w14:paraId="69BE9140" w14:textId="77777777" w:rsidR="0035306E" w:rsidRDefault="0035306E" w:rsidP="0035306E">
            <w:pPr>
              <w:pStyle w:val="Nidungvnbn"/>
              <w:ind w:firstLine="0"/>
              <w:jc w:val="left"/>
            </w:pPr>
            <w:r>
              <w:t>F</w:t>
            </w:r>
          </w:p>
        </w:tc>
        <w:tc>
          <w:tcPr>
            <w:tcW w:w="851" w:type="dxa"/>
          </w:tcPr>
          <w:p w14:paraId="4ED736E4" w14:textId="77777777" w:rsidR="0035306E" w:rsidRDefault="0035306E" w:rsidP="0035306E">
            <w:pPr>
              <w:pStyle w:val="Nidungvnbn"/>
              <w:ind w:firstLine="0"/>
              <w:jc w:val="left"/>
            </w:pPr>
            <w:r>
              <w:t>T</w:t>
            </w:r>
          </w:p>
        </w:tc>
        <w:tc>
          <w:tcPr>
            <w:tcW w:w="1701" w:type="dxa"/>
          </w:tcPr>
          <w:p w14:paraId="31619F39" w14:textId="77777777" w:rsidR="0035306E" w:rsidRDefault="0035306E" w:rsidP="0035306E">
            <w:pPr>
              <w:pStyle w:val="Nidungvnbn"/>
              <w:ind w:firstLine="0"/>
              <w:jc w:val="left"/>
            </w:pPr>
            <w:r>
              <w:t>F</w:t>
            </w:r>
          </w:p>
        </w:tc>
        <w:tc>
          <w:tcPr>
            <w:tcW w:w="1275" w:type="dxa"/>
          </w:tcPr>
          <w:p w14:paraId="092611BF" w14:textId="77777777" w:rsidR="0035306E" w:rsidRDefault="0035306E" w:rsidP="0035306E">
            <w:pPr>
              <w:pStyle w:val="Nidungvnbn"/>
              <w:ind w:firstLine="0"/>
              <w:jc w:val="left"/>
            </w:pPr>
            <w:r>
              <w:t>F</w:t>
            </w:r>
          </w:p>
        </w:tc>
        <w:tc>
          <w:tcPr>
            <w:tcW w:w="3119" w:type="dxa"/>
          </w:tcPr>
          <w:p w14:paraId="14837D2B" w14:textId="77777777" w:rsidR="0035306E" w:rsidRDefault="0035306E" w:rsidP="0035306E">
            <w:pPr>
              <w:pStyle w:val="Nidungvnbn"/>
              <w:ind w:firstLine="0"/>
              <w:jc w:val="left"/>
            </w:pPr>
            <w:r>
              <w:t>T</w:t>
            </w:r>
          </w:p>
        </w:tc>
      </w:tr>
      <w:tr w:rsidR="0035306E" w14:paraId="7BF0FF42" w14:textId="77777777" w:rsidTr="0035306E">
        <w:trPr>
          <w:trHeight w:val="439"/>
        </w:trPr>
        <w:tc>
          <w:tcPr>
            <w:tcW w:w="562" w:type="dxa"/>
          </w:tcPr>
          <w:p w14:paraId="3B763655" w14:textId="77777777" w:rsidR="0035306E" w:rsidRDefault="0035306E" w:rsidP="0035306E">
            <w:pPr>
              <w:pStyle w:val="Nidungvnbn"/>
              <w:ind w:firstLine="0"/>
              <w:jc w:val="left"/>
            </w:pPr>
            <w:r>
              <w:t>T</w:t>
            </w:r>
          </w:p>
        </w:tc>
        <w:tc>
          <w:tcPr>
            <w:tcW w:w="567" w:type="dxa"/>
          </w:tcPr>
          <w:p w14:paraId="410F1B9E" w14:textId="77777777" w:rsidR="0035306E" w:rsidRDefault="0035306E" w:rsidP="0035306E">
            <w:pPr>
              <w:pStyle w:val="Nidungvnbn"/>
              <w:ind w:firstLine="0"/>
              <w:jc w:val="left"/>
            </w:pPr>
            <w:r>
              <w:t>T</w:t>
            </w:r>
          </w:p>
        </w:tc>
        <w:tc>
          <w:tcPr>
            <w:tcW w:w="567" w:type="dxa"/>
          </w:tcPr>
          <w:p w14:paraId="7BA353D6" w14:textId="77777777" w:rsidR="0035306E" w:rsidRDefault="0035306E" w:rsidP="0035306E">
            <w:pPr>
              <w:pStyle w:val="Nidungvnbn"/>
              <w:ind w:firstLine="0"/>
              <w:jc w:val="left"/>
            </w:pPr>
            <w:r>
              <w:t>F</w:t>
            </w:r>
          </w:p>
        </w:tc>
        <w:tc>
          <w:tcPr>
            <w:tcW w:w="709" w:type="dxa"/>
          </w:tcPr>
          <w:p w14:paraId="43D437F8" w14:textId="77777777" w:rsidR="0035306E" w:rsidRDefault="0035306E" w:rsidP="0035306E">
            <w:pPr>
              <w:pStyle w:val="Nidungvnbn"/>
              <w:ind w:firstLine="0"/>
              <w:jc w:val="left"/>
            </w:pPr>
            <w:r>
              <w:t>F</w:t>
            </w:r>
          </w:p>
        </w:tc>
        <w:tc>
          <w:tcPr>
            <w:tcW w:w="851" w:type="dxa"/>
          </w:tcPr>
          <w:p w14:paraId="3F740F44" w14:textId="77777777" w:rsidR="0035306E" w:rsidRDefault="0035306E" w:rsidP="0035306E">
            <w:pPr>
              <w:pStyle w:val="Nidungvnbn"/>
              <w:ind w:firstLine="0"/>
              <w:jc w:val="left"/>
            </w:pPr>
            <w:r>
              <w:t>T</w:t>
            </w:r>
          </w:p>
        </w:tc>
        <w:tc>
          <w:tcPr>
            <w:tcW w:w="1701" w:type="dxa"/>
          </w:tcPr>
          <w:p w14:paraId="627A8C4D" w14:textId="77777777" w:rsidR="0035306E" w:rsidRDefault="0035306E" w:rsidP="0035306E">
            <w:pPr>
              <w:pStyle w:val="Nidungvnbn"/>
              <w:ind w:firstLine="0"/>
              <w:jc w:val="left"/>
            </w:pPr>
            <w:r>
              <w:t>F</w:t>
            </w:r>
          </w:p>
        </w:tc>
        <w:tc>
          <w:tcPr>
            <w:tcW w:w="1275" w:type="dxa"/>
          </w:tcPr>
          <w:p w14:paraId="126555B2" w14:textId="77777777" w:rsidR="0035306E" w:rsidRDefault="0035306E" w:rsidP="0035306E">
            <w:pPr>
              <w:pStyle w:val="Nidungvnbn"/>
              <w:ind w:firstLine="0"/>
              <w:jc w:val="left"/>
            </w:pPr>
            <w:r>
              <w:t>F</w:t>
            </w:r>
          </w:p>
        </w:tc>
        <w:tc>
          <w:tcPr>
            <w:tcW w:w="3119" w:type="dxa"/>
          </w:tcPr>
          <w:p w14:paraId="54953A78" w14:textId="77777777" w:rsidR="0035306E" w:rsidRDefault="0035306E" w:rsidP="0035306E">
            <w:pPr>
              <w:pStyle w:val="Nidungvnbn"/>
              <w:ind w:firstLine="0"/>
              <w:jc w:val="left"/>
            </w:pPr>
            <w:r>
              <w:t>T</w:t>
            </w:r>
          </w:p>
        </w:tc>
      </w:tr>
      <w:tr w:rsidR="0035306E" w14:paraId="717CA6F2" w14:textId="77777777" w:rsidTr="0035306E">
        <w:trPr>
          <w:trHeight w:val="439"/>
        </w:trPr>
        <w:tc>
          <w:tcPr>
            <w:tcW w:w="562" w:type="dxa"/>
          </w:tcPr>
          <w:p w14:paraId="677D75DE" w14:textId="77777777" w:rsidR="0035306E" w:rsidRDefault="0035306E" w:rsidP="0035306E">
            <w:pPr>
              <w:pStyle w:val="Nidungvnbn"/>
              <w:ind w:firstLine="0"/>
              <w:jc w:val="left"/>
            </w:pPr>
            <w:r>
              <w:t>T</w:t>
            </w:r>
          </w:p>
        </w:tc>
        <w:tc>
          <w:tcPr>
            <w:tcW w:w="567" w:type="dxa"/>
          </w:tcPr>
          <w:p w14:paraId="531FBF42" w14:textId="77777777" w:rsidR="0035306E" w:rsidRDefault="0035306E" w:rsidP="0035306E">
            <w:pPr>
              <w:pStyle w:val="Nidungvnbn"/>
              <w:ind w:firstLine="0"/>
              <w:jc w:val="left"/>
            </w:pPr>
            <w:r>
              <w:t>F</w:t>
            </w:r>
          </w:p>
        </w:tc>
        <w:tc>
          <w:tcPr>
            <w:tcW w:w="567" w:type="dxa"/>
          </w:tcPr>
          <w:p w14:paraId="03F91940" w14:textId="77777777" w:rsidR="0035306E" w:rsidRDefault="0035306E" w:rsidP="0035306E">
            <w:pPr>
              <w:pStyle w:val="Nidungvnbn"/>
              <w:ind w:firstLine="0"/>
              <w:jc w:val="left"/>
            </w:pPr>
            <w:r>
              <w:t>T</w:t>
            </w:r>
          </w:p>
        </w:tc>
        <w:tc>
          <w:tcPr>
            <w:tcW w:w="709" w:type="dxa"/>
          </w:tcPr>
          <w:p w14:paraId="064A70AA" w14:textId="77777777" w:rsidR="0035306E" w:rsidRDefault="0035306E" w:rsidP="0035306E">
            <w:pPr>
              <w:pStyle w:val="Nidungvnbn"/>
              <w:ind w:firstLine="0"/>
              <w:jc w:val="left"/>
            </w:pPr>
            <w:r>
              <w:t>F</w:t>
            </w:r>
          </w:p>
        </w:tc>
        <w:tc>
          <w:tcPr>
            <w:tcW w:w="851" w:type="dxa"/>
          </w:tcPr>
          <w:p w14:paraId="70D0D703" w14:textId="77777777" w:rsidR="0035306E" w:rsidRDefault="0035306E" w:rsidP="0035306E">
            <w:pPr>
              <w:pStyle w:val="Nidungvnbn"/>
              <w:ind w:firstLine="0"/>
              <w:jc w:val="left"/>
            </w:pPr>
            <w:r>
              <w:t>F</w:t>
            </w:r>
          </w:p>
        </w:tc>
        <w:tc>
          <w:tcPr>
            <w:tcW w:w="1701" w:type="dxa"/>
          </w:tcPr>
          <w:p w14:paraId="16D58335" w14:textId="77777777" w:rsidR="0035306E" w:rsidRDefault="0035306E" w:rsidP="0035306E">
            <w:pPr>
              <w:pStyle w:val="Nidungvnbn"/>
              <w:ind w:firstLine="0"/>
              <w:jc w:val="left"/>
            </w:pPr>
            <w:r>
              <w:t>F</w:t>
            </w:r>
          </w:p>
        </w:tc>
        <w:tc>
          <w:tcPr>
            <w:tcW w:w="1275" w:type="dxa"/>
          </w:tcPr>
          <w:p w14:paraId="18173823" w14:textId="77777777" w:rsidR="0035306E" w:rsidRDefault="0035306E" w:rsidP="0035306E">
            <w:pPr>
              <w:pStyle w:val="Nidungvnbn"/>
              <w:ind w:firstLine="0"/>
              <w:jc w:val="left"/>
            </w:pPr>
            <w:r>
              <w:t>F</w:t>
            </w:r>
          </w:p>
        </w:tc>
        <w:tc>
          <w:tcPr>
            <w:tcW w:w="3119" w:type="dxa"/>
          </w:tcPr>
          <w:p w14:paraId="4DD14CD0" w14:textId="77777777" w:rsidR="0035306E" w:rsidRDefault="0035306E" w:rsidP="0035306E">
            <w:pPr>
              <w:pStyle w:val="Nidungvnbn"/>
              <w:ind w:firstLine="0"/>
              <w:jc w:val="left"/>
            </w:pPr>
            <w:r>
              <w:t>T</w:t>
            </w:r>
          </w:p>
        </w:tc>
      </w:tr>
      <w:tr w:rsidR="0035306E" w14:paraId="61046726" w14:textId="77777777" w:rsidTr="0035306E">
        <w:trPr>
          <w:trHeight w:val="439"/>
        </w:trPr>
        <w:tc>
          <w:tcPr>
            <w:tcW w:w="562" w:type="dxa"/>
          </w:tcPr>
          <w:p w14:paraId="561D7485" w14:textId="77777777" w:rsidR="0035306E" w:rsidRDefault="0035306E" w:rsidP="0035306E">
            <w:pPr>
              <w:pStyle w:val="Nidungvnbn"/>
              <w:ind w:firstLine="0"/>
              <w:jc w:val="left"/>
            </w:pPr>
            <w:r>
              <w:t>T</w:t>
            </w:r>
          </w:p>
        </w:tc>
        <w:tc>
          <w:tcPr>
            <w:tcW w:w="567" w:type="dxa"/>
          </w:tcPr>
          <w:p w14:paraId="430BEDA7" w14:textId="77777777" w:rsidR="0035306E" w:rsidRDefault="0035306E" w:rsidP="0035306E">
            <w:pPr>
              <w:pStyle w:val="Nidungvnbn"/>
              <w:ind w:firstLine="0"/>
              <w:jc w:val="left"/>
            </w:pPr>
            <w:r>
              <w:t>F</w:t>
            </w:r>
          </w:p>
        </w:tc>
        <w:tc>
          <w:tcPr>
            <w:tcW w:w="567" w:type="dxa"/>
          </w:tcPr>
          <w:p w14:paraId="3BA9099E" w14:textId="77777777" w:rsidR="0035306E" w:rsidRDefault="0035306E" w:rsidP="0035306E">
            <w:pPr>
              <w:pStyle w:val="Nidungvnbn"/>
              <w:ind w:firstLine="0"/>
              <w:jc w:val="left"/>
            </w:pPr>
            <w:r>
              <w:t>F</w:t>
            </w:r>
          </w:p>
        </w:tc>
        <w:tc>
          <w:tcPr>
            <w:tcW w:w="709" w:type="dxa"/>
          </w:tcPr>
          <w:p w14:paraId="5EE2C617" w14:textId="77777777" w:rsidR="0035306E" w:rsidRDefault="0035306E" w:rsidP="0035306E">
            <w:pPr>
              <w:pStyle w:val="Nidungvnbn"/>
              <w:ind w:firstLine="0"/>
              <w:jc w:val="left"/>
            </w:pPr>
            <w:r>
              <w:t>F</w:t>
            </w:r>
          </w:p>
        </w:tc>
        <w:tc>
          <w:tcPr>
            <w:tcW w:w="851" w:type="dxa"/>
          </w:tcPr>
          <w:p w14:paraId="3CD65C70" w14:textId="77777777" w:rsidR="0035306E" w:rsidRDefault="0035306E" w:rsidP="0035306E">
            <w:pPr>
              <w:pStyle w:val="Nidungvnbn"/>
              <w:ind w:firstLine="0"/>
              <w:jc w:val="left"/>
            </w:pPr>
            <w:r>
              <w:t>F</w:t>
            </w:r>
          </w:p>
        </w:tc>
        <w:tc>
          <w:tcPr>
            <w:tcW w:w="1701" w:type="dxa"/>
          </w:tcPr>
          <w:p w14:paraId="06A506BD" w14:textId="77777777" w:rsidR="0035306E" w:rsidRDefault="0035306E" w:rsidP="0035306E">
            <w:pPr>
              <w:pStyle w:val="Nidungvnbn"/>
              <w:ind w:firstLine="0"/>
              <w:jc w:val="left"/>
            </w:pPr>
            <w:r>
              <w:t>F</w:t>
            </w:r>
          </w:p>
        </w:tc>
        <w:tc>
          <w:tcPr>
            <w:tcW w:w="1275" w:type="dxa"/>
          </w:tcPr>
          <w:p w14:paraId="0400302B" w14:textId="77777777" w:rsidR="0035306E" w:rsidRDefault="0035306E" w:rsidP="0035306E">
            <w:pPr>
              <w:pStyle w:val="Nidungvnbn"/>
              <w:ind w:firstLine="0"/>
              <w:jc w:val="left"/>
            </w:pPr>
            <w:r>
              <w:t>F</w:t>
            </w:r>
          </w:p>
        </w:tc>
        <w:tc>
          <w:tcPr>
            <w:tcW w:w="3119" w:type="dxa"/>
          </w:tcPr>
          <w:p w14:paraId="16449B3E" w14:textId="77777777" w:rsidR="0035306E" w:rsidRDefault="0035306E" w:rsidP="0035306E">
            <w:pPr>
              <w:pStyle w:val="Nidungvnbn"/>
              <w:ind w:firstLine="0"/>
              <w:jc w:val="left"/>
            </w:pPr>
            <w:r>
              <w:t>T</w:t>
            </w:r>
          </w:p>
        </w:tc>
      </w:tr>
      <w:tr w:rsidR="0035306E" w14:paraId="51B3AC5B" w14:textId="77777777" w:rsidTr="0035306E">
        <w:trPr>
          <w:trHeight w:val="439"/>
        </w:trPr>
        <w:tc>
          <w:tcPr>
            <w:tcW w:w="562" w:type="dxa"/>
          </w:tcPr>
          <w:p w14:paraId="00F5FD8B" w14:textId="77777777" w:rsidR="0035306E" w:rsidRDefault="0035306E" w:rsidP="0035306E">
            <w:pPr>
              <w:pStyle w:val="Nidungvnbn"/>
              <w:ind w:firstLine="0"/>
              <w:jc w:val="left"/>
            </w:pPr>
            <w:r>
              <w:t>F</w:t>
            </w:r>
          </w:p>
        </w:tc>
        <w:tc>
          <w:tcPr>
            <w:tcW w:w="567" w:type="dxa"/>
          </w:tcPr>
          <w:p w14:paraId="780C5DB6" w14:textId="77777777" w:rsidR="0035306E" w:rsidRDefault="0035306E" w:rsidP="0035306E">
            <w:pPr>
              <w:pStyle w:val="Nidungvnbn"/>
              <w:ind w:firstLine="0"/>
              <w:jc w:val="left"/>
            </w:pPr>
            <w:r>
              <w:t>T</w:t>
            </w:r>
          </w:p>
        </w:tc>
        <w:tc>
          <w:tcPr>
            <w:tcW w:w="567" w:type="dxa"/>
          </w:tcPr>
          <w:p w14:paraId="0D74135F" w14:textId="77777777" w:rsidR="0035306E" w:rsidRDefault="0035306E" w:rsidP="0035306E">
            <w:pPr>
              <w:pStyle w:val="Nidungvnbn"/>
              <w:ind w:firstLine="0"/>
              <w:jc w:val="left"/>
            </w:pPr>
            <w:r>
              <w:t>T</w:t>
            </w:r>
          </w:p>
        </w:tc>
        <w:tc>
          <w:tcPr>
            <w:tcW w:w="709" w:type="dxa"/>
          </w:tcPr>
          <w:p w14:paraId="3917D2F1" w14:textId="77777777" w:rsidR="0035306E" w:rsidRDefault="0035306E" w:rsidP="0035306E">
            <w:pPr>
              <w:pStyle w:val="Nidungvnbn"/>
              <w:ind w:firstLine="0"/>
              <w:jc w:val="left"/>
            </w:pPr>
            <w:r>
              <w:t>T</w:t>
            </w:r>
          </w:p>
        </w:tc>
        <w:tc>
          <w:tcPr>
            <w:tcW w:w="851" w:type="dxa"/>
          </w:tcPr>
          <w:p w14:paraId="62044090" w14:textId="77777777" w:rsidR="0035306E" w:rsidRDefault="0035306E" w:rsidP="0035306E">
            <w:pPr>
              <w:pStyle w:val="Nidungvnbn"/>
              <w:ind w:firstLine="0"/>
              <w:jc w:val="left"/>
            </w:pPr>
            <w:r>
              <w:t>T</w:t>
            </w:r>
          </w:p>
        </w:tc>
        <w:tc>
          <w:tcPr>
            <w:tcW w:w="1701" w:type="dxa"/>
          </w:tcPr>
          <w:p w14:paraId="582DCC6C" w14:textId="77777777" w:rsidR="0035306E" w:rsidRDefault="0035306E" w:rsidP="0035306E">
            <w:pPr>
              <w:pStyle w:val="Nidungvnbn"/>
              <w:ind w:firstLine="0"/>
              <w:jc w:val="left"/>
            </w:pPr>
            <w:r>
              <w:t>T</w:t>
            </w:r>
          </w:p>
        </w:tc>
        <w:tc>
          <w:tcPr>
            <w:tcW w:w="1275" w:type="dxa"/>
          </w:tcPr>
          <w:p w14:paraId="70082B97" w14:textId="77777777" w:rsidR="0035306E" w:rsidRDefault="0035306E" w:rsidP="0035306E">
            <w:pPr>
              <w:pStyle w:val="Nidungvnbn"/>
              <w:ind w:firstLine="0"/>
              <w:jc w:val="left"/>
            </w:pPr>
            <w:r>
              <w:t>F</w:t>
            </w:r>
          </w:p>
        </w:tc>
        <w:tc>
          <w:tcPr>
            <w:tcW w:w="3119" w:type="dxa"/>
          </w:tcPr>
          <w:p w14:paraId="047D3054" w14:textId="77777777" w:rsidR="0035306E" w:rsidRDefault="0035306E" w:rsidP="0035306E">
            <w:pPr>
              <w:pStyle w:val="Nidungvnbn"/>
              <w:ind w:firstLine="0"/>
              <w:jc w:val="left"/>
            </w:pPr>
            <w:r>
              <w:t>F</w:t>
            </w:r>
          </w:p>
        </w:tc>
      </w:tr>
      <w:tr w:rsidR="0035306E" w14:paraId="08555272" w14:textId="77777777" w:rsidTr="0035306E">
        <w:trPr>
          <w:trHeight w:val="458"/>
        </w:trPr>
        <w:tc>
          <w:tcPr>
            <w:tcW w:w="562" w:type="dxa"/>
          </w:tcPr>
          <w:p w14:paraId="74E7EE7B" w14:textId="77777777" w:rsidR="0035306E" w:rsidRDefault="0035306E" w:rsidP="0035306E">
            <w:pPr>
              <w:pStyle w:val="Nidungvnbn"/>
              <w:ind w:firstLine="0"/>
              <w:jc w:val="left"/>
            </w:pPr>
            <w:r>
              <w:t>F</w:t>
            </w:r>
          </w:p>
        </w:tc>
        <w:tc>
          <w:tcPr>
            <w:tcW w:w="567" w:type="dxa"/>
          </w:tcPr>
          <w:p w14:paraId="00B4D335" w14:textId="77777777" w:rsidR="0035306E" w:rsidRDefault="0035306E" w:rsidP="0035306E">
            <w:pPr>
              <w:pStyle w:val="Nidungvnbn"/>
              <w:ind w:firstLine="0"/>
              <w:jc w:val="left"/>
            </w:pPr>
            <w:r>
              <w:t>T</w:t>
            </w:r>
          </w:p>
        </w:tc>
        <w:tc>
          <w:tcPr>
            <w:tcW w:w="567" w:type="dxa"/>
          </w:tcPr>
          <w:p w14:paraId="341748BC" w14:textId="77777777" w:rsidR="0035306E" w:rsidRDefault="0035306E" w:rsidP="0035306E">
            <w:pPr>
              <w:pStyle w:val="Nidungvnbn"/>
              <w:ind w:firstLine="0"/>
              <w:jc w:val="left"/>
            </w:pPr>
            <w:r>
              <w:t>F</w:t>
            </w:r>
          </w:p>
        </w:tc>
        <w:tc>
          <w:tcPr>
            <w:tcW w:w="709" w:type="dxa"/>
          </w:tcPr>
          <w:p w14:paraId="7C4E1BC7" w14:textId="77777777" w:rsidR="0035306E" w:rsidRDefault="0035306E" w:rsidP="0035306E">
            <w:pPr>
              <w:pStyle w:val="Nidungvnbn"/>
              <w:ind w:firstLine="0"/>
              <w:jc w:val="left"/>
            </w:pPr>
            <w:r>
              <w:t>T</w:t>
            </w:r>
          </w:p>
        </w:tc>
        <w:tc>
          <w:tcPr>
            <w:tcW w:w="851" w:type="dxa"/>
          </w:tcPr>
          <w:p w14:paraId="5B8C9192" w14:textId="77777777" w:rsidR="0035306E" w:rsidRDefault="0035306E" w:rsidP="0035306E">
            <w:pPr>
              <w:pStyle w:val="Nidungvnbn"/>
              <w:ind w:firstLine="0"/>
              <w:jc w:val="left"/>
            </w:pPr>
            <w:r>
              <w:t>T</w:t>
            </w:r>
          </w:p>
        </w:tc>
        <w:tc>
          <w:tcPr>
            <w:tcW w:w="1701" w:type="dxa"/>
          </w:tcPr>
          <w:p w14:paraId="3AB98241" w14:textId="77777777" w:rsidR="0035306E" w:rsidRDefault="0035306E" w:rsidP="0035306E">
            <w:pPr>
              <w:pStyle w:val="Nidungvnbn"/>
              <w:ind w:firstLine="0"/>
              <w:jc w:val="left"/>
            </w:pPr>
            <w:r>
              <w:t>T</w:t>
            </w:r>
          </w:p>
        </w:tc>
        <w:tc>
          <w:tcPr>
            <w:tcW w:w="1275" w:type="dxa"/>
          </w:tcPr>
          <w:p w14:paraId="79C6C6E2" w14:textId="77777777" w:rsidR="0035306E" w:rsidRDefault="0035306E" w:rsidP="0035306E">
            <w:pPr>
              <w:pStyle w:val="Nidungvnbn"/>
              <w:ind w:firstLine="0"/>
              <w:jc w:val="left"/>
            </w:pPr>
            <w:r>
              <w:t>T</w:t>
            </w:r>
          </w:p>
        </w:tc>
        <w:tc>
          <w:tcPr>
            <w:tcW w:w="3119" w:type="dxa"/>
          </w:tcPr>
          <w:p w14:paraId="59C8D30C" w14:textId="77777777" w:rsidR="0035306E" w:rsidRDefault="0035306E" w:rsidP="0035306E">
            <w:pPr>
              <w:pStyle w:val="Nidungvnbn"/>
              <w:ind w:firstLine="0"/>
              <w:jc w:val="left"/>
            </w:pPr>
            <w:r>
              <w:t>F</w:t>
            </w:r>
          </w:p>
        </w:tc>
      </w:tr>
      <w:tr w:rsidR="0035306E" w14:paraId="346CA1C0" w14:textId="77777777" w:rsidTr="0035306E">
        <w:trPr>
          <w:trHeight w:val="420"/>
        </w:trPr>
        <w:tc>
          <w:tcPr>
            <w:tcW w:w="562" w:type="dxa"/>
          </w:tcPr>
          <w:p w14:paraId="4C48A625" w14:textId="77777777" w:rsidR="0035306E" w:rsidRDefault="0035306E" w:rsidP="0035306E">
            <w:pPr>
              <w:pStyle w:val="Nidungvnbn"/>
              <w:ind w:firstLine="0"/>
              <w:jc w:val="left"/>
            </w:pPr>
            <w:r>
              <w:t>F</w:t>
            </w:r>
          </w:p>
        </w:tc>
        <w:tc>
          <w:tcPr>
            <w:tcW w:w="567" w:type="dxa"/>
          </w:tcPr>
          <w:p w14:paraId="1A1AC544" w14:textId="77777777" w:rsidR="0035306E" w:rsidRDefault="0035306E" w:rsidP="0035306E">
            <w:pPr>
              <w:pStyle w:val="Nidungvnbn"/>
              <w:ind w:firstLine="0"/>
              <w:jc w:val="left"/>
            </w:pPr>
            <w:r>
              <w:t>F</w:t>
            </w:r>
          </w:p>
        </w:tc>
        <w:tc>
          <w:tcPr>
            <w:tcW w:w="567" w:type="dxa"/>
          </w:tcPr>
          <w:p w14:paraId="100E83CB" w14:textId="77777777" w:rsidR="0035306E" w:rsidRDefault="0035306E" w:rsidP="0035306E">
            <w:pPr>
              <w:pStyle w:val="Nidungvnbn"/>
              <w:ind w:firstLine="0"/>
              <w:jc w:val="left"/>
            </w:pPr>
            <w:r>
              <w:t>T</w:t>
            </w:r>
          </w:p>
        </w:tc>
        <w:tc>
          <w:tcPr>
            <w:tcW w:w="709" w:type="dxa"/>
          </w:tcPr>
          <w:p w14:paraId="17E2BE2B" w14:textId="77777777" w:rsidR="0035306E" w:rsidRDefault="0035306E" w:rsidP="0035306E">
            <w:pPr>
              <w:pStyle w:val="Nidungvnbn"/>
              <w:ind w:firstLine="0"/>
              <w:jc w:val="left"/>
            </w:pPr>
            <w:r>
              <w:t>T</w:t>
            </w:r>
          </w:p>
        </w:tc>
        <w:tc>
          <w:tcPr>
            <w:tcW w:w="851" w:type="dxa"/>
          </w:tcPr>
          <w:p w14:paraId="70A62CAB" w14:textId="77777777" w:rsidR="0035306E" w:rsidRDefault="0035306E" w:rsidP="0035306E">
            <w:pPr>
              <w:pStyle w:val="Nidungvnbn"/>
              <w:ind w:firstLine="0"/>
              <w:jc w:val="left"/>
            </w:pPr>
            <w:r>
              <w:t>F</w:t>
            </w:r>
          </w:p>
        </w:tc>
        <w:tc>
          <w:tcPr>
            <w:tcW w:w="1701" w:type="dxa"/>
          </w:tcPr>
          <w:p w14:paraId="320C8D0A" w14:textId="77777777" w:rsidR="0035306E" w:rsidRDefault="0035306E" w:rsidP="0035306E">
            <w:pPr>
              <w:pStyle w:val="Nidungvnbn"/>
              <w:ind w:firstLine="0"/>
              <w:jc w:val="left"/>
            </w:pPr>
            <w:r>
              <w:t>F</w:t>
            </w:r>
          </w:p>
        </w:tc>
        <w:tc>
          <w:tcPr>
            <w:tcW w:w="1275" w:type="dxa"/>
          </w:tcPr>
          <w:p w14:paraId="268B8849" w14:textId="77777777" w:rsidR="0035306E" w:rsidRDefault="0035306E" w:rsidP="0035306E">
            <w:pPr>
              <w:pStyle w:val="Nidungvnbn"/>
              <w:ind w:firstLine="0"/>
              <w:jc w:val="left"/>
            </w:pPr>
            <w:r>
              <w:t>F</w:t>
            </w:r>
          </w:p>
        </w:tc>
        <w:tc>
          <w:tcPr>
            <w:tcW w:w="3119" w:type="dxa"/>
          </w:tcPr>
          <w:p w14:paraId="51F80F37" w14:textId="77777777" w:rsidR="0035306E" w:rsidRDefault="0035306E" w:rsidP="0035306E">
            <w:pPr>
              <w:pStyle w:val="Nidungvnbn"/>
              <w:ind w:firstLine="0"/>
              <w:jc w:val="left"/>
            </w:pPr>
            <w:r>
              <w:t>T</w:t>
            </w:r>
          </w:p>
        </w:tc>
      </w:tr>
      <w:tr w:rsidR="0035306E" w14:paraId="6CCB36B0" w14:textId="77777777" w:rsidTr="0035306E">
        <w:trPr>
          <w:trHeight w:val="420"/>
        </w:trPr>
        <w:tc>
          <w:tcPr>
            <w:tcW w:w="562" w:type="dxa"/>
          </w:tcPr>
          <w:p w14:paraId="46860463" w14:textId="77777777" w:rsidR="0035306E" w:rsidRDefault="0035306E" w:rsidP="0035306E">
            <w:pPr>
              <w:pStyle w:val="Nidungvnbn"/>
              <w:ind w:firstLine="0"/>
              <w:jc w:val="left"/>
            </w:pPr>
            <w:r>
              <w:t>F</w:t>
            </w:r>
          </w:p>
        </w:tc>
        <w:tc>
          <w:tcPr>
            <w:tcW w:w="567" w:type="dxa"/>
          </w:tcPr>
          <w:p w14:paraId="1E63284D" w14:textId="77777777" w:rsidR="0035306E" w:rsidRDefault="0035306E" w:rsidP="0035306E">
            <w:pPr>
              <w:pStyle w:val="Nidungvnbn"/>
              <w:ind w:firstLine="0"/>
              <w:jc w:val="left"/>
            </w:pPr>
            <w:r>
              <w:t>F</w:t>
            </w:r>
          </w:p>
        </w:tc>
        <w:tc>
          <w:tcPr>
            <w:tcW w:w="567" w:type="dxa"/>
          </w:tcPr>
          <w:p w14:paraId="5D0DDFBF" w14:textId="77777777" w:rsidR="0035306E" w:rsidRDefault="0035306E" w:rsidP="0035306E">
            <w:pPr>
              <w:pStyle w:val="Nidungvnbn"/>
              <w:ind w:firstLine="0"/>
              <w:jc w:val="left"/>
            </w:pPr>
            <w:r>
              <w:t>F</w:t>
            </w:r>
          </w:p>
        </w:tc>
        <w:tc>
          <w:tcPr>
            <w:tcW w:w="709" w:type="dxa"/>
          </w:tcPr>
          <w:p w14:paraId="784D910D" w14:textId="77777777" w:rsidR="0035306E" w:rsidRDefault="0035306E" w:rsidP="0035306E">
            <w:pPr>
              <w:pStyle w:val="Nidungvnbn"/>
              <w:ind w:firstLine="0"/>
              <w:jc w:val="left"/>
            </w:pPr>
            <w:r>
              <w:t>T</w:t>
            </w:r>
          </w:p>
        </w:tc>
        <w:tc>
          <w:tcPr>
            <w:tcW w:w="851" w:type="dxa"/>
          </w:tcPr>
          <w:p w14:paraId="52C2AACA" w14:textId="77777777" w:rsidR="0035306E" w:rsidRDefault="0035306E" w:rsidP="0035306E">
            <w:pPr>
              <w:pStyle w:val="Nidungvnbn"/>
              <w:ind w:firstLine="0"/>
              <w:jc w:val="left"/>
            </w:pPr>
            <w:r>
              <w:t>F</w:t>
            </w:r>
          </w:p>
        </w:tc>
        <w:tc>
          <w:tcPr>
            <w:tcW w:w="1701" w:type="dxa"/>
          </w:tcPr>
          <w:p w14:paraId="111EE605" w14:textId="77777777" w:rsidR="0035306E" w:rsidRDefault="0035306E" w:rsidP="0035306E">
            <w:pPr>
              <w:pStyle w:val="Nidungvnbn"/>
              <w:ind w:firstLine="0"/>
              <w:jc w:val="left"/>
            </w:pPr>
            <w:r>
              <w:t>F</w:t>
            </w:r>
          </w:p>
        </w:tc>
        <w:tc>
          <w:tcPr>
            <w:tcW w:w="1275" w:type="dxa"/>
          </w:tcPr>
          <w:p w14:paraId="696B111A" w14:textId="77777777" w:rsidR="0035306E" w:rsidRDefault="0035306E" w:rsidP="0035306E">
            <w:pPr>
              <w:pStyle w:val="Nidungvnbn"/>
              <w:ind w:firstLine="0"/>
              <w:jc w:val="left"/>
            </w:pPr>
            <w:r>
              <w:t>T</w:t>
            </w:r>
          </w:p>
        </w:tc>
        <w:tc>
          <w:tcPr>
            <w:tcW w:w="3119" w:type="dxa"/>
          </w:tcPr>
          <w:p w14:paraId="4B7BF0A1" w14:textId="77777777" w:rsidR="0035306E" w:rsidRDefault="0035306E" w:rsidP="0035306E">
            <w:pPr>
              <w:pStyle w:val="Nidungvnbn"/>
              <w:ind w:firstLine="0"/>
              <w:jc w:val="left"/>
            </w:pPr>
            <w:r>
              <w:t>F</w:t>
            </w:r>
          </w:p>
        </w:tc>
      </w:tr>
    </w:tbl>
    <w:p w14:paraId="7B38408F" w14:textId="77777777" w:rsidR="007C0E27" w:rsidRDefault="007C0E27" w:rsidP="007C0E27">
      <w:pPr>
        <w:spacing w:after="200" w:line="276" w:lineRule="auto"/>
        <w:rPr>
          <w:sz w:val="26"/>
          <w:szCs w:val="26"/>
        </w:rPr>
      </w:pPr>
    </w:p>
    <w:p w14:paraId="3F20C497" w14:textId="77777777" w:rsidR="0035306E" w:rsidRDefault="0035306E" w:rsidP="007C0E27">
      <w:pPr>
        <w:spacing w:after="200" w:line="276" w:lineRule="auto"/>
        <w:rPr>
          <w:sz w:val="26"/>
          <w:szCs w:val="26"/>
        </w:rPr>
      </w:pPr>
    </w:p>
    <w:p w14:paraId="35365B22" w14:textId="77777777" w:rsidR="0035306E" w:rsidRDefault="0035306E" w:rsidP="007C0E27">
      <w:pPr>
        <w:spacing w:after="200" w:line="276" w:lineRule="auto"/>
        <w:rPr>
          <w:sz w:val="26"/>
          <w:szCs w:val="26"/>
        </w:rPr>
      </w:pPr>
    </w:p>
    <w:p w14:paraId="699DB83F" w14:textId="77777777" w:rsidR="0035306E" w:rsidRDefault="0035306E" w:rsidP="007C0E27">
      <w:pPr>
        <w:spacing w:after="200" w:line="276" w:lineRule="auto"/>
        <w:rPr>
          <w:sz w:val="26"/>
          <w:szCs w:val="26"/>
        </w:rPr>
      </w:pPr>
    </w:p>
    <w:p w14:paraId="67E80B53" w14:textId="77777777" w:rsidR="0035306E" w:rsidRDefault="0035306E" w:rsidP="007C0E27">
      <w:pPr>
        <w:spacing w:after="200" w:line="276" w:lineRule="auto"/>
        <w:rPr>
          <w:sz w:val="26"/>
          <w:szCs w:val="26"/>
        </w:rPr>
      </w:pPr>
    </w:p>
    <w:p w14:paraId="74D02C17" w14:textId="77777777" w:rsidR="0035306E" w:rsidRDefault="0035306E" w:rsidP="007C0E27">
      <w:pPr>
        <w:spacing w:after="200" w:line="276" w:lineRule="auto"/>
        <w:rPr>
          <w:sz w:val="26"/>
          <w:szCs w:val="26"/>
        </w:rPr>
      </w:pPr>
    </w:p>
    <w:p w14:paraId="1B8C05FE" w14:textId="77777777" w:rsidR="0035306E" w:rsidRPr="007C0E27" w:rsidRDefault="0035306E" w:rsidP="007C0E27">
      <w:pPr>
        <w:spacing w:after="200" w:line="276" w:lineRule="auto"/>
        <w:rPr>
          <w:sz w:val="26"/>
          <w:szCs w:val="26"/>
        </w:rPr>
      </w:pPr>
    </w:p>
    <w:p w14:paraId="12DE91B6" w14:textId="749F8B24" w:rsidR="0057249D" w:rsidRPr="0057249D" w:rsidRDefault="0057249D" w:rsidP="0057249D">
      <w:pPr>
        <w:pStyle w:val="ListParagraph"/>
        <w:numPr>
          <w:ilvl w:val="0"/>
          <w:numId w:val="20"/>
        </w:numPr>
        <w:spacing w:after="200" w:line="276" w:lineRule="auto"/>
        <w:rPr>
          <w:sz w:val="26"/>
          <w:szCs w:val="26"/>
        </w:rPr>
      </w:pPr>
      <w:r>
        <w:rPr>
          <w:sz w:val="26"/>
          <w:szCs w:val="26"/>
        </w:rPr>
        <w:lastRenderedPageBreak/>
        <w:t>Right-hand side</w:t>
      </w:r>
      <w:r w:rsidR="00834966">
        <w:rPr>
          <w:sz w:val="26"/>
          <w:szCs w:val="26"/>
        </w:rPr>
        <w:t xml:space="preserve"> statement</w:t>
      </w:r>
      <w:r>
        <w:rPr>
          <w:sz w:val="26"/>
          <w:szCs w:val="26"/>
        </w:rPr>
        <w:t xml:space="preserve">: </w:t>
      </w:r>
      <w:r w:rsidRPr="00937BFC">
        <w:rPr>
          <w:lang w:val="en-US"/>
        </w:rPr>
        <w:t xml:space="preserve">(r </w:t>
      </w:r>
      <w:r w:rsidRPr="00937BFC">
        <w:rPr>
          <w:rFonts w:ascii="Cambria Math" w:hAnsi="Cambria Math" w:cs="Cambria Math"/>
          <w:lang w:val="en-US"/>
        </w:rPr>
        <w:t>∨</w:t>
      </w:r>
      <w:r w:rsidRPr="00937BFC">
        <w:rPr>
          <w:lang w:val="en-US"/>
        </w:rPr>
        <w:t xml:space="preserve"> p) </w:t>
      </w:r>
      <w:r w:rsidRPr="00937BFC">
        <w:rPr>
          <w:rFonts w:ascii="Cambria Math" w:hAnsi="Cambria Math" w:cs="Cambria Math"/>
          <w:lang w:val="en-US"/>
        </w:rPr>
        <w:t>∧</w:t>
      </w:r>
      <w:r w:rsidRPr="00937BFC">
        <w:rPr>
          <w:lang w:val="en-US"/>
        </w:rPr>
        <w:t xml:space="preserve"> (~ q </w:t>
      </w:r>
      <w:r w:rsidRPr="00937BFC">
        <w:rPr>
          <w:rFonts w:ascii="Cambria Math" w:hAnsi="Cambria Math" w:cs="Cambria Math"/>
          <w:lang w:val="en-US"/>
        </w:rPr>
        <w:t>∨</w:t>
      </w:r>
      <w:r w:rsidRPr="00937BFC">
        <w:rPr>
          <w:lang w:val="en-US"/>
        </w:rPr>
        <w:t xml:space="preserve"> p</w:t>
      </w:r>
      <w:r>
        <w:rPr>
          <w:lang w:val="en-US"/>
        </w:rPr>
        <w:t>)</w:t>
      </w:r>
    </w:p>
    <w:tbl>
      <w:tblPr>
        <w:tblStyle w:val="TableGrid"/>
        <w:tblpPr w:leftFromText="180" w:rightFromText="180" w:vertAnchor="page" w:horzAnchor="margin" w:tblpY="2898"/>
        <w:tblW w:w="8223" w:type="dxa"/>
        <w:tblLook w:val="04A0" w:firstRow="1" w:lastRow="0" w:firstColumn="1" w:lastColumn="0" w:noHBand="0" w:noVBand="1"/>
      </w:tblPr>
      <w:tblGrid>
        <w:gridCol w:w="846"/>
        <w:gridCol w:w="850"/>
        <w:gridCol w:w="851"/>
        <w:gridCol w:w="1134"/>
        <w:gridCol w:w="1134"/>
        <w:gridCol w:w="1276"/>
        <w:gridCol w:w="2132"/>
      </w:tblGrid>
      <w:tr w:rsidR="0035306E" w14:paraId="0DC540DB" w14:textId="77777777" w:rsidTr="0035306E">
        <w:trPr>
          <w:trHeight w:val="915"/>
        </w:trPr>
        <w:tc>
          <w:tcPr>
            <w:tcW w:w="846" w:type="dxa"/>
          </w:tcPr>
          <w:p w14:paraId="377547DB" w14:textId="77777777" w:rsidR="0035306E" w:rsidRDefault="0035306E" w:rsidP="0035306E">
            <w:pPr>
              <w:pStyle w:val="Nidungvnbn"/>
              <w:ind w:firstLine="0"/>
              <w:jc w:val="left"/>
            </w:pPr>
            <w:r>
              <w:t>p</w:t>
            </w:r>
          </w:p>
        </w:tc>
        <w:tc>
          <w:tcPr>
            <w:tcW w:w="850" w:type="dxa"/>
          </w:tcPr>
          <w:p w14:paraId="29527846" w14:textId="77777777" w:rsidR="0035306E" w:rsidRDefault="0035306E" w:rsidP="0035306E">
            <w:pPr>
              <w:pStyle w:val="Nidungvnbn"/>
              <w:ind w:firstLine="0"/>
              <w:jc w:val="left"/>
            </w:pPr>
            <w:r>
              <w:t>q</w:t>
            </w:r>
          </w:p>
        </w:tc>
        <w:tc>
          <w:tcPr>
            <w:tcW w:w="851" w:type="dxa"/>
          </w:tcPr>
          <w:p w14:paraId="5BDCD57E" w14:textId="77777777" w:rsidR="0035306E" w:rsidRDefault="0035306E" w:rsidP="0035306E">
            <w:pPr>
              <w:pStyle w:val="Nidungvnbn"/>
              <w:ind w:firstLine="0"/>
              <w:jc w:val="left"/>
            </w:pPr>
            <w:r>
              <w:t>r</w:t>
            </w:r>
          </w:p>
        </w:tc>
        <w:tc>
          <w:tcPr>
            <w:tcW w:w="1134" w:type="dxa"/>
          </w:tcPr>
          <w:p w14:paraId="41F7283A" w14:textId="77777777" w:rsidR="0035306E" w:rsidRPr="00937BFC" w:rsidRDefault="0035306E" w:rsidP="0035306E">
            <w:pPr>
              <w:pStyle w:val="Nidungvnbn"/>
              <w:ind w:firstLine="0"/>
              <w:jc w:val="left"/>
            </w:pPr>
            <w:r>
              <w:t>~q</w:t>
            </w:r>
          </w:p>
        </w:tc>
        <w:tc>
          <w:tcPr>
            <w:tcW w:w="1134" w:type="dxa"/>
          </w:tcPr>
          <w:p w14:paraId="41CF10A9" w14:textId="77777777" w:rsidR="0035306E" w:rsidRDefault="0035306E" w:rsidP="0035306E">
            <w:pPr>
              <w:pStyle w:val="Nidungvnbn"/>
              <w:ind w:firstLine="0"/>
              <w:jc w:val="left"/>
            </w:pPr>
            <w:r w:rsidRPr="00937BFC">
              <w:t xml:space="preserve">(r </w:t>
            </w:r>
            <w:r w:rsidRPr="00937BFC">
              <w:rPr>
                <w:rFonts w:ascii="Cambria Math" w:hAnsi="Cambria Math" w:cs="Cambria Math"/>
              </w:rPr>
              <w:t>∨</w:t>
            </w:r>
            <w:r w:rsidRPr="00937BFC">
              <w:t xml:space="preserve"> p)</w:t>
            </w:r>
          </w:p>
        </w:tc>
        <w:tc>
          <w:tcPr>
            <w:tcW w:w="1276" w:type="dxa"/>
          </w:tcPr>
          <w:p w14:paraId="3FBF0A32" w14:textId="77777777" w:rsidR="0035306E" w:rsidRPr="0057249D" w:rsidRDefault="0035306E" w:rsidP="0035306E">
            <w:pPr>
              <w:spacing w:after="200" w:line="276" w:lineRule="auto"/>
              <w:rPr>
                <w:sz w:val="26"/>
                <w:szCs w:val="26"/>
                <w:lang w:val="en-SG"/>
              </w:rPr>
            </w:pPr>
            <w:r w:rsidRPr="0057249D">
              <w:t xml:space="preserve">(~ q </w:t>
            </w:r>
            <w:r w:rsidRPr="0057249D">
              <w:rPr>
                <w:rFonts w:ascii="Cambria Math" w:hAnsi="Cambria Math" w:cs="Cambria Math"/>
              </w:rPr>
              <w:t>∨</w:t>
            </w:r>
            <w:r w:rsidRPr="0057249D">
              <w:t xml:space="preserve"> p)</w:t>
            </w:r>
          </w:p>
          <w:p w14:paraId="1EF70219" w14:textId="77777777" w:rsidR="0035306E" w:rsidRDefault="0035306E" w:rsidP="0035306E">
            <w:pPr>
              <w:pStyle w:val="Nidungvnbn"/>
              <w:ind w:firstLine="0"/>
              <w:jc w:val="left"/>
            </w:pPr>
          </w:p>
        </w:tc>
        <w:tc>
          <w:tcPr>
            <w:tcW w:w="2132" w:type="dxa"/>
          </w:tcPr>
          <w:p w14:paraId="05183C12" w14:textId="77777777" w:rsidR="0035306E" w:rsidRDefault="0035306E" w:rsidP="0035306E">
            <w:pPr>
              <w:pStyle w:val="Nidungvnbn"/>
              <w:ind w:firstLine="0"/>
              <w:jc w:val="left"/>
            </w:pPr>
            <w:r w:rsidRPr="00937BFC">
              <w:t xml:space="preserve">(r </w:t>
            </w:r>
            <w:r w:rsidRPr="00937BFC">
              <w:rPr>
                <w:rFonts w:ascii="Cambria Math" w:hAnsi="Cambria Math" w:cs="Cambria Math"/>
              </w:rPr>
              <w:t>∨</w:t>
            </w:r>
            <w:r w:rsidRPr="00937BFC">
              <w:t xml:space="preserve"> p) </w:t>
            </w:r>
            <w:r w:rsidRPr="00937BFC">
              <w:rPr>
                <w:rFonts w:ascii="Cambria Math" w:hAnsi="Cambria Math" w:cs="Cambria Math"/>
              </w:rPr>
              <w:t>∧</w:t>
            </w:r>
            <w:r w:rsidRPr="00937BFC">
              <w:t xml:space="preserve"> (~ q </w:t>
            </w:r>
            <w:r w:rsidRPr="00937BFC">
              <w:rPr>
                <w:rFonts w:ascii="Cambria Math" w:hAnsi="Cambria Math" w:cs="Cambria Math"/>
              </w:rPr>
              <w:t>∨</w:t>
            </w:r>
            <w:r w:rsidRPr="00937BFC">
              <w:t xml:space="preserve"> p</w:t>
            </w:r>
            <w:r>
              <w:t>)</w:t>
            </w:r>
          </w:p>
        </w:tc>
      </w:tr>
      <w:tr w:rsidR="0035306E" w14:paraId="308334C8" w14:textId="77777777" w:rsidTr="0035306E">
        <w:trPr>
          <w:trHeight w:val="439"/>
        </w:trPr>
        <w:tc>
          <w:tcPr>
            <w:tcW w:w="846" w:type="dxa"/>
          </w:tcPr>
          <w:p w14:paraId="6355BB84" w14:textId="77777777" w:rsidR="0035306E" w:rsidRDefault="0035306E" w:rsidP="0035306E">
            <w:pPr>
              <w:pStyle w:val="Nidungvnbn"/>
              <w:ind w:firstLine="0"/>
              <w:jc w:val="left"/>
            </w:pPr>
            <w:r>
              <w:t>T</w:t>
            </w:r>
          </w:p>
        </w:tc>
        <w:tc>
          <w:tcPr>
            <w:tcW w:w="850" w:type="dxa"/>
          </w:tcPr>
          <w:p w14:paraId="6B07AC5D" w14:textId="77777777" w:rsidR="0035306E" w:rsidRDefault="0035306E" w:rsidP="0035306E">
            <w:pPr>
              <w:pStyle w:val="Nidungvnbn"/>
              <w:ind w:firstLine="0"/>
              <w:jc w:val="left"/>
            </w:pPr>
            <w:r>
              <w:t>T</w:t>
            </w:r>
          </w:p>
        </w:tc>
        <w:tc>
          <w:tcPr>
            <w:tcW w:w="851" w:type="dxa"/>
          </w:tcPr>
          <w:p w14:paraId="206C5DD4" w14:textId="77777777" w:rsidR="0035306E" w:rsidRDefault="0035306E" w:rsidP="0035306E">
            <w:pPr>
              <w:pStyle w:val="Nidungvnbn"/>
              <w:ind w:firstLine="0"/>
              <w:jc w:val="left"/>
            </w:pPr>
            <w:r>
              <w:t>T</w:t>
            </w:r>
          </w:p>
        </w:tc>
        <w:tc>
          <w:tcPr>
            <w:tcW w:w="1134" w:type="dxa"/>
          </w:tcPr>
          <w:p w14:paraId="78585305" w14:textId="77777777" w:rsidR="0035306E" w:rsidRDefault="0035306E" w:rsidP="0035306E">
            <w:pPr>
              <w:pStyle w:val="Nidungvnbn"/>
              <w:ind w:firstLine="0"/>
              <w:jc w:val="left"/>
            </w:pPr>
            <w:r>
              <w:t>F</w:t>
            </w:r>
          </w:p>
        </w:tc>
        <w:tc>
          <w:tcPr>
            <w:tcW w:w="1134" w:type="dxa"/>
          </w:tcPr>
          <w:p w14:paraId="6F75F22E" w14:textId="77777777" w:rsidR="0035306E" w:rsidRDefault="0035306E" w:rsidP="0035306E">
            <w:pPr>
              <w:pStyle w:val="Nidungvnbn"/>
              <w:ind w:firstLine="0"/>
              <w:jc w:val="left"/>
            </w:pPr>
            <w:r>
              <w:t>T</w:t>
            </w:r>
          </w:p>
        </w:tc>
        <w:tc>
          <w:tcPr>
            <w:tcW w:w="1276" w:type="dxa"/>
          </w:tcPr>
          <w:p w14:paraId="1AD8C939" w14:textId="77777777" w:rsidR="0035306E" w:rsidRDefault="0035306E" w:rsidP="0035306E">
            <w:pPr>
              <w:pStyle w:val="Nidungvnbn"/>
              <w:ind w:firstLine="0"/>
              <w:jc w:val="left"/>
            </w:pPr>
            <w:r>
              <w:t>T</w:t>
            </w:r>
          </w:p>
        </w:tc>
        <w:tc>
          <w:tcPr>
            <w:tcW w:w="2132" w:type="dxa"/>
          </w:tcPr>
          <w:p w14:paraId="09AC4296" w14:textId="77777777" w:rsidR="0035306E" w:rsidRDefault="0035306E" w:rsidP="0035306E">
            <w:pPr>
              <w:pStyle w:val="Nidungvnbn"/>
              <w:ind w:firstLine="0"/>
              <w:jc w:val="left"/>
            </w:pPr>
            <w:r>
              <w:t>T</w:t>
            </w:r>
          </w:p>
        </w:tc>
      </w:tr>
      <w:tr w:rsidR="0035306E" w14:paraId="4D85A6D2" w14:textId="77777777" w:rsidTr="0035306E">
        <w:trPr>
          <w:trHeight w:val="439"/>
        </w:trPr>
        <w:tc>
          <w:tcPr>
            <w:tcW w:w="846" w:type="dxa"/>
          </w:tcPr>
          <w:p w14:paraId="348CB0A7" w14:textId="77777777" w:rsidR="0035306E" w:rsidRDefault="0035306E" w:rsidP="0035306E">
            <w:pPr>
              <w:pStyle w:val="Nidungvnbn"/>
              <w:ind w:firstLine="0"/>
              <w:jc w:val="left"/>
            </w:pPr>
            <w:r>
              <w:t>T</w:t>
            </w:r>
          </w:p>
        </w:tc>
        <w:tc>
          <w:tcPr>
            <w:tcW w:w="850" w:type="dxa"/>
          </w:tcPr>
          <w:p w14:paraId="1461C1E6" w14:textId="77777777" w:rsidR="0035306E" w:rsidRDefault="0035306E" w:rsidP="0035306E">
            <w:pPr>
              <w:pStyle w:val="Nidungvnbn"/>
              <w:ind w:firstLine="0"/>
              <w:jc w:val="left"/>
            </w:pPr>
            <w:r>
              <w:t>T</w:t>
            </w:r>
          </w:p>
        </w:tc>
        <w:tc>
          <w:tcPr>
            <w:tcW w:w="851" w:type="dxa"/>
          </w:tcPr>
          <w:p w14:paraId="0558561F" w14:textId="77777777" w:rsidR="0035306E" w:rsidRDefault="0035306E" w:rsidP="0035306E">
            <w:pPr>
              <w:pStyle w:val="Nidungvnbn"/>
              <w:ind w:firstLine="0"/>
              <w:jc w:val="left"/>
            </w:pPr>
            <w:r>
              <w:t>F</w:t>
            </w:r>
          </w:p>
        </w:tc>
        <w:tc>
          <w:tcPr>
            <w:tcW w:w="1134" w:type="dxa"/>
          </w:tcPr>
          <w:p w14:paraId="28EC9444" w14:textId="77777777" w:rsidR="0035306E" w:rsidRDefault="0035306E" w:rsidP="0035306E">
            <w:pPr>
              <w:pStyle w:val="Nidungvnbn"/>
              <w:ind w:firstLine="0"/>
              <w:jc w:val="left"/>
            </w:pPr>
            <w:r>
              <w:t>F</w:t>
            </w:r>
          </w:p>
        </w:tc>
        <w:tc>
          <w:tcPr>
            <w:tcW w:w="1134" w:type="dxa"/>
          </w:tcPr>
          <w:p w14:paraId="1700C69A" w14:textId="77777777" w:rsidR="0035306E" w:rsidRDefault="0035306E" w:rsidP="0035306E">
            <w:pPr>
              <w:pStyle w:val="Nidungvnbn"/>
              <w:ind w:firstLine="0"/>
              <w:jc w:val="left"/>
            </w:pPr>
            <w:r>
              <w:t>T</w:t>
            </w:r>
          </w:p>
        </w:tc>
        <w:tc>
          <w:tcPr>
            <w:tcW w:w="1276" w:type="dxa"/>
          </w:tcPr>
          <w:p w14:paraId="13CFC9E1" w14:textId="77777777" w:rsidR="0035306E" w:rsidRDefault="0035306E" w:rsidP="0035306E">
            <w:pPr>
              <w:pStyle w:val="Nidungvnbn"/>
              <w:ind w:firstLine="0"/>
              <w:jc w:val="left"/>
            </w:pPr>
            <w:r>
              <w:t>T</w:t>
            </w:r>
          </w:p>
        </w:tc>
        <w:tc>
          <w:tcPr>
            <w:tcW w:w="2132" w:type="dxa"/>
          </w:tcPr>
          <w:p w14:paraId="25807E9A" w14:textId="77777777" w:rsidR="0035306E" w:rsidRDefault="0035306E" w:rsidP="0035306E">
            <w:pPr>
              <w:pStyle w:val="Nidungvnbn"/>
              <w:ind w:firstLine="0"/>
              <w:jc w:val="left"/>
            </w:pPr>
            <w:r>
              <w:t>T</w:t>
            </w:r>
          </w:p>
        </w:tc>
      </w:tr>
      <w:tr w:rsidR="0035306E" w14:paraId="668CFA2D" w14:textId="77777777" w:rsidTr="0035306E">
        <w:trPr>
          <w:trHeight w:val="439"/>
        </w:trPr>
        <w:tc>
          <w:tcPr>
            <w:tcW w:w="846" w:type="dxa"/>
          </w:tcPr>
          <w:p w14:paraId="1B5DAE11" w14:textId="77777777" w:rsidR="0035306E" w:rsidRDefault="0035306E" w:rsidP="0035306E">
            <w:pPr>
              <w:pStyle w:val="Nidungvnbn"/>
              <w:ind w:firstLine="0"/>
              <w:jc w:val="left"/>
            </w:pPr>
            <w:r>
              <w:t>T</w:t>
            </w:r>
          </w:p>
        </w:tc>
        <w:tc>
          <w:tcPr>
            <w:tcW w:w="850" w:type="dxa"/>
          </w:tcPr>
          <w:p w14:paraId="73EB8B9A" w14:textId="77777777" w:rsidR="0035306E" w:rsidRDefault="0035306E" w:rsidP="0035306E">
            <w:pPr>
              <w:pStyle w:val="Nidungvnbn"/>
              <w:ind w:firstLine="0"/>
              <w:jc w:val="left"/>
            </w:pPr>
            <w:r>
              <w:t>F</w:t>
            </w:r>
          </w:p>
        </w:tc>
        <w:tc>
          <w:tcPr>
            <w:tcW w:w="851" w:type="dxa"/>
          </w:tcPr>
          <w:p w14:paraId="2E579373" w14:textId="77777777" w:rsidR="0035306E" w:rsidRDefault="0035306E" w:rsidP="0035306E">
            <w:pPr>
              <w:pStyle w:val="Nidungvnbn"/>
              <w:ind w:firstLine="0"/>
              <w:jc w:val="left"/>
            </w:pPr>
            <w:r>
              <w:t>T</w:t>
            </w:r>
          </w:p>
        </w:tc>
        <w:tc>
          <w:tcPr>
            <w:tcW w:w="1134" w:type="dxa"/>
          </w:tcPr>
          <w:p w14:paraId="70C06A08" w14:textId="77777777" w:rsidR="0035306E" w:rsidRDefault="0035306E" w:rsidP="0035306E">
            <w:pPr>
              <w:pStyle w:val="Nidungvnbn"/>
              <w:ind w:firstLine="0"/>
              <w:jc w:val="left"/>
            </w:pPr>
            <w:r>
              <w:t>T</w:t>
            </w:r>
          </w:p>
        </w:tc>
        <w:tc>
          <w:tcPr>
            <w:tcW w:w="1134" w:type="dxa"/>
          </w:tcPr>
          <w:p w14:paraId="20B0AB25" w14:textId="77777777" w:rsidR="0035306E" w:rsidRDefault="0035306E" w:rsidP="0035306E">
            <w:pPr>
              <w:pStyle w:val="Nidungvnbn"/>
              <w:ind w:firstLine="0"/>
              <w:jc w:val="left"/>
            </w:pPr>
            <w:r>
              <w:t>T</w:t>
            </w:r>
          </w:p>
        </w:tc>
        <w:tc>
          <w:tcPr>
            <w:tcW w:w="1276" w:type="dxa"/>
          </w:tcPr>
          <w:p w14:paraId="34A2760C" w14:textId="77777777" w:rsidR="0035306E" w:rsidRDefault="0035306E" w:rsidP="0035306E">
            <w:pPr>
              <w:pStyle w:val="Nidungvnbn"/>
              <w:ind w:firstLine="0"/>
              <w:jc w:val="left"/>
            </w:pPr>
            <w:r>
              <w:t>T</w:t>
            </w:r>
          </w:p>
        </w:tc>
        <w:tc>
          <w:tcPr>
            <w:tcW w:w="2132" w:type="dxa"/>
          </w:tcPr>
          <w:p w14:paraId="57976866" w14:textId="77777777" w:rsidR="0035306E" w:rsidRDefault="0035306E" w:rsidP="0035306E">
            <w:pPr>
              <w:pStyle w:val="Nidungvnbn"/>
              <w:ind w:firstLine="0"/>
              <w:jc w:val="left"/>
            </w:pPr>
            <w:r>
              <w:t>T</w:t>
            </w:r>
          </w:p>
        </w:tc>
      </w:tr>
      <w:tr w:rsidR="0035306E" w14:paraId="217FD534" w14:textId="77777777" w:rsidTr="0035306E">
        <w:trPr>
          <w:trHeight w:val="439"/>
        </w:trPr>
        <w:tc>
          <w:tcPr>
            <w:tcW w:w="846" w:type="dxa"/>
          </w:tcPr>
          <w:p w14:paraId="49668A7B" w14:textId="77777777" w:rsidR="0035306E" w:rsidRDefault="0035306E" w:rsidP="0035306E">
            <w:pPr>
              <w:pStyle w:val="Nidungvnbn"/>
              <w:ind w:firstLine="0"/>
              <w:jc w:val="left"/>
            </w:pPr>
            <w:r>
              <w:t>T</w:t>
            </w:r>
          </w:p>
        </w:tc>
        <w:tc>
          <w:tcPr>
            <w:tcW w:w="850" w:type="dxa"/>
          </w:tcPr>
          <w:p w14:paraId="7DDB6D5E" w14:textId="77777777" w:rsidR="0035306E" w:rsidRDefault="0035306E" w:rsidP="0035306E">
            <w:pPr>
              <w:pStyle w:val="Nidungvnbn"/>
              <w:ind w:firstLine="0"/>
              <w:jc w:val="left"/>
            </w:pPr>
            <w:r>
              <w:t>F</w:t>
            </w:r>
          </w:p>
        </w:tc>
        <w:tc>
          <w:tcPr>
            <w:tcW w:w="851" w:type="dxa"/>
          </w:tcPr>
          <w:p w14:paraId="65FFA36F" w14:textId="77777777" w:rsidR="0035306E" w:rsidRDefault="0035306E" w:rsidP="0035306E">
            <w:pPr>
              <w:pStyle w:val="Nidungvnbn"/>
              <w:ind w:firstLine="0"/>
              <w:jc w:val="left"/>
            </w:pPr>
            <w:r>
              <w:t>F</w:t>
            </w:r>
          </w:p>
        </w:tc>
        <w:tc>
          <w:tcPr>
            <w:tcW w:w="1134" w:type="dxa"/>
          </w:tcPr>
          <w:p w14:paraId="1B2DD5EF" w14:textId="77777777" w:rsidR="0035306E" w:rsidRDefault="0035306E" w:rsidP="0035306E">
            <w:pPr>
              <w:pStyle w:val="Nidungvnbn"/>
              <w:ind w:firstLine="0"/>
              <w:jc w:val="left"/>
            </w:pPr>
            <w:r>
              <w:t>T</w:t>
            </w:r>
          </w:p>
        </w:tc>
        <w:tc>
          <w:tcPr>
            <w:tcW w:w="1134" w:type="dxa"/>
          </w:tcPr>
          <w:p w14:paraId="4874E7EC" w14:textId="77777777" w:rsidR="0035306E" w:rsidRDefault="0035306E" w:rsidP="0035306E">
            <w:pPr>
              <w:pStyle w:val="Nidungvnbn"/>
              <w:ind w:firstLine="0"/>
              <w:jc w:val="left"/>
            </w:pPr>
            <w:r>
              <w:t>T</w:t>
            </w:r>
          </w:p>
        </w:tc>
        <w:tc>
          <w:tcPr>
            <w:tcW w:w="1276" w:type="dxa"/>
          </w:tcPr>
          <w:p w14:paraId="47F2281E" w14:textId="77777777" w:rsidR="0035306E" w:rsidRDefault="0035306E" w:rsidP="0035306E">
            <w:pPr>
              <w:pStyle w:val="Nidungvnbn"/>
              <w:ind w:firstLine="0"/>
              <w:jc w:val="left"/>
            </w:pPr>
            <w:r>
              <w:t>T</w:t>
            </w:r>
          </w:p>
        </w:tc>
        <w:tc>
          <w:tcPr>
            <w:tcW w:w="2132" w:type="dxa"/>
          </w:tcPr>
          <w:p w14:paraId="2FF9E981" w14:textId="77777777" w:rsidR="0035306E" w:rsidRDefault="0035306E" w:rsidP="0035306E">
            <w:pPr>
              <w:pStyle w:val="Nidungvnbn"/>
              <w:ind w:firstLine="0"/>
              <w:jc w:val="left"/>
            </w:pPr>
            <w:r>
              <w:t>T</w:t>
            </w:r>
          </w:p>
        </w:tc>
      </w:tr>
      <w:tr w:rsidR="0035306E" w14:paraId="26E4C80D" w14:textId="77777777" w:rsidTr="0035306E">
        <w:trPr>
          <w:trHeight w:val="439"/>
        </w:trPr>
        <w:tc>
          <w:tcPr>
            <w:tcW w:w="846" w:type="dxa"/>
          </w:tcPr>
          <w:p w14:paraId="4022EF7A" w14:textId="77777777" w:rsidR="0035306E" w:rsidRDefault="0035306E" w:rsidP="0035306E">
            <w:pPr>
              <w:pStyle w:val="Nidungvnbn"/>
              <w:ind w:firstLine="0"/>
              <w:jc w:val="left"/>
            </w:pPr>
            <w:r>
              <w:t>F</w:t>
            </w:r>
          </w:p>
        </w:tc>
        <w:tc>
          <w:tcPr>
            <w:tcW w:w="850" w:type="dxa"/>
          </w:tcPr>
          <w:p w14:paraId="1749EF05" w14:textId="77777777" w:rsidR="0035306E" w:rsidRDefault="0035306E" w:rsidP="0035306E">
            <w:pPr>
              <w:pStyle w:val="Nidungvnbn"/>
              <w:ind w:firstLine="0"/>
              <w:jc w:val="left"/>
            </w:pPr>
            <w:r>
              <w:t>T</w:t>
            </w:r>
          </w:p>
        </w:tc>
        <w:tc>
          <w:tcPr>
            <w:tcW w:w="851" w:type="dxa"/>
          </w:tcPr>
          <w:p w14:paraId="0A63422D" w14:textId="77777777" w:rsidR="0035306E" w:rsidRDefault="0035306E" w:rsidP="0035306E">
            <w:pPr>
              <w:pStyle w:val="Nidungvnbn"/>
              <w:ind w:firstLine="0"/>
              <w:jc w:val="left"/>
            </w:pPr>
            <w:r>
              <w:t>T</w:t>
            </w:r>
          </w:p>
        </w:tc>
        <w:tc>
          <w:tcPr>
            <w:tcW w:w="1134" w:type="dxa"/>
          </w:tcPr>
          <w:p w14:paraId="1CEE6409" w14:textId="77777777" w:rsidR="0035306E" w:rsidRDefault="0035306E" w:rsidP="0035306E">
            <w:pPr>
              <w:pStyle w:val="Nidungvnbn"/>
              <w:ind w:firstLine="0"/>
              <w:jc w:val="left"/>
            </w:pPr>
            <w:r>
              <w:t>F</w:t>
            </w:r>
          </w:p>
        </w:tc>
        <w:tc>
          <w:tcPr>
            <w:tcW w:w="1134" w:type="dxa"/>
          </w:tcPr>
          <w:p w14:paraId="00805CC7" w14:textId="77777777" w:rsidR="0035306E" w:rsidRDefault="0035306E" w:rsidP="0035306E">
            <w:pPr>
              <w:pStyle w:val="Nidungvnbn"/>
              <w:ind w:firstLine="0"/>
              <w:jc w:val="left"/>
            </w:pPr>
            <w:r>
              <w:t>T</w:t>
            </w:r>
          </w:p>
        </w:tc>
        <w:tc>
          <w:tcPr>
            <w:tcW w:w="1276" w:type="dxa"/>
          </w:tcPr>
          <w:p w14:paraId="5773F7E9" w14:textId="77777777" w:rsidR="0035306E" w:rsidRDefault="0035306E" w:rsidP="0035306E">
            <w:pPr>
              <w:pStyle w:val="Nidungvnbn"/>
              <w:ind w:firstLine="0"/>
              <w:jc w:val="left"/>
            </w:pPr>
            <w:r>
              <w:t>F</w:t>
            </w:r>
          </w:p>
        </w:tc>
        <w:tc>
          <w:tcPr>
            <w:tcW w:w="2132" w:type="dxa"/>
          </w:tcPr>
          <w:p w14:paraId="16FA99A3" w14:textId="77777777" w:rsidR="0035306E" w:rsidRDefault="0035306E" w:rsidP="0035306E">
            <w:pPr>
              <w:pStyle w:val="Nidungvnbn"/>
              <w:ind w:firstLine="0"/>
              <w:jc w:val="left"/>
            </w:pPr>
            <w:r>
              <w:t>F</w:t>
            </w:r>
          </w:p>
        </w:tc>
      </w:tr>
      <w:tr w:rsidR="0035306E" w14:paraId="479F4D35" w14:textId="77777777" w:rsidTr="0035306E">
        <w:trPr>
          <w:trHeight w:val="458"/>
        </w:trPr>
        <w:tc>
          <w:tcPr>
            <w:tcW w:w="846" w:type="dxa"/>
          </w:tcPr>
          <w:p w14:paraId="31DB594A" w14:textId="77777777" w:rsidR="0035306E" w:rsidRDefault="0035306E" w:rsidP="0035306E">
            <w:pPr>
              <w:pStyle w:val="Nidungvnbn"/>
              <w:ind w:firstLine="0"/>
              <w:jc w:val="left"/>
            </w:pPr>
            <w:r>
              <w:t>F</w:t>
            </w:r>
          </w:p>
        </w:tc>
        <w:tc>
          <w:tcPr>
            <w:tcW w:w="850" w:type="dxa"/>
          </w:tcPr>
          <w:p w14:paraId="46FD390F" w14:textId="77777777" w:rsidR="0035306E" w:rsidRDefault="0035306E" w:rsidP="0035306E">
            <w:pPr>
              <w:pStyle w:val="Nidungvnbn"/>
              <w:ind w:firstLine="0"/>
              <w:jc w:val="left"/>
            </w:pPr>
            <w:r>
              <w:t>T</w:t>
            </w:r>
          </w:p>
        </w:tc>
        <w:tc>
          <w:tcPr>
            <w:tcW w:w="851" w:type="dxa"/>
          </w:tcPr>
          <w:p w14:paraId="7B82D1BB" w14:textId="77777777" w:rsidR="0035306E" w:rsidRDefault="0035306E" w:rsidP="0035306E">
            <w:pPr>
              <w:pStyle w:val="Nidungvnbn"/>
              <w:ind w:firstLine="0"/>
              <w:jc w:val="left"/>
            </w:pPr>
            <w:r>
              <w:t>F</w:t>
            </w:r>
          </w:p>
        </w:tc>
        <w:tc>
          <w:tcPr>
            <w:tcW w:w="1134" w:type="dxa"/>
          </w:tcPr>
          <w:p w14:paraId="64B4F89B" w14:textId="77777777" w:rsidR="0035306E" w:rsidRDefault="0035306E" w:rsidP="0035306E">
            <w:pPr>
              <w:pStyle w:val="Nidungvnbn"/>
              <w:ind w:firstLine="0"/>
              <w:jc w:val="left"/>
            </w:pPr>
            <w:r>
              <w:t>F</w:t>
            </w:r>
          </w:p>
        </w:tc>
        <w:tc>
          <w:tcPr>
            <w:tcW w:w="1134" w:type="dxa"/>
          </w:tcPr>
          <w:p w14:paraId="0DB22DF3" w14:textId="77777777" w:rsidR="0035306E" w:rsidRDefault="0035306E" w:rsidP="0035306E">
            <w:pPr>
              <w:pStyle w:val="Nidungvnbn"/>
              <w:ind w:firstLine="0"/>
              <w:jc w:val="left"/>
            </w:pPr>
            <w:r>
              <w:t>F</w:t>
            </w:r>
          </w:p>
        </w:tc>
        <w:tc>
          <w:tcPr>
            <w:tcW w:w="1276" w:type="dxa"/>
          </w:tcPr>
          <w:p w14:paraId="07997C60" w14:textId="77777777" w:rsidR="0035306E" w:rsidRDefault="0035306E" w:rsidP="0035306E">
            <w:pPr>
              <w:pStyle w:val="Nidungvnbn"/>
              <w:ind w:firstLine="0"/>
              <w:jc w:val="left"/>
            </w:pPr>
            <w:r>
              <w:t>F</w:t>
            </w:r>
          </w:p>
        </w:tc>
        <w:tc>
          <w:tcPr>
            <w:tcW w:w="2132" w:type="dxa"/>
          </w:tcPr>
          <w:p w14:paraId="26453216" w14:textId="77777777" w:rsidR="0035306E" w:rsidRDefault="0035306E" w:rsidP="0035306E">
            <w:pPr>
              <w:pStyle w:val="Nidungvnbn"/>
              <w:ind w:firstLine="0"/>
              <w:jc w:val="left"/>
            </w:pPr>
            <w:r>
              <w:t>F</w:t>
            </w:r>
          </w:p>
        </w:tc>
      </w:tr>
      <w:tr w:rsidR="0035306E" w14:paraId="1BF14689" w14:textId="77777777" w:rsidTr="0035306E">
        <w:trPr>
          <w:trHeight w:val="420"/>
        </w:trPr>
        <w:tc>
          <w:tcPr>
            <w:tcW w:w="846" w:type="dxa"/>
          </w:tcPr>
          <w:p w14:paraId="4561D494" w14:textId="77777777" w:rsidR="0035306E" w:rsidRDefault="0035306E" w:rsidP="0035306E">
            <w:pPr>
              <w:pStyle w:val="Nidungvnbn"/>
              <w:ind w:firstLine="0"/>
              <w:jc w:val="left"/>
            </w:pPr>
            <w:r>
              <w:t>F</w:t>
            </w:r>
          </w:p>
        </w:tc>
        <w:tc>
          <w:tcPr>
            <w:tcW w:w="850" w:type="dxa"/>
          </w:tcPr>
          <w:p w14:paraId="552501F0" w14:textId="77777777" w:rsidR="0035306E" w:rsidRDefault="0035306E" w:rsidP="0035306E">
            <w:pPr>
              <w:pStyle w:val="Nidungvnbn"/>
              <w:ind w:firstLine="0"/>
              <w:jc w:val="left"/>
            </w:pPr>
            <w:r>
              <w:t>F</w:t>
            </w:r>
          </w:p>
        </w:tc>
        <w:tc>
          <w:tcPr>
            <w:tcW w:w="851" w:type="dxa"/>
          </w:tcPr>
          <w:p w14:paraId="07C83BAB" w14:textId="77777777" w:rsidR="0035306E" w:rsidRDefault="0035306E" w:rsidP="0035306E">
            <w:pPr>
              <w:pStyle w:val="Nidungvnbn"/>
              <w:ind w:firstLine="0"/>
              <w:jc w:val="left"/>
            </w:pPr>
            <w:r>
              <w:t>T</w:t>
            </w:r>
          </w:p>
        </w:tc>
        <w:tc>
          <w:tcPr>
            <w:tcW w:w="1134" w:type="dxa"/>
          </w:tcPr>
          <w:p w14:paraId="27A5BCAE" w14:textId="77777777" w:rsidR="0035306E" w:rsidRDefault="0035306E" w:rsidP="0035306E">
            <w:pPr>
              <w:pStyle w:val="Nidungvnbn"/>
              <w:ind w:firstLine="0"/>
              <w:jc w:val="left"/>
            </w:pPr>
            <w:r>
              <w:t>T</w:t>
            </w:r>
          </w:p>
        </w:tc>
        <w:tc>
          <w:tcPr>
            <w:tcW w:w="1134" w:type="dxa"/>
          </w:tcPr>
          <w:p w14:paraId="1C442379" w14:textId="77777777" w:rsidR="0035306E" w:rsidRDefault="0035306E" w:rsidP="0035306E">
            <w:pPr>
              <w:pStyle w:val="Nidungvnbn"/>
              <w:ind w:firstLine="0"/>
              <w:jc w:val="left"/>
            </w:pPr>
            <w:r>
              <w:t>T</w:t>
            </w:r>
          </w:p>
        </w:tc>
        <w:tc>
          <w:tcPr>
            <w:tcW w:w="1276" w:type="dxa"/>
          </w:tcPr>
          <w:p w14:paraId="7D119EA3" w14:textId="77777777" w:rsidR="0035306E" w:rsidRDefault="0035306E" w:rsidP="0035306E">
            <w:pPr>
              <w:pStyle w:val="Nidungvnbn"/>
              <w:ind w:firstLine="0"/>
              <w:jc w:val="left"/>
            </w:pPr>
            <w:r>
              <w:t>T</w:t>
            </w:r>
          </w:p>
        </w:tc>
        <w:tc>
          <w:tcPr>
            <w:tcW w:w="2132" w:type="dxa"/>
          </w:tcPr>
          <w:p w14:paraId="27FFD092" w14:textId="77777777" w:rsidR="0035306E" w:rsidRDefault="0035306E" w:rsidP="0035306E">
            <w:pPr>
              <w:pStyle w:val="Nidungvnbn"/>
              <w:ind w:firstLine="0"/>
              <w:jc w:val="left"/>
            </w:pPr>
            <w:r>
              <w:t>T</w:t>
            </w:r>
          </w:p>
        </w:tc>
      </w:tr>
      <w:tr w:rsidR="0035306E" w14:paraId="5A25A3A7" w14:textId="77777777" w:rsidTr="0035306E">
        <w:trPr>
          <w:trHeight w:val="420"/>
        </w:trPr>
        <w:tc>
          <w:tcPr>
            <w:tcW w:w="846" w:type="dxa"/>
          </w:tcPr>
          <w:p w14:paraId="122BB2EA" w14:textId="77777777" w:rsidR="0035306E" w:rsidRDefault="0035306E" w:rsidP="0035306E">
            <w:pPr>
              <w:pStyle w:val="Nidungvnbn"/>
              <w:ind w:firstLine="0"/>
              <w:jc w:val="left"/>
            </w:pPr>
            <w:r>
              <w:t>F</w:t>
            </w:r>
          </w:p>
        </w:tc>
        <w:tc>
          <w:tcPr>
            <w:tcW w:w="850" w:type="dxa"/>
          </w:tcPr>
          <w:p w14:paraId="317B76E0" w14:textId="77777777" w:rsidR="0035306E" w:rsidRDefault="0035306E" w:rsidP="0035306E">
            <w:pPr>
              <w:pStyle w:val="Nidungvnbn"/>
              <w:ind w:firstLine="0"/>
              <w:jc w:val="left"/>
            </w:pPr>
            <w:r>
              <w:t>F</w:t>
            </w:r>
          </w:p>
        </w:tc>
        <w:tc>
          <w:tcPr>
            <w:tcW w:w="851" w:type="dxa"/>
          </w:tcPr>
          <w:p w14:paraId="688C4E3B" w14:textId="77777777" w:rsidR="0035306E" w:rsidRDefault="0035306E" w:rsidP="0035306E">
            <w:pPr>
              <w:pStyle w:val="Nidungvnbn"/>
              <w:ind w:firstLine="0"/>
              <w:jc w:val="left"/>
            </w:pPr>
            <w:r>
              <w:t>F</w:t>
            </w:r>
          </w:p>
        </w:tc>
        <w:tc>
          <w:tcPr>
            <w:tcW w:w="1134" w:type="dxa"/>
          </w:tcPr>
          <w:p w14:paraId="69A22BFC" w14:textId="77777777" w:rsidR="0035306E" w:rsidRDefault="0035306E" w:rsidP="0035306E">
            <w:pPr>
              <w:pStyle w:val="Nidungvnbn"/>
              <w:ind w:firstLine="0"/>
              <w:jc w:val="left"/>
            </w:pPr>
            <w:r>
              <w:t>T</w:t>
            </w:r>
          </w:p>
        </w:tc>
        <w:tc>
          <w:tcPr>
            <w:tcW w:w="1134" w:type="dxa"/>
          </w:tcPr>
          <w:p w14:paraId="0D7E5ABC" w14:textId="77777777" w:rsidR="0035306E" w:rsidRDefault="0035306E" w:rsidP="0035306E">
            <w:pPr>
              <w:pStyle w:val="Nidungvnbn"/>
              <w:ind w:firstLine="0"/>
              <w:jc w:val="left"/>
            </w:pPr>
            <w:r>
              <w:t>F</w:t>
            </w:r>
          </w:p>
        </w:tc>
        <w:tc>
          <w:tcPr>
            <w:tcW w:w="1276" w:type="dxa"/>
          </w:tcPr>
          <w:p w14:paraId="436B9F43" w14:textId="77777777" w:rsidR="0035306E" w:rsidRDefault="0035306E" w:rsidP="0035306E">
            <w:pPr>
              <w:pStyle w:val="Nidungvnbn"/>
              <w:ind w:firstLine="0"/>
              <w:jc w:val="left"/>
            </w:pPr>
            <w:r>
              <w:t>T</w:t>
            </w:r>
          </w:p>
        </w:tc>
        <w:tc>
          <w:tcPr>
            <w:tcW w:w="2132" w:type="dxa"/>
          </w:tcPr>
          <w:p w14:paraId="12C99353" w14:textId="77777777" w:rsidR="0035306E" w:rsidRDefault="0035306E" w:rsidP="0035306E">
            <w:pPr>
              <w:pStyle w:val="Nidungvnbn"/>
              <w:ind w:firstLine="0"/>
              <w:jc w:val="left"/>
            </w:pPr>
            <w:r>
              <w:t>F</w:t>
            </w:r>
          </w:p>
        </w:tc>
      </w:tr>
    </w:tbl>
    <w:p w14:paraId="53969011" w14:textId="77777777" w:rsidR="0057249D" w:rsidRPr="0057249D" w:rsidRDefault="0057249D" w:rsidP="0057249D">
      <w:pPr>
        <w:spacing w:after="200" w:line="276" w:lineRule="auto"/>
        <w:rPr>
          <w:sz w:val="26"/>
          <w:szCs w:val="26"/>
        </w:rPr>
      </w:pPr>
    </w:p>
    <w:p w14:paraId="7D6711EB" w14:textId="77777777" w:rsidR="00666F02" w:rsidRDefault="00666F02">
      <w:pPr>
        <w:spacing w:after="200" w:line="276" w:lineRule="auto"/>
      </w:pPr>
    </w:p>
    <w:p w14:paraId="507A9457" w14:textId="77777777" w:rsidR="00F63281" w:rsidRDefault="00F63281">
      <w:pPr>
        <w:spacing w:after="200" w:line="276" w:lineRule="auto"/>
      </w:pPr>
    </w:p>
    <w:p w14:paraId="66CAD14F" w14:textId="77777777" w:rsidR="00F63281" w:rsidRDefault="00F63281">
      <w:pPr>
        <w:spacing w:after="200" w:line="276" w:lineRule="auto"/>
      </w:pPr>
    </w:p>
    <w:p w14:paraId="7FBE720A" w14:textId="77777777" w:rsidR="00F63281" w:rsidRDefault="00F63281">
      <w:pPr>
        <w:spacing w:after="200" w:line="276" w:lineRule="auto"/>
      </w:pPr>
    </w:p>
    <w:p w14:paraId="0B754310" w14:textId="77777777" w:rsidR="00F63281" w:rsidRDefault="00F63281">
      <w:pPr>
        <w:spacing w:after="200" w:line="276" w:lineRule="auto"/>
      </w:pPr>
    </w:p>
    <w:p w14:paraId="39DB8F30" w14:textId="77777777" w:rsidR="00F63281" w:rsidRDefault="00F63281">
      <w:pPr>
        <w:spacing w:after="200" w:line="276" w:lineRule="auto"/>
      </w:pPr>
    </w:p>
    <w:p w14:paraId="20BE6990" w14:textId="77777777" w:rsidR="00F63281" w:rsidRDefault="00F63281">
      <w:pPr>
        <w:spacing w:after="200" w:line="276" w:lineRule="auto"/>
      </w:pPr>
    </w:p>
    <w:p w14:paraId="313084E3" w14:textId="77777777" w:rsidR="00F63281" w:rsidRDefault="00F63281">
      <w:pPr>
        <w:spacing w:after="200" w:line="276" w:lineRule="auto"/>
      </w:pPr>
    </w:p>
    <w:p w14:paraId="5A8B03EF" w14:textId="77777777" w:rsidR="00F63281" w:rsidRDefault="00F63281">
      <w:pPr>
        <w:spacing w:after="200" w:line="276" w:lineRule="auto"/>
      </w:pPr>
    </w:p>
    <w:p w14:paraId="6E10D556" w14:textId="77777777" w:rsidR="00666F02" w:rsidRPr="00666F02" w:rsidRDefault="00666F02" w:rsidP="00666F02">
      <w:pPr>
        <w:pStyle w:val="ListParagraph"/>
        <w:numPr>
          <w:ilvl w:val="0"/>
          <w:numId w:val="21"/>
        </w:numPr>
        <w:spacing w:after="200" w:line="276" w:lineRule="auto"/>
        <w:rPr>
          <w:szCs w:val="24"/>
        </w:rPr>
      </w:pPr>
      <w:r w:rsidRPr="00666F02">
        <w:t>Based on 2 truth tables above shows that the two statements are logically equivalent.</w:t>
      </w:r>
    </w:p>
    <w:p w14:paraId="1900A984" w14:textId="39160586" w:rsidR="00666F02" w:rsidRDefault="00C42E4B" w:rsidP="00666F02">
      <w:pPr>
        <w:spacing w:after="200" w:line="276" w:lineRule="auto"/>
      </w:pPr>
      <w:r>
        <w:t xml:space="preserve"> </w:t>
      </w:r>
    </w:p>
    <w:p w14:paraId="250EAAF7" w14:textId="038958B1" w:rsidR="00005F00" w:rsidRDefault="00666F02" w:rsidP="006E369E">
      <w:pPr>
        <w:pStyle w:val="Nidungvnbn"/>
        <w:numPr>
          <w:ilvl w:val="0"/>
          <w:numId w:val="19"/>
        </w:numPr>
      </w:pPr>
      <w:r>
        <w:t>u</w:t>
      </w:r>
      <w:r w:rsidRPr="00A910FD">
        <w:t>sing logical equivalence</w:t>
      </w:r>
      <w:r>
        <w:t xml:space="preserve"> laws.</w:t>
      </w:r>
      <w:r w:rsidR="00005F00">
        <w:t xml:space="preserve"> </w:t>
      </w:r>
    </w:p>
    <w:p w14:paraId="016A9FF2" w14:textId="77777777" w:rsidR="00C42E4B" w:rsidRDefault="00C42E4B" w:rsidP="00C42E4B">
      <w:pPr>
        <w:pStyle w:val="Nidungvnbn"/>
      </w:pPr>
      <w:r w:rsidRPr="00937BFC">
        <w:t xml:space="preserve">~ [(~ p </w:t>
      </w:r>
      <w:r w:rsidRPr="00C42E4B">
        <w:rPr>
          <w:rFonts w:ascii="Cambria Math" w:hAnsi="Cambria Math" w:cs="Cambria Math"/>
        </w:rPr>
        <w:t>∧</w:t>
      </w:r>
      <w:r w:rsidRPr="00937BFC">
        <w:t xml:space="preserve"> ~ ~ q) </w:t>
      </w:r>
      <w:r w:rsidRPr="00C42E4B">
        <w:rPr>
          <w:rFonts w:ascii="Cambria Math" w:hAnsi="Cambria Math" w:cs="Cambria Math"/>
        </w:rPr>
        <w:t>∨</w:t>
      </w:r>
      <w:r w:rsidRPr="00937BFC">
        <w:t xml:space="preserve"> ~ (p </w:t>
      </w:r>
      <w:r w:rsidRPr="00C42E4B">
        <w:rPr>
          <w:rFonts w:ascii="Cambria Math" w:hAnsi="Cambria Math" w:cs="Cambria Math"/>
        </w:rPr>
        <w:t>∨</w:t>
      </w:r>
      <w:r w:rsidRPr="00937BFC">
        <w:t xml:space="preserve"> r)]</w:t>
      </w:r>
      <w:r>
        <w:t xml:space="preserve"> </w:t>
      </w:r>
    </w:p>
    <w:p w14:paraId="66CA9870" w14:textId="211021B2" w:rsidR="00C42E4B" w:rsidRDefault="00C42E4B" w:rsidP="00C42E4B">
      <w:pPr>
        <w:pStyle w:val="Nidungvnbn"/>
      </w:pPr>
      <w:r w:rsidRPr="00C42E4B">
        <w:rPr>
          <w:rFonts w:ascii="Symbol" w:hAnsi="Symbol"/>
        </w:rPr>
        <w:t>º ~</w:t>
      </w:r>
      <w:r>
        <w:rPr>
          <w:rFonts w:ascii="Symbol" w:hAnsi="Symbol"/>
        </w:rPr>
        <w:t xml:space="preserve"> </w:t>
      </w:r>
      <w:r w:rsidRPr="00937BFC">
        <w:t xml:space="preserve">(~ p </w:t>
      </w:r>
      <w:r w:rsidRPr="00C42E4B">
        <w:rPr>
          <w:rFonts w:ascii="Cambria Math" w:hAnsi="Cambria Math" w:cs="Cambria Math"/>
        </w:rPr>
        <w:t>∧</w:t>
      </w:r>
      <w:r w:rsidRPr="00937BFC">
        <w:t xml:space="preserve"> ~ ~ q)</w:t>
      </w:r>
      <w:r>
        <w:t xml:space="preserve"> </w:t>
      </w:r>
      <w:r w:rsidRPr="00C42E4B">
        <w:rPr>
          <w:rFonts w:ascii="Cambria Math" w:hAnsi="Cambria Math" w:cs="Cambria Math"/>
        </w:rPr>
        <w:t>∧ ~ [</w:t>
      </w:r>
      <w:r w:rsidRPr="00937BFC">
        <w:t xml:space="preserve">~ (p </w:t>
      </w:r>
      <w:r w:rsidRPr="00C42E4B">
        <w:rPr>
          <w:rFonts w:ascii="Cambria Math" w:hAnsi="Cambria Math" w:cs="Cambria Math"/>
        </w:rPr>
        <w:t>∨</w:t>
      </w:r>
      <w:r w:rsidRPr="00937BFC">
        <w:t xml:space="preserve"> r</w:t>
      </w:r>
      <w:r>
        <w:t>)]</w:t>
      </w:r>
      <w:r w:rsidR="00005F00">
        <w:tab/>
      </w:r>
      <w:r w:rsidR="006E369E">
        <w:tab/>
      </w:r>
      <w:r w:rsidR="006E369E">
        <w:tab/>
      </w:r>
      <w:r>
        <w:t>(Using</w:t>
      </w:r>
      <w:r w:rsidR="00005F00">
        <w:t xml:space="preserve"> De</w:t>
      </w:r>
      <w:r>
        <w:t xml:space="preserve"> Morgan</w:t>
      </w:r>
      <w:r w:rsidR="00005F00">
        <w:t>’s</w:t>
      </w:r>
      <w:r>
        <w:t xml:space="preserve"> law</w:t>
      </w:r>
      <w:r w:rsidR="00005F00">
        <w:t>s</w:t>
      </w:r>
      <w:r>
        <w:t>)</w:t>
      </w:r>
    </w:p>
    <w:p w14:paraId="19315417" w14:textId="44AAB393" w:rsidR="006E369E" w:rsidRDefault="006E369E" w:rsidP="006E369E">
      <w:pPr>
        <w:pStyle w:val="Nidungvnbn"/>
        <w:numPr>
          <w:ilvl w:val="1"/>
          <w:numId w:val="20"/>
        </w:numPr>
      </w:pPr>
      <w:r w:rsidRPr="00C42E4B">
        <w:rPr>
          <w:rFonts w:ascii="Symbol" w:hAnsi="Symbol"/>
        </w:rPr>
        <w:t>~</w:t>
      </w:r>
      <w:r>
        <w:rPr>
          <w:rFonts w:ascii="Symbol" w:hAnsi="Symbol"/>
        </w:rPr>
        <w:t xml:space="preserve"> </w:t>
      </w:r>
      <w:r w:rsidRPr="00937BFC">
        <w:t xml:space="preserve">(~ p </w:t>
      </w:r>
      <w:r w:rsidRPr="00C42E4B">
        <w:rPr>
          <w:rFonts w:ascii="Cambria Math" w:hAnsi="Cambria Math" w:cs="Cambria Math"/>
        </w:rPr>
        <w:t>∧</w:t>
      </w:r>
      <w:r w:rsidRPr="00937BFC">
        <w:t xml:space="preserve"> ~ ~ q)</w:t>
      </w:r>
      <w:r>
        <w:t xml:space="preserve"> </w:t>
      </w:r>
      <w:r w:rsidRPr="00C42E4B">
        <w:rPr>
          <w:rFonts w:ascii="Symbol" w:hAnsi="Symbol"/>
        </w:rPr>
        <w:t xml:space="preserve">º </w:t>
      </w:r>
      <w:r>
        <w:t xml:space="preserve">~ </w:t>
      </w:r>
      <w:r>
        <w:rPr>
          <w:rFonts w:ascii="Symbol" w:hAnsi="Symbol"/>
        </w:rPr>
        <w:t xml:space="preserve">(~ </w:t>
      </w:r>
      <w:r w:rsidRPr="00937BFC">
        <w:t>p</w:t>
      </w:r>
      <w:r>
        <w:t xml:space="preserve">) </w:t>
      </w:r>
      <w:r w:rsidRPr="00C42E4B">
        <w:rPr>
          <w:rFonts w:ascii="Cambria Math" w:hAnsi="Cambria Math" w:cs="Cambria Math"/>
        </w:rPr>
        <w:t>∨</w:t>
      </w:r>
      <w:r>
        <w:rPr>
          <w:rFonts w:ascii="Cambria Math" w:hAnsi="Cambria Math" w:cs="Cambria Math"/>
        </w:rPr>
        <w:t xml:space="preserve"> ~ (</w:t>
      </w:r>
      <w:r w:rsidRPr="00937BFC">
        <w:t>~ ~ q</w:t>
      </w:r>
      <w:r>
        <w:t xml:space="preserve">) </w:t>
      </w:r>
      <w:r>
        <w:tab/>
        <w:t>(Using De Morgan’s laws)</w:t>
      </w:r>
    </w:p>
    <w:p w14:paraId="5BDB8D43" w14:textId="74148DF1" w:rsidR="006E369E" w:rsidRDefault="006E369E" w:rsidP="006E369E">
      <w:pPr>
        <w:pStyle w:val="Nidungvnbn"/>
        <w:numPr>
          <w:ilvl w:val="1"/>
          <w:numId w:val="20"/>
        </w:numPr>
      </w:pPr>
      <w:r w:rsidRPr="00C42E4B">
        <w:rPr>
          <w:rFonts w:ascii="Cambria Math" w:hAnsi="Cambria Math" w:cs="Cambria Math"/>
        </w:rPr>
        <w:t>~ [</w:t>
      </w:r>
      <w:r w:rsidRPr="00937BFC">
        <w:t xml:space="preserve">~ (p </w:t>
      </w:r>
      <w:r w:rsidRPr="00C42E4B">
        <w:rPr>
          <w:rFonts w:ascii="Cambria Math" w:hAnsi="Cambria Math" w:cs="Cambria Math"/>
        </w:rPr>
        <w:t>∨</w:t>
      </w:r>
      <w:r w:rsidRPr="00937BFC">
        <w:t xml:space="preserve"> r</w:t>
      </w:r>
      <w:r>
        <w:t xml:space="preserve">)] </w:t>
      </w:r>
      <w:r w:rsidRPr="00C42E4B">
        <w:rPr>
          <w:rFonts w:ascii="Symbol" w:hAnsi="Symbol"/>
        </w:rPr>
        <w:t>º</w:t>
      </w:r>
      <w:r>
        <w:rPr>
          <w:rFonts w:ascii="Symbol" w:hAnsi="Symbol"/>
        </w:rPr>
        <w:t xml:space="preserve"> </w:t>
      </w:r>
      <w:r w:rsidRPr="00937BFC">
        <w:t xml:space="preserve">(p </w:t>
      </w:r>
      <w:r w:rsidRPr="00C42E4B">
        <w:rPr>
          <w:rFonts w:ascii="Cambria Math" w:hAnsi="Cambria Math" w:cs="Cambria Math"/>
        </w:rPr>
        <w:t>∨</w:t>
      </w:r>
      <w:r w:rsidRPr="00937BFC">
        <w:t xml:space="preserve"> r</w:t>
      </w:r>
      <w:r>
        <w:t>)</w:t>
      </w:r>
    </w:p>
    <w:p w14:paraId="4511C755" w14:textId="7B7FAE32" w:rsidR="00C42E4B" w:rsidRDefault="00C42E4B" w:rsidP="00C42E4B">
      <w:pPr>
        <w:pStyle w:val="Nidungvnbn"/>
        <w:ind w:firstLine="0"/>
        <w:jc w:val="left"/>
      </w:pPr>
      <w:r>
        <w:rPr>
          <w:rFonts w:ascii="Symbol" w:hAnsi="Symbol"/>
        </w:rPr>
        <w:t xml:space="preserve">           º (</w:t>
      </w:r>
      <w:r w:rsidRPr="00937BFC">
        <w:t>p</w:t>
      </w:r>
      <w:r>
        <w:t xml:space="preserve"> </w:t>
      </w:r>
      <w:r w:rsidRPr="00C42E4B">
        <w:rPr>
          <w:rFonts w:ascii="Cambria Math" w:hAnsi="Cambria Math" w:cs="Cambria Math"/>
        </w:rPr>
        <w:t>∨</w:t>
      </w:r>
      <w:r>
        <w:rPr>
          <w:rFonts w:ascii="Cambria Math" w:hAnsi="Cambria Math" w:cs="Cambria Math"/>
        </w:rPr>
        <w:t xml:space="preserve"> ~ </w:t>
      </w:r>
      <w:r w:rsidRPr="00937BFC">
        <w:t>q</w:t>
      </w:r>
      <w:r>
        <w:t xml:space="preserve">) </w:t>
      </w:r>
      <w:r w:rsidRPr="00C42E4B">
        <w:rPr>
          <w:rFonts w:ascii="Cambria Math" w:hAnsi="Cambria Math" w:cs="Cambria Math"/>
        </w:rPr>
        <w:t>∧</w:t>
      </w:r>
      <w:r>
        <w:rPr>
          <w:rFonts w:ascii="Cambria Math" w:hAnsi="Cambria Math" w:cs="Cambria Math"/>
        </w:rPr>
        <w:t xml:space="preserve"> </w:t>
      </w:r>
      <w:r w:rsidRPr="00937BFC">
        <w:t xml:space="preserve">(p </w:t>
      </w:r>
      <w:r w:rsidRPr="00C42E4B">
        <w:rPr>
          <w:rFonts w:ascii="Cambria Math" w:hAnsi="Cambria Math" w:cs="Cambria Math"/>
        </w:rPr>
        <w:t>∨</w:t>
      </w:r>
      <w:r w:rsidRPr="00937BFC">
        <w:t xml:space="preserve"> r</w:t>
      </w:r>
      <w:r>
        <w:t xml:space="preserve">) </w:t>
      </w:r>
      <w:r w:rsidR="00005F00">
        <w:tab/>
      </w:r>
      <w:r w:rsidR="00005F00">
        <w:tab/>
      </w:r>
    </w:p>
    <w:p w14:paraId="6C3C25B2" w14:textId="4A9A3BB1" w:rsidR="00005F00" w:rsidRDefault="00005F00" w:rsidP="00005F00">
      <w:pPr>
        <w:pStyle w:val="Nidungvnbn"/>
        <w:jc w:val="left"/>
      </w:pPr>
      <w:r>
        <w:rPr>
          <w:rFonts w:ascii="Symbol" w:hAnsi="Symbol"/>
        </w:rPr>
        <w:t xml:space="preserve">º (~ </w:t>
      </w:r>
      <w:r w:rsidRPr="00937BFC">
        <w:t>q</w:t>
      </w:r>
      <w:r>
        <w:t xml:space="preserve"> </w:t>
      </w:r>
      <w:r w:rsidRPr="00C42E4B">
        <w:rPr>
          <w:rFonts w:ascii="Cambria Math" w:hAnsi="Cambria Math" w:cs="Cambria Math"/>
        </w:rPr>
        <w:t>∨</w:t>
      </w:r>
      <w:r>
        <w:rPr>
          <w:rFonts w:ascii="Cambria Math" w:hAnsi="Cambria Math" w:cs="Cambria Math"/>
        </w:rPr>
        <w:t xml:space="preserve"> </w:t>
      </w:r>
      <w:r w:rsidRPr="00937BFC">
        <w:t>p</w:t>
      </w:r>
      <w:r>
        <w:t xml:space="preserve">) </w:t>
      </w:r>
      <w:r w:rsidRPr="00C42E4B">
        <w:rPr>
          <w:rFonts w:ascii="Cambria Math" w:hAnsi="Cambria Math" w:cs="Cambria Math"/>
        </w:rPr>
        <w:t>∧</w:t>
      </w:r>
      <w:r>
        <w:rPr>
          <w:rFonts w:ascii="Cambria Math" w:hAnsi="Cambria Math" w:cs="Cambria Math"/>
        </w:rPr>
        <w:t xml:space="preserve"> (</w:t>
      </w:r>
      <w:r w:rsidRPr="00937BFC">
        <w:t xml:space="preserve">r </w:t>
      </w:r>
      <w:r w:rsidRPr="00C42E4B">
        <w:rPr>
          <w:rFonts w:ascii="Cambria Math" w:hAnsi="Cambria Math" w:cs="Cambria Math"/>
        </w:rPr>
        <w:t>∨</w:t>
      </w:r>
      <w:r>
        <w:rPr>
          <w:rFonts w:ascii="Cambria Math" w:hAnsi="Cambria Math" w:cs="Cambria Math"/>
        </w:rPr>
        <w:t xml:space="preserve"> </w:t>
      </w:r>
      <w:r w:rsidRPr="00937BFC">
        <w:t>p</w:t>
      </w:r>
      <w:r>
        <w:t>)</w:t>
      </w:r>
      <w:r>
        <w:tab/>
      </w:r>
      <w:r>
        <w:tab/>
      </w:r>
      <w:r>
        <w:tab/>
      </w:r>
      <w:r w:rsidR="006E369E">
        <w:tab/>
      </w:r>
      <w:r w:rsidR="006E369E">
        <w:tab/>
      </w:r>
      <w:r>
        <w:t>(Using Commutative laws)</w:t>
      </w:r>
    </w:p>
    <w:p w14:paraId="52F34AC6" w14:textId="1694E349" w:rsidR="00005F00" w:rsidRPr="00141D8F" w:rsidRDefault="00005F00" w:rsidP="00141D8F">
      <w:pPr>
        <w:pStyle w:val="Nidungvnbn"/>
        <w:jc w:val="left"/>
      </w:pPr>
      <w:r>
        <w:rPr>
          <w:rFonts w:ascii="Symbol" w:hAnsi="Symbol"/>
        </w:rPr>
        <w:t xml:space="preserve">º </w:t>
      </w:r>
      <w:r>
        <w:rPr>
          <w:rFonts w:ascii="Cambria Math" w:hAnsi="Cambria Math" w:cs="Cambria Math"/>
        </w:rPr>
        <w:t>(</w:t>
      </w:r>
      <w:r w:rsidRPr="00937BFC">
        <w:t xml:space="preserve">r </w:t>
      </w:r>
      <w:r w:rsidRPr="00C42E4B">
        <w:rPr>
          <w:rFonts w:ascii="Cambria Math" w:hAnsi="Cambria Math" w:cs="Cambria Math"/>
        </w:rPr>
        <w:t>∨</w:t>
      </w:r>
      <w:r>
        <w:rPr>
          <w:rFonts w:ascii="Cambria Math" w:hAnsi="Cambria Math" w:cs="Cambria Math"/>
        </w:rPr>
        <w:t xml:space="preserve"> </w:t>
      </w:r>
      <w:r w:rsidRPr="00937BFC">
        <w:t>p</w:t>
      </w:r>
      <w:r>
        <w:t xml:space="preserve">) </w:t>
      </w:r>
      <w:r w:rsidRPr="00C42E4B">
        <w:rPr>
          <w:rFonts w:ascii="Cambria Math" w:hAnsi="Cambria Math" w:cs="Cambria Math"/>
        </w:rPr>
        <w:t>∧</w:t>
      </w:r>
      <w:r>
        <w:t xml:space="preserve"> </w:t>
      </w:r>
      <w:r>
        <w:rPr>
          <w:rFonts w:ascii="Symbol" w:hAnsi="Symbol"/>
        </w:rPr>
        <w:t xml:space="preserve">(~ </w:t>
      </w:r>
      <w:r w:rsidRPr="00937BFC">
        <w:t>q</w:t>
      </w:r>
      <w:r>
        <w:t xml:space="preserve"> </w:t>
      </w:r>
      <w:r w:rsidRPr="00C42E4B">
        <w:rPr>
          <w:rFonts w:ascii="Cambria Math" w:hAnsi="Cambria Math" w:cs="Cambria Math"/>
        </w:rPr>
        <w:t>∨</w:t>
      </w:r>
      <w:r>
        <w:rPr>
          <w:rFonts w:ascii="Cambria Math" w:hAnsi="Cambria Math" w:cs="Cambria Math"/>
        </w:rPr>
        <w:t xml:space="preserve"> </w:t>
      </w:r>
      <w:r w:rsidRPr="00937BFC">
        <w:t>p</w:t>
      </w:r>
      <w:r>
        <w:t>)</w:t>
      </w:r>
      <w:r>
        <w:tab/>
      </w:r>
      <w:r>
        <w:tab/>
      </w:r>
      <w:r>
        <w:tab/>
      </w:r>
      <w:r w:rsidR="006E369E">
        <w:tab/>
      </w:r>
      <w:r w:rsidR="006E369E">
        <w:tab/>
      </w:r>
      <w:r>
        <w:t>(Using Commutative laws)</w:t>
      </w:r>
    </w:p>
    <w:p w14:paraId="74079C8F" w14:textId="53644105" w:rsidR="006E369E" w:rsidRDefault="006E369E" w:rsidP="006E369E">
      <w:pPr>
        <w:pStyle w:val="Nidungvnbn"/>
        <w:numPr>
          <w:ilvl w:val="0"/>
          <w:numId w:val="21"/>
        </w:numPr>
        <w:jc w:val="left"/>
      </w:pPr>
      <w:r w:rsidRPr="006E369E">
        <w:t>Therefore, the two statements are logically equivalent.</w:t>
      </w:r>
    </w:p>
    <w:p w14:paraId="47A469C4" w14:textId="77777777" w:rsidR="0035306E" w:rsidRPr="006E369E" w:rsidRDefault="0035306E" w:rsidP="0035306E">
      <w:pPr>
        <w:pStyle w:val="Nidungvnbn"/>
        <w:ind w:left="720" w:firstLine="0"/>
        <w:jc w:val="left"/>
      </w:pPr>
    </w:p>
    <w:p w14:paraId="3D84827C" w14:textId="643E5205" w:rsidR="00453AB1" w:rsidRPr="00453AB1" w:rsidRDefault="005A35D4" w:rsidP="00141D8F">
      <w:pPr>
        <w:pStyle w:val="Chng"/>
      </w:pPr>
      <w:bookmarkStart w:id="25" w:name="_Toc164050622"/>
      <w:r>
        <w:lastRenderedPageBreak/>
        <w:t>PART 3</w:t>
      </w:r>
      <w:bookmarkEnd w:id="25"/>
    </w:p>
    <w:p w14:paraId="6E2C9CF8" w14:textId="6AC60965" w:rsidR="00595CCF" w:rsidRDefault="00CA1C39" w:rsidP="00595CCF">
      <w:pPr>
        <w:pStyle w:val="Tiumccp1"/>
      </w:pPr>
      <w:bookmarkStart w:id="26" w:name="_Toc164050623"/>
      <w:r>
        <w:t xml:space="preserve">3.1 </w:t>
      </w:r>
      <w:r w:rsidR="005A35D4">
        <w:t>Problem 7</w:t>
      </w:r>
      <w:r w:rsidR="00B609C5">
        <w:t>: Prolog</w:t>
      </w:r>
      <w:bookmarkEnd w:id="26"/>
    </w:p>
    <w:p w14:paraId="7BAEBCD6" w14:textId="6FE33972" w:rsidR="00141D8F" w:rsidRDefault="00141D8F" w:rsidP="00141D8F">
      <w:pPr>
        <w:pStyle w:val="Tiumccp2"/>
      </w:pPr>
      <w:bookmarkStart w:id="27" w:name="_Toc164050624"/>
      <w:r>
        <w:t>3.1.1 Requirement</w:t>
      </w:r>
      <w:bookmarkEnd w:id="27"/>
    </w:p>
    <w:p w14:paraId="57D09EEF" w14:textId="77777777" w:rsidR="000A1D06" w:rsidRPr="00123F11" w:rsidRDefault="000A1D06" w:rsidP="000A1D06">
      <w:r w:rsidRPr="00123F11">
        <w:t>Go to SWI-Prolog's website: http://www.swi-prolog.org/, download and install SWI-Prolog.</w:t>
      </w:r>
    </w:p>
    <w:p w14:paraId="796E159B" w14:textId="77777777" w:rsidR="000A1D06" w:rsidRPr="00123F11" w:rsidRDefault="000A1D06" w:rsidP="000A1D06">
      <w:pPr>
        <w:pStyle w:val="ListParagraph"/>
        <w:numPr>
          <w:ilvl w:val="0"/>
          <w:numId w:val="16"/>
        </w:numPr>
        <w:jc w:val="left"/>
        <w:rPr>
          <w:lang w:val="en-US"/>
        </w:rPr>
      </w:pPr>
      <w:r w:rsidRPr="00123F11">
        <w:rPr>
          <w:lang w:val="en-US"/>
        </w:rPr>
        <w:t xml:space="preserve">Find and run the file </w:t>
      </w:r>
      <w:r w:rsidRPr="00123F11">
        <w:rPr>
          <w:b/>
          <w:bCs/>
          <w:lang w:val="en-US"/>
        </w:rPr>
        <w:t>{SWI-</w:t>
      </w:r>
      <w:proofErr w:type="gramStart"/>
      <w:r w:rsidRPr="00123F11">
        <w:rPr>
          <w:b/>
          <w:bCs/>
          <w:lang w:val="en-US"/>
        </w:rPr>
        <w:t>Prolog}\demo\likes.pl</w:t>
      </w:r>
      <w:proofErr w:type="gramEnd"/>
      <w:r w:rsidRPr="00123F11">
        <w:rPr>
          <w:lang w:val="en-US"/>
        </w:rPr>
        <w:t xml:space="preserve"> on your computer</w:t>
      </w:r>
      <w:r w:rsidRPr="00123F11">
        <w:rPr>
          <w:rStyle w:val="fontstyle01"/>
        </w:rPr>
        <w:t xml:space="preserve">. </w:t>
      </w:r>
      <w:r w:rsidRPr="00123F11">
        <w:rPr>
          <w:lang w:val="en-US"/>
        </w:rPr>
        <w:t xml:space="preserve">Execute the following queries and capture the results. Use debug mode to explain how to calculate these results. </w:t>
      </w:r>
    </w:p>
    <w:p w14:paraId="0F3FD2E6" w14:textId="77777777" w:rsidR="000A1D06" w:rsidRDefault="000A1D06" w:rsidP="000A1D06">
      <w:pPr>
        <w:ind w:left="1440"/>
      </w:pPr>
      <w:r w:rsidRPr="00123F11">
        <w:rPr>
          <w:rFonts w:ascii="CourierNewPS-BoldMT" w:hAnsi="CourierNewPS-BoldMT"/>
          <w:b/>
          <w:bCs/>
          <w:color w:val="000000"/>
          <w:sz w:val="26"/>
          <w:szCs w:val="26"/>
        </w:rPr>
        <w:t>mild(dahl)</w:t>
      </w:r>
      <w:r w:rsidRPr="00123F11">
        <w:rPr>
          <w:rFonts w:ascii="TimesNewRomanPSMT" w:hAnsi="TimesNewRomanPSMT"/>
          <w:color w:val="000000"/>
          <w:sz w:val="26"/>
          <w:szCs w:val="26"/>
        </w:rPr>
        <w:t>.</w:t>
      </w:r>
      <w:r w:rsidRPr="00C809A1">
        <w:t xml:space="preserve"> </w:t>
      </w:r>
    </w:p>
    <w:p w14:paraId="476C1332" w14:textId="77777777" w:rsidR="000A1D06" w:rsidRDefault="000A1D06" w:rsidP="000A1D06">
      <w:pPr>
        <w:ind w:left="1440"/>
      </w:pPr>
      <w:r w:rsidRPr="00123F11">
        <w:rPr>
          <w:rFonts w:ascii="CourierNewPS-BoldMT" w:hAnsi="CourierNewPS-BoldMT"/>
          <w:b/>
          <w:bCs/>
          <w:color w:val="000000"/>
          <w:sz w:val="26"/>
          <w:szCs w:val="26"/>
        </w:rPr>
        <w:t>indian(X)</w:t>
      </w:r>
      <w:r>
        <w:t>.</w:t>
      </w:r>
    </w:p>
    <w:p w14:paraId="18294D2B" w14:textId="77777777" w:rsidR="000A1D06" w:rsidRPr="00123F11" w:rsidRDefault="000A1D06" w:rsidP="000A1D06">
      <w:pPr>
        <w:ind w:left="1440"/>
        <w:rPr>
          <w:b/>
          <w:bCs/>
        </w:rPr>
      </w:pPr>
      <w:proofErr w:type="gramStart"/>
      <w:r w:rsidRPr="00123F11">
        <w:rPr>
          <w:rFonts w:ascii="CourierNewPSMT" w:hAnsi="CourierNewPSMT"/>
          <w:b/>
          <w:bCs/>
          <w:color w:val="000000"/>
          <w:sz w:val="26"/>
          <w:szCs w:val="26"/>
        </w:rPr>
        <w:t>likes(</w:t>
      </w:r>
      <w:proofErr w:type="gramEnd"/>
      <w:r w:rsidRPr="00123F11">
        <w:rPr>
          <w:rFonts w:ascii="CourierNewPSMT" w:hAnsi="CourierNewPSMT"/>
          <w:b/>
          <w:bCs/>
          <w:color w:val="000000"/>
          <w:sz w:val="26"/>
          <w:szCs w:val="26"/>
        </w:rPr>
        <w:t>sam, X).</w:t>
      </w:r>
      <w:r w:rsidRPr="00123F11">
        <w:rPr>
          <w:b/>
          <w:bCs/>
        </w:rPr>
        <w:t xml:space="preserve"> </w:t>
      </w:r>
    </w:p>
    <w:p w14:paraId="03822299" w14:textId="77777777" w:rsidR="000A1D06" w:rsidRDefault="000A1D06" w:rsidP="000A1D06">
      <w:pPr>
        <w:pStyle w:val="ListParagraph"/>
        <w:numPr>
          <w:ilvl w:val="0"/>
          <w:numId w:val="16"/>
        </w:numPr>
        <w:jc w:val="left"/>
      </w:pPr>
      <w:r>
        <w:t xml:space="preserve">Write </w:t>
      </w:r>
      <w:r w:rsidRPr="00123F11">
        <w:rPr>
          <w:lang w:val="en-US"/>
        </w:rPr>
        <w:t>file</w:t>
      </w:r>
      <w:r>
        <w:t xml:space="preserve"> </w:t>
      </w:r>
      <w:r w:rsidRPr="00123F11">
        <w:rPr>
          <w:b/>
          <w:bCs/>
        </w:rPr>
        <w:t>hello1.pl to</w:t>
      </w:r>
      <w:r>
        <w:t xml:space="preserve"> print "Hello World". </w:t>
      </w:r>
      <w:r>
        <w:rPr>
          <w:lang w:val="en-US"/>
        </w:rPr>
        <w:t>Ca</w:t>
      </w:r>
      <w:r w:rsidRPr="00123F11">
        <w:rPr>
          <w:lang w:val="en-US"/>
        </w:rPr>
        <w:t xml:space="preserve">pture the result. </w:t>
      </w:r>
    </w:p>
    <w:p w14:paraId="6C12575D" w14:textId="6C1A0D4A" w:rsidR="00471B15" w:rsidRPr="00D2231D" w:rsidRDefault="000A1D06" w:rsidP="00471B15">
      <w:pPr>
        <w:pStyle w:val="ListParagraph"/>
        <w:numPr>
          <w:ilvl w:val="0"/>
          <w:numId w:val="16"/>
        </w:numPr>
        <w:jc w:val="left"/>
      </w:pPr>
      <w:r>
        <w:t xml:space="preserve">Write a file </w:t>
      </w:r>
      <w:r w:rsidRPr="00123F11">
        <w:rPr>
          <w:b/>
          <w:bCs/>
        </w:rPr>
        <w:t>hello2.pl</w:t>
      </w:r>
      <w:r>
        <w:t xml:space="preserve"> that allows printing "Hello nam", with "nam" entered by the user.</w:t>
      </w:r>
      <w:r w:rsidRPr="00E70D3E">
        <w:rPr>
          <w:lang w:val="en-US"/>
        </w:rPr>
        <w:t xml:space="preserve"> </w:t>
      </w:r>
      <w:r>
        <w:rPr>
          <w:lang w:val="en-US"/>
        </w:rPr>
        <w:t>Ca</w:t>
      </w:r>
      <w:r w:rsidRPr="00123F11">
        <w:rPr>
          <w:lang w:val="en-US"/>
        </w:rPr>
        <w:t>pture the result.</w:t>
      </w:r>
    </w:p>
    <w:p w14:paraId="0F1D11D0" w14:textId="77777777" w:rsidR="00D2231D" w:rsidRDefault="00D2231D" w:rsidP="00D2231D"/>
    <w:p w14:paraId="44E8AB00" w14:textId="77777777" w:rsidR="00323BE7" w:rsidRDefault="00323BE7" w:rsidP="00141D8F">
      <w:pPr>
        <w:pStyle w:val="Tiumccp2"/>
      </w:pPr>
      <w:bookmarkStart w:id="28" w:name="_Toc164050625"/>
    </w:p>
    <w:p w14:paraId="0C009458" w14:textId="716EDB86" w:rsidR="00141D8F" w:rsidRDefault="00141D8F" w:rsidP="00141D8F">
      <w:pPr>
        <w:pStyle w:val="Tiumccp2"/>
      </w:pPr>
      <w:r>
        <w:t>3.1.2 Solution</w:t>
      </w:r>
      <w:bookmarkEnd w:id="28"/>
    </w:p>
    <w:p w14:paraId="0F4EA3C0" w14:textId="15D2E0B1" w:rsidR="00BD69AF" w:rsidRPr="00123F11" w:rsidRDefault="00471B15" w:rsidP="00BD69AF">
      <w:pPr>
        <w:pStyle w:val="Nidungvnbn"/>
        <w:ind w:left="720" w:firstLine="0"/>
      </w:pPr>
      <w:r>
        <w:t>a.</w:t>
      </w:r>
      <w:r w:rsidR="00BD69AF">
        <w:t xml:space="preserve"> </w:t>
      </w:r>
      <w:r w:rsidR="00BD69AF" w:rsidRPr="00123F11">
        <w:t xml:space="preserve">Execute queries and capture the results. Use debug mode to explain how to calculate these results. </w:t>
      </w:r>
    </w:p>
    <w:p w14:paraId="0E8A689E" w14:textId="56ECA489" w:rsidR="00471B15" w:rsidRPr="00BD69AF" w:rsidRDefault="00471B15" w:rsidP="00BD69AF">
      <w:pPr>
        <w:pStyle w:val="Nidungvnbn"/>
      </w:pPr>
    </w:p>
    <w:p w14:paraId="593369C9" w14:textId="44BD3D9F" w:rsidR="00D2231D" w:rsidRPr="00573C5C" w:rsidRDefault="00D2231D" w:rsidP="00D2231D">
      <w:pPr>
        <w:pStyle w:val="ListParagraph"/>
        <w:numPr>
          <w:ilvl w:val="0"/>
          <w:numId w:val="34"/>
        </w:numPr>
      </w:pPr>
      <w:r w:rsidRPr="00D2231D">
        <w:rPr>
          <w:rFonts w:ascii="CourierNewPS-BoldMT" w:hAnsi="CourierNewPS-BoldMT"/>
          <w:b/>
          <w:bCs/>
          <w:color w:val="000000"/>
          <w:sz w:val="26"/>
          <w:szCs w:val="26"/>
        </w:rPr>
        <w:t>mild(dahl)</w:t>
      </w:r>
      <w:r w:rsidR="00573C5C" w:rsidRPr="00573C5C">
        <w:rPr>
          <w:rFonts w:ascii="CourierNewPSMT" w:hAnsi="CourierNewPSMT"/>
          <w:b/>
          <w:bCs/>
          <w:color w:val="000000"/>
          <w:sz w:val="26"/>
          <w:szCs w:val="26"/>
        </w:rPr>
        <w:t>.</w:t>
      </w:r>
    </w:p>
    <w:p w14:paraId="4E8A803B" w14:textId="440EAB26" w:rsidR="00573C5C" w:rsidRDefault="00986E00" w:rsidP="00986E00">
      <w:pPr>
        <w:pStyle w:val="ListParagraph"/>
        <w:numPr>
          <w:ilvl w:val="0"/>
          <w:numId w:val="35"/>
        </w:numPr>
        <w:rPr>
          <w:b/>
          <w:bCs/>
        </w:rPr>
      </w:pPr>
      <w:r>
        <w:rPr>
          <w:noProof/>
        </w:rPr>
        <w:drawing>
          <wp:anchor distT="0" distB="0" distL="114300" distR="114300" simplePos="0" relativeHeight="251660288" behindDoc="0" locked="0" layoutInCell="1" allowOverlap="1" wp14:anchorId="0C52CA03" wp14:editId="74447666">
            <wp:simplePos x="0" y="0"/>
            <wp:positionH relativeFrom="column">
              <wp:posOffset>574175</wp:posOffset>
            </wp:positionH>
            <wp:positionV relativeFrom="paragraph">
              <wp:posOffset>388620</wp:posOffset>
            </wp:positionV>
            <wp:extent cx="5791835" cy="2136775"/>
            <wp:effectExtent l="0" t="0" r="0" b="0"/>
            <wp:wrapSquare wrapText="bothSides"/>
            <wp:docPr id="62979811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8116" name="Picture 5"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91835" cy="2136775"/>
                    </a:xfrm>
                    <a:prstGeom prst="rect">
                      <a:avLst/>
                    </a:prstGeom>
                  </pic:spPr>
                </pic:pic>
              </a:graphicData>
            </a:graphic>
            <wp14:sizeRelH relativeFrom="page">
              <wp14:pctWidth>0</wp14:pctWidth>
            </wp14:sizeRelH>
            <wp14:sizeRelV relativeFrom="page">
              <wp14:pctHeight>0</wp14:pctHeight>
            </wp14:sizeRelV>
          </wp:anchor>
        </w:drawing>
      </w:r>
      <w:r w:rsidRPr="00986E00">
        <w:rPr>
          <w:rFonts w:ascii="CourierNewPS-BoldMT" w:hAnsi="CourierNewPS-BoldMT"/>
          <w:b/>
          <w:bCs/>
          <w:color w:val="000000"/>
          <w:sz w:val="26"/>
          <w:szCs w:val="26"/>
        </w:rPr>
        <w:t xml:space="preserve"> </w:t>
      </w:r>
      <w:r>
        <w:rPr>
          <w:rFonts w:ascii="CourierNewPS-BoldMT" w:hAnsi="CourierNewPS-BoldMT"/>
          <w:b/>
          <w:bCs/>
          <w:color w:val="000000"/>
          <w:sz w:val="26"/>
          <w:szCs w:val="26"/>
        </w:rPr>
        <w:t>The result:</w:t>
      </w:r>
    </w:p>
    <w:p w14:paraId="2C14EBB6" w14:textId="380FC0BB" w:rsidR="00986E00" w:rsidRPr="00986E00" w:rsidRDefault="00986E00" w:rsidP="00986E00">
      <w:pPr>
        <w:pStyle w:val="ListParagraph"/>
        <w:ind w:left="1800"/>
        <w:rPr>
          <w:b/>
          <w:bCs/>
        </w:rPr>
      </w:pPr>
    </w:p>
    <w:p w14:paraId="256006AC" w14:textId="06FF253A" w:rsidR="00573C5C" w:rsidRPr="00573C5C" w:rsidRDefault="00573C5C" w:rsidP="00573C5C">
      <w:pPr>
        <w:pStyle w:val="ListParagraph"/>
        <w:ind w:left="1440"/>
      </w:pPr>
    </w:p>
    <w:p w14:paraId="6FECBE23" w14:textId="7AC0E682" w:rsidR="00573C5C" w:rsidRDefault="00986E00" w:rsidP="00986E00">
      <w:pPr>
        <w:pStyle w:val="ListParagraph"/>
        <w:numPr>
          <w:ilvl w:val="0"/>
          <w:numId w:val="35"/>
        </w:numPr>
        <w:rPr>
          <w:rFonts w:ascii="CourierNewPS-BoldMT" w:hAnsi="CourierNewPS-BoldMT"/>
          <w:b/>
          <w:bCs/>
          <w:color w:val="000000"/>
          <w:sz w:val="26"/>
          <w:szCs w:val="26"/>
        </w:rPr>
      </w:pPr>
      <w:r>
        <w:rPr>
          <w:rFonts w:ascii="CourierNewPS-BoldMT" w:hAnsi="CourierNewPS-BoldMT"/>
          <w:b/>
          <w:bCs/>
          <w:color w:val="000000"/>
          <w:sz w:val="26"/>
          <w:szCs w:val="26"/>
        </w:rPr>
        <w:lastRenderedPageBreak/>
        <w:t>Explanation:</w:t>
      </w:r>
    </w:p>
    <w:p w14:paraId="0C91B33C" w14:textId="2DE5D093" w:rsidR="00986E00" w:rsidRDefault="00986E00" w:rsidP="00986E00">
      <w:pPr>
        <w:pStyle w:val="ListParagraph"/>
        <w:ind w:left="1800"/>
        <w:rPr>
          <w:rFonts w:ascii="CourierNewPS-BoldMT" w:hAnsi="CourierNewPS-BoldMT"/>
          <w:b/>
          <w:bCs/>
          <w:color w:val="000000"/>
          <w:sz w:val="26"/>
          <w:szCs w:val="26"/>
        </w:rPr>
      </w:pPr>
      <w:r>
        <w:rPr>
          <w:noProof/>
        </w:rPr>
        <w:drawing>
          <wp:anchor distT="0" distB="0" distL="114300" distR="114300" simplePos="0" relativeHeight="251661312" behindDoc="0" locked="0" layoutInCell="1" allowOverlap="1" wp14:anchorId="1CDE718B" wp14:editId="49B307F1">
            <wp:simplePos x="0" y="0"/>
            <wp:positionH relativeFrom="column">
              <wp:posOffset>574040</wp:posOffset>
            </wp:positionH>
            <wp:positionV relativeFrom="paragraph">
              <wp:posOffset>229316</wp:posOffset>
            </wp:positionV>
            <wp:extent cx="5791835" cy="2759710"/>
            <wp:effectExtent l="0" t="0" r="0" b="0"/>
            <wp:wrapSquare wrapText="bothSides"/>
            <wp:docPr id="142382089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0893" name="Picture 6" descr="A screen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91835" cy="2759710"/>
                    </a:xfrm>
                    <a:prstGeom prst="rect">
                      <a:avLst/>
                    </a:prstGeom>
                  </pic:spPr>
                </pic:pic>
              </a:graphicData>
            </a:graphic>
            <wp14:sizeRelH relativeFrom="page">
              <wp14:pctWidth>0</wp14:pctWidth>
            </wp14:sizeRelH>
            <wp14:sizeRelV relativeFrom="page">
              <wp14:pctHeight>0</wp14:pctHeight>
            </wp14:sizeRelV>
          </wp:anchor>
        </w:drawing>
      </w:r>
    </w:p>
    <w:p w14:paraId="2A91939D" w14:textId="426B3F98" w:rsidR="00986E00" w:rsidRPr="00573C5C" w:rsidRDefault="00986E00" w:rsidP="00986E00">
      <w:pPr>
        <w:pStyle w:val="ListParagraph"/>
        <w:ind w:left="1800"/>
        <w:rPr>
          <w:rFonts w:ascii="CourierNewPS-BoldMT" w:hAnsi="CourierNewPS-BoldMT"/>
          <w:b/>
          <w:bCs/>
          <w:color w:val="000000"/>
          <w:sz w:val="26"/>
          <w:szCs w:val="26"/>
        </w:rPr>
      </w:pPr>
    </w:p>
    <w:p w14:paraId="7BD6C8D3" w14:textId="77777777" w:rsidR="001451BE" w:rsidRDefault="00020712" w:rsidP="001451BE">
      <w:pPr>
        <w:pStyle w:val="Nidungvnbn"/>
        <w:numPr>
          <w:ilvl w:val="0"/>
          <w:numId w:val="42"/>
        </w:numPr>
        <w:rPr>
          <w:rFonts w:ascii="Cambria" w:hAnsi="Cambria"/>
          <w:sz w:val="24"/>
          <w:szCs w:val="28"/>
        </w:rPr>
      </w:pPr>
      <w:r w:rsidRPr="00020712">
        <w:rPr>
          <w:b/>
          <w:bCs/>
        </w:rPr>
        <w:t>[trace]:</w:t>
      </w:r>
      <w:r w:rsidRPr="00020712">
        <w:t xml:space="preserve"> This indicates that the debugger mode (trace) has been enabled, which will show the step-by-step execution of the query.</w:t>
      </w:r>
    </w:p>
    <w:p w14:paraId="66593E88" w14:textId="77777777" w:rsidR="001451BE" w:rsidRDefault="00020712" w:rsidP="001451BE">
      <w:pPr>
        <w:pStyle w:val="Nidungvnbn"/>
        <w:numPr>
          <w:ilvl w:val="0"/>
          <w:numId w:val="42"/>
        </w:numPr>
        <w:rPr>
          <w:rFonts w:ascii="Cambria" w:hAnsi="Cambria"/>
          <w:sz w:val="24"/>
          <w:szCs w:val="28"/>
        </w:rPr>
      </w:pPr>
      <w:proofErr w:type="gramStart"/>
      <w:r w:rsidRPr="001451BE">
        <w:rPr>
          <w:b/>
          <w:bCs/>
        </w:rPr>
        <w:t>?-</w:t>
      </w:r>
      <w:proofErr w:type="gramEnd"/>
      <w:r w:rsidRPr="001451BE">
        <w:rPr>
          <w:b/>
          <w:bCs/>
        </w:rPr>
        <w:t xml:space="preserve"> mild(dahl).:</w:t>
      </w:r>
      <w:r w:rsidRPr="00020712">
        <w:t xml:space="preserve"> This is the query being executed, which is checking if the food "dahl" is considered "mild" according to the knowledge base. </w:t>
      </w:r>
    </w:p>
    <w:p w14:paraId="16DADE2E" w14:textId="77777777" w:rsidR="001451BE" w:rsidRDefault="00020712" w:rsidP="001451BE">
      <w:pPr>
        <w:pStyle w:val="Nidungvnbn"/>
        <w:numPr>
          <w:ilvl w:val="0"/>
          <w:numId w:val="42"/>
        </w:numPr>
        <w:rPr>
          <w:rFonts w:ascii="Cambria" w:hAnsi="Cambria"/>
          <w:sz w:val="24"/>
          <w:szCs w:val="28"/>
        </w:rPr>
      </w:pPr>
      <w:r w:rsidRPr="001451BE">
        <w:rPr>
          <w:b/>
          <w:bCs/>
        </w:rPr>
        <w:t>Call: (12) mild(dahl</w:t>
      </w:r>
      <w:proofErr w:type="gramStart"/>
      <w:r w:rsidRPr="001451BE">
        <w:rPr>
          <w:b/>
          <w:bCs/>
        </w:rPr>
        <w:t>) ?</w:t>
      </w:r>
      <w:proofErr w:type="gramEnd"/>
      <w:r w:rsidRPr="001451BE">
        <w:rPr>
          <w:b/>
          <w:bCs/>
        </w:rPr>
        <w:t xml:space="preserve"> creep:</w:t>
      </w:r>
      <w:r>
        <w:t xml:space="preserve"> </w:t>
      </w:r>
      <w:r w:rsidRPr="00020712">
        <w:t xml:space="preserve">This shows that Prolog is calling the mild/1 predicate with the argument dahl, and it is executing in "creep" mode, which means it will step through the execution one clause at a time. </w:t>
      </w:r>
    </w:p>
    <w:p w14:paraId="49148877" w14:textId="77777777" w:rsidR="001451BE" w:rsidRDefault="00020712" w:rsidP="001451BE">
      <w:pPr>
        <w:pStyle w:val="Nidungvnbn"/>
        <w:numPr>
          <w:ilvl w:val="0"/>
          <w:numId w:val="42"/>
        </w:numPr>
        <w:rPr>
          <w:rFonts w:ascii="Cambria" w:hAnsi="Cambria"/>
          <w:sz w:val="24"/>
          <w:szCs w:val="28"/>
        </w:rPr>
      </w:pPr>
      <w:r w:rsidRPr="001451BE">
        <w:rPr>
          <w:b/>
          <w:bCs/>
        </w:rPr>
        <w:t>Exit: (12) mild(dahl</w:t>
      </w:r>
      <w:proofErr w:type="gramStart"/>
      <w:r w:rsidRPr="001451BE">
        <w:rPr>
          <w:b/>
          <w:bCs/>
        </w:rPr>
        <w:t>) ?</w:t>
      </w:r>
      <w:proofErr w:type="gramEnd"/>
      <w:r w:rsidRPr="001451BE">
        <w:rPr>
          <w:b/>
          <w:bCs/>
        </w:rPr>
        <w:t xml:space="preserve"> creep: </w:t>
      </w:r>
      <w:r w:rsidRPr="00020712">
        <w:t xml:space="preserve">This indicates that the call to mild(dahl) has succeeded and Prolog is exiting from that goal. </w:t>
      </w:r>
    </w:p>
    <w:p w14:paraId="449CD484" w14:textId="0B2C99CA" w:rsidR="00573C5C" w:rsidRPr="001451BE" w:rsidRDefault="00020712" w:rsidP="001451BE">
      <w:pPr>
        <w:pStyle w:val="Nidungvnbn"/>
        <w:numPr>
          <w:ilvl w:val="0"/>
          <w:numId w:val="42"/>
        </w:numPr>
        <w:rPr>
          <w:rFonts w:ascii="Cambria" w:hAnsi="Cambria"/>
          <w:sz w:val="24"/>
          <w:szCs w:val="28"/>
        </w:rPr>
      </w:pPr>
      <w:r w:rsidRPr="001451BE">
        <w:rPr>
          <w:b/>
          <w:bCs/>
        </w:rPr>
        <w:t>true.:</w:t>
      </w:r>
      <w:r w:rsidRPr="00020712">
        <w:t xml:space="preserve"> The final output shows that the query mild(dahl) is true, meaning that the food "dahl" is considered a "mild" food according to the knowledge base.</w:t>
      </w:r>
    </w:p>
    <w:p w14:paraId="1FE301D2" w14:textId="77777777" w:rsidR="00573C5C" w:rsidRPr="00573C5C" w:rsidRDefault="00573C5C" w:rsidP="00573C5C">
      <w:pPr>
        <w:pStyle w:val="ListParagraph"/>
        <w:ind w:left="1440"/>
      </w:pPr>
    </w:p>
    <w:p w14:paraId="23CBD317" w14:textId="77777777" w:rsidR="00E563B7" w:rsidRPr="00E563B7" w:rsidRDefault="00573C5C" w:rsidP="00E563B7">
      <w:pPr>
        <w:pStyle w:val="ListParagraph"/>
        <w:numPr>
          <w:ilvl w:val="0"/>
          <w:numId w:val="34"/>
        </w:numPr>
      </w:pPr>
      <w:r w:rsidRPr="00573C5C">
        <w:rPr>
          <w:rFonts w:ascii="CourierNewPS-BoldMT" w:hAnsi="CourierNewPS-BoldMT"/>
          <w:b/>
          <w:bCs/>
          <w:color w:val="000000"/>
          <w:sz w:val="26"/>
          <w:szCs w:val="26"/>
        </w:rPr>
        <w:t>indian(X)</w:t>
      </w:r>
      <w:r w:rsidRPr="00573C5C">
        <w:rPr>
          <w:rFonts w:ascii="CourierNewPSMT" w:hAnsi="CourierNewPSMT"/>
          <w:b/>
          <w:bCs/>
          <w:color w:val="000000"/>
          <w:sz w:val="26"/>
          <w:szCs w:val="26"/>
        </w:rPr>
        <w:t>.</w:t>
      </w:r>
    </w:p>
    <w:p w14:paraId="5BE50868" w14:textId="5F7795DD" w:rsidR="00E563B7" w:rsidRPr="00E563B7" w:rsidRDefault="00E563B7" w:rsidP="00E563B7">
      <w:pPr>
        <w:pStyle w:val="ListParagraph"/>
        <w:numPr>
          <w:ilvl w:val="0"/>
          <w:numId w:val="38"/>
        </w:numPr>
      </w:pPr>
      <w:r>
        <w:rPr>
          <w:noProof/>
        </w:rPr>
        <w:lastRenderedPageBreak/>
        <w:drawing>
          <wp:anchor distT="0" distB="0" distL="114300" distR="114300" simplePos="0" relativeHeight="251662336" behindDoc="0" locked="0" layoutInCell="1" allowOverlap="1" wp14:anchorId="096BD91C" wp14:editId="0C559147">
            <wp:simplePos x="0" y="0"/>
            <wp:positionH relativeFrom="column">
              <wp:posOffset>690826</wp:posOffset>
            </wp:positionH>
            <wp:positionV relativeFrom="paragraph">
              <wp:posOffset>297815</wp:posOffset>
            </wp:positionV>
            <wp:extent cx="5791835" cy="2354580"/>
            <wp:effectExtent l="0" t="0" r="0" b="0"/>
            <wp:wrapSquare wrapText="bothSides"/>
            <wp:docPr id="10250216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169" name="Picture 7"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91835" cy="2354580"/>
                    </a:xfrm>
                    <a:prstGeom prst="rect">
                      <a:avLst/>
                    </a:prstGeom>
                  </pic:spPr>
                </pic:pic>
              </a:graphicData>
            </a:graphic>
            <wp14:sizeRelH relativeFrom="page">
              <wp14:pctWidth>0</wp14:pctWidth>
            </wp14:sizeRelH>
            <wp14:sizeRelV relativeFrom="page">
              <wp14:pctHeight>0</wp14:pctHeight>
            </wp14:sizeRelV>
          </wp:anchor>
        </w:drawing>
      </w:r>
      <w:r w:rsidRPr="00986E00">
        <w:rPr>
          <w:rFonts w:ascii="CourierNewPS-BoldMT" w:hAnsi="CourierNewPS-BoldMT"/>
          <w:b/>
          <w:bCs/>
          <w:color w:val="000000"/>
          <w:sz w:val="26"/>
          <w:szCs w:val="26"/>
        </w:rPr>
        <w:t xml:space="preserve"> </w:t>
      </w:r>
      <w:r>
        <w:rPr>
          <w:rFonts w:ascii="CourierNewPS-BoldMT" w:hAnsi="CourierNewPS-BoldMT"/>
          <w:b/>
          <w:bCs/>
          <w:color w:val="000000"/>
          <w:sz w:val="26"/>
          <w:szCs w:val="26"/>
        </w:rPr>
        <w:t>The result:</w:t>
      </w:r>
    </w:p>
    <w:p w14:paraId="5696BC7D" w14:textId="58B2D3E3" w:rsidR="00E563B7" w:rsidRDefault="00E563B7" w:rsidP="00E563B7"/>
    <w:p w14:paraId="3EC70504" w14:textId="77777777" w:rsidR="00E563B7" w:rsidRDefault="00E563B7" w:rsidP="00E563B7"/>
    <w:p w14:paraId="62B5DAC5" w14:textId="77777777" w:rsidR="00E563B7" w:rsidRDefault="00E563B7" w:rsidP="00E563B7"/>
    <w:p w14:paraId="2D9CC5B6" w14:textId="77777777" w:rsidR="00E563B7" w:rsidRDefault="00E563B7" w:rsidP="00E563B7"/>
    <w:p w14:paraId="746B09BE" w14:textId="77777777" w:rsidR="00E563B7" w:rsidRDefault="00E563B7" w:rsidP="00E563B7"/>
    <w:p w14:paraId="46C2BDB2" w14:textId="77777777" w:rsidR="00E563B7" w:rsidRDefault="00E563B7" w:rsidP="00E563B7"/>
    <w:p w14:paraId="2D6A9E10" w14:textId="77777777" w:rsidR="00E563B7" w:rsidRDefault="00E563B7" w:rsidP="00E563B7"/>
    <w:p w14:paraId="72F2FA05" w14:textId="77777777" w:rsidR="00E563B7" w:rsidRDefault="00E563B7" w:rsidP="00E563B7"/>
    <w:p w14:paraId="220465A7" w14:textId="77777777" w:rsidR="00E563B7" w:rsidRDefault="00E563B7" w:rsidP="00E563B7"/>
    <w:p w14:paraId="6391D7A4" w14:textId="77777777" w:rsidR="00E563B7" w:rsidRDefault="00E563B7" w:rsidP="00E563B7"/>
    <w:p w14:paraId="4C1F9481" w14:textId="77777777" w:rsidR="00E563B7" w:rsidRDefault="00E563B7" w:rsidP="00E563B7"/>
    <w:p w14:paraId="3C4605E0" w14:textId="77777777" w:rsidR="00E563B7" w:rsidRDefault="00E563B7" w:rsidP="00E563B7"/>
    <w:p w14:paraId="1E39DEC2" w14:textId="77777777" w:rsidR="00E563B7" w:rsidRDefault="00E563B7" w:rsidP="00E563B7"/>
    <w:p w14:paraId="4632DBCF" w14:textId="77777777" w:rsidR="00E563B7" w:rsidRDefault="00E563B7" w:rsidP="00E563B7"/>
    <w:p w14:paraId="0AC3D22C" w14:textId="77777777" w:rsidR="00E563B7" w:rsidRDefault="00E563B7" w:rsidP="00E563B7"/>
    <w:p w14:paraId="727EAB4C" w14:textId="77777777" w:rsidR="00E563B7" w:rsidRDefault="00E563B7" w:rsidP="00E563B7"/>
    <w:p w14:paraId="0D81D8F0" w14:textId="77777777" w:rsidR="00E563B7" w:rsidRDefault="00E563B7" w:rsidP="00E563B7"/>
    <w:p w14:paraId="550D4A56" w14:textId="77777777" w:rsidR="00E563B7" w:rsidRDefault="00E563B7" w:rsidP="00E563B7"/>
    <w:p w14:paraId="11EAA16B" w14:textId="77777777" w:rsidR="00E563B7" w:rsidRDefault="00E563B7" w:rsidP="00E563B7"/>
    <w:p w14:paraId="20F263BB" w14:textId="77777777" w:rsidR="00E563B7" w:rsidRDefault="00E563B7" w:rsidP="00E563B7"/>
    <w:p w14:paraId="31B1D806" w14:textId="77777777" w:rsidR="00E563B7" w:rsidRDefault="00E563B7" w:rsidP="00E563B7">
      <w:pPr>
        <w:pStyle w:val="ListParagraph"/>
        <w:numPr>
          <w:ilvl w:val="0"/>
          <w:numId w:val="35"/>
        </w:numPr>
        <w:rPr>
          <w:rFonts w:ascii="CourierNewPS-BoldMT" w:hAnsi="CourierNewPS-BoldMT"/>
          <w:b/>
          <w:bCs/>
          <w:color w:val="000000"/>
          <w:sz w:val="26"/>
          <w:szCs w:val="26"/>
        </w:rPr>
      </w:pPr>
      <w:r>
        <w:rPr>
          <w:rFonts w:ascii="CourierNewPS-BoldMT" w:hAnsi="CourierNewPS-BoldMT"/>
          <w:b/>
          <w:bCs/>
          <w:color w:val="000000"/>
          <w:sz w:val="26"/>
          <w:szCs w:val="26"/>
        </w:rPr>
        <w:t>Explanation:</w:t>
      </w:r>
    </w:p>
    <w:p w14:paraId="021DE0C4" w14:textId="77777777" w:rsidR="00E563B7" w:rsidRDefault="00E563B7" w:rsidP="00E563B7"/>
    <w:p w14:paraId="11EA3820" w14:textId="06C9FBCE" w:rsidR="00E563B7" w:rsidRDefault="00E563B7" w:rsidP="00E563B7">
      <w:r>
        <w:rPr>
          <w:noProof/>
        </w:rPr>
        <w:lastRenderedPageBreak/>
        <w:drawing>
          <wp:anchor distT="0" distB="0" distL="114300" distR="114300" simplePos="0" relativeHeight="251663360" behindDoc="0" locked="0" layoutInCell="1" allowOverlap="1" wp14:anchorId="0DCDBEEB" wp14:editId="1A6413BA">
            <wp:simplePos x="0" y="0"/>
            <wp:positionH relativeFrom="column">
              <wp:posOffset>568014</wp:posOffset>
            </wp:positionH>
            <wp:positionV relativeFrom="paragraph">
              <wp:posOffset>4445</wp:posOffset>
            </wp:positionV>
            <wp:extent cx="5791835" cy="3529965"/>
            <wp:effectExtent l="0" t="0" r="0" b="635"/>
            <wp:wrapSquare wrapText="bothSides"/>
            <wp:docPr id="1778195404"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95404" name="Picture 8" descr="A screenshot of a computer pr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91835" cy="3529965"/>
                    </a:xfrm>
                    <a:prstGeom prst="rect">
                      <a:avLst/>
                    </a:prstGeom>
                  </pic:spPr>
                </pic:pic>
              </a:graphicData>
            </a:graphic>
            <wp14:sizeRelH relativeFrom="page">
              <wp14:pctWidth>0</wp14:pctWidth>
            </wp14:sizeRelH>
            <wp14:sizeRelV relativeFrom="page">
              <wp14:pctHeight>0</wp14:pctHeight>
            </wp14:sizeRelV>
          </wp:anchor>
        </w:drawing>
      </w:r>
    </w:p>
    <w:p w14:paraId="516F04FB" w14:textId="77777777" w:rsidR="00E563B7" w:rsidRDefault="00E563B7" w:rsidP="00E563B7"/>
    <w:p w14:paraId="5F0815DF" w14:textId="77777777" w:rsidR="00E563B7" w:rsidRDefault="00E563B7" w:rsidP="00E563B7"/>
    <w:p w14:paraId="4F8AB70F" w14:textId="77777777" w:rsidR="00E563B7" w:rsidRDefault="00E563B7" w:rsidP="00E563B7"/>
    <w:p w14:paraId="15513569" w14:textId="77777777" w:rsidR="00E563B7" w:rsidRDefault="00E563B7" w:rsidP="00E563B7"/>
    <w:p w14:paraId="67750557" w14:textId="77777777" w:rsidR="00E563B7" w:rsidRDefault="00E563B7" w:rsidP="00E563B7"/>
    <w:p w14:paraId="26F15DC4" w14:textId="77777777" w:rsidR="00E563B7" w:rsidRDefault="00E563B7" w:rsidP="00E563B7"/>
    <w:p w14:paraId="659616B6" w14:textId="77777777" w:rsidR="00E563B7" w:rsidRDefault="00E563B7" w:rsidP="00E563B7"/>
    <w:p w14:paraId="6979A5E8" w14:textId="77777777" w:rsidR="00E563B7" w:rsidRDefault="00E563B7" w:rsidP="00E563B7"/>
    <w:p w14:paraId="485EBBD6" w14:textId="77777777" w:rsidR="00E563B7" w:rsidRDefault="00E563B7" w:rsidP="00E563B7"/>
    <w:p w14:paraId="6E64452D" w14:textId="77777777" w:rsidR="00E563B7" w:rsidRDefault="00E563B7" w:rsidP="00E563B7"/>
    <w:p w14:paraId="0B6A05CA" w14:textId="77777777" w:rsidR="00E563B7" w:rsidRDefault="00E563B7" w:rsidP="00E563B7"/>
    <w:p w14:paraId="4F35C95D" w14:textId="77777777" w:rsidR="00E563B7" w:rsidRDefault="00E563B7" w:rsidP="00E563B7"/>
    <w:p w14:paraId="4CA312CB" w14:textId="77777777" w:rsidR="00E563B7" w:rsidRDefault="00E563B7" w:rsidP="00E563B7"/>
    <w:p w14:paraId="67749C3E" w14:textId="77777777" w:rsidR="00E563B7" w:rsidRDefault="00E563B7" w:rsidP="00E563B7"/>
    <w:p w14:paraId="76E11046" w14:textId="77777777" w:rsidR="00E563B7" w:rsidRDefault="00E563B7" w:rsidP="00E563B7"/>
    <w:p w14:paraId="5DE0DBAF" w14:textId="77777777" w:rsidR="00E563B7" w:rsidRDefault="00E563B7" w:rsidP="00E563B7"/>
    <w:p w14:paraId="648349D6" w14:textId="77777777" w:rsidR="00E563B7" w:rsidRDefault="00E563B7" w:rsidP="00E563B7"/>
    <w:p w14:paraId="78ED40A5" w14:textId="77777777" w:rsidR="00E563B7" w:rsidRDefault="00E563B7" w:rsidP="00E563B7"/>
    <w:p w14:paraId="6AFB99D8" w14:textId="77777777" w:rsidR="00E563B7" w:rsidRDefault="00E563B7" w:rsidP="00E563B7"/>
    <w:p w14:paraId="1C89057F" w14:textId="77777777" w:rsidR="00E563B7" w:rsidRDefault="00E563B7" w:rsidP="00E563B7"/>
    <w:p w14:paraId="5D1A0CD2" w14:textId="77777777" w:rsidR="00E563B7" w:rsidRPr="00DB5BDC" w:rsidRDefault="00E563B7" w:rsidP="00E563B7">
      <w:pPr>
        <w:rPr>
          <w:b/>
          <w:bCs/>
        </w:rPr>
      </w:pPr>
    </w:p>
    <w:p w14:paraId="55E0AA21" w14:textId="77777777" w:rsidR="00DB5BDC" w:rsidRDefault="00DB5BDC" w:rsidP="001451BE">
      <w:pPr>
        <w:pStyle w:val="Nidungvnbn"/>
        <w:numPr>
          <w:ilvl w:val="0"/>
          <w:numId w:val="43"/>
        </w:numPr>
      </w:pPr>
      <w:r w:rsidRPr="00DB5BDC">
        <w:rPr>
          <w:b/>
          <w:bCs/>
        </w:rPr>
        <w:t xml:space="preserve">Call: (12) </w:t>
      </w:r>
      <w:proofErr w:type="gramStart"/>
      <w:r w:rsidRPr="00DB5BDC">
        <w:rPr>
          <w:b/>
          <w:bCs/>
        </w:rPr>
        <w:t>indian(</w:t>
      </w:r>
      <w:proofErr w:type="gramEnd"/>
      <w:r w:rsidRPr="00DB5BDC">
        <w:rPr>
          <w:b/>
          <w:bCs/>
        </w:rPr>
        <w:t>_14306) ? creep:</w:t>
      </w:r>
      <w:r w:rsidRPr="00DB5BDC">
        <w:t xml:space="preserve"> Prolog is calling the indian/1 predicate, with a variable _14306 as the argument. The creep mode indicates that it will step through the execution one clause at a time.</w:t>
      </w:r>
    </w:p>
    <w:p w14:paraId="0A2659AB" w14:textId="5801BDF1" w:rsidR="00DB5BDC" w:rsidRDefault="00DB5BDC" w:rsidP="001451BE">
      <w:pPr>
        <w:pStyle w:val="Nidungvnbn"/>
        <w:numPr>
          <w:ilvl w:val="0"/>
          <w:numId w:val="43"/>
        </w:numPr>
      </w:pPr>
      <w:r w:rsidRPr="00DB5BDC">
        <w:rPr>
          <w:b/>
          <w:bCs/>
        </w:rPr>
        <w:t>Exit: (12) indian(curry</w:t>
      </w:r>
      <w:proofErr w:type="gramStart"/>
      <w:r w:rsidRPr="00DB5BDC">
        <w:rPr>
          <w:b/>
          <w:bCs/>
        </w:rPr>
        <w:t>) ?</w:t>
      </w:r>
      <w:proofErr w:type="gramEnd"/>
      <w:r w:rsidRPr="00DB5BDC">
        <w:rPr>
          <w:b/>
          <w:bCs/>
        </w:rPr>
        <w:t xml:space="preserve"> creep:</w:t>
      </w:r>
      <w:r w:rsidRPr="00DB5BDC">
        <w:t xml:space="preserve"> Prolog finds the first solution, which is that X = curry satisfies the indian/1 predicate. </w:t>
      </w:r>
    </w:p>
    <w:p w14:paraId="37FA152D" w14:textId="77777777" w:rsidR="00DB5BDC" w:rsidRDefault="00DB5BDC" w:rsidP="001451BE">
      <w:pPr>
        <w:pStyle w:val="Nidungvnbn"/>
        <w:numPr>
          <w:ilvl w:val="0"/>
          <w:numId w:val="43"/>
        </w:numPr>
      </w:pPr>
      <w:r w:rsidRPr="00DB5BDC">
        <w:rPr>
          <w:b/>
          <w:bCs/>
        </w:rPr>
        <w:t xml:space="preserve">Redo: (12) </w:t>
      </w:r>
      <w:proofErr w:type="gramStart"/>
      <w:r w:rsidRPr="00DB5BDC">
        <w:rPr>
          <w:b/>
          <w:bCs/>
        </w:rPr>
        <w:t>indian(</w:t>
      </w:r>
      <w:proofErr w:type="gramEnd"/>
      <w:r w:rsidRPr="00DB5BDC">
        <w:rPr>
          <w:b/>
          <w:bCs/>
        </w:rPr>
        <w:t>_14306) ? creep:</w:t>
      </w:r>
      <w:r w:rsidRPr="00DB5BDC">
        <w:t xml:space="preserve"> Prolog backtracks and tries to find more solutions. </w:t>
      </w:r>
    </w:p>
    <w:p w14:paraId="196CDA50" w14:textId="77777777" w:rsidR="00DB5BDC" w:rsidRDefault="00DB5BDC" w:rsidP="001451BE">
      <w:pPr>
        <w:pStyle w:val="Nidungvnbn"/>
        <w:numPr>
          <w:ilvl w:val="0"/>
          <w:numId w:val="43"/>
        </w:numPr>
      </w:pPr>
      <w:r w:rsidRPr="00DB5BDC">
        <w:rPr>
          <w:b/>
          <w:bCs/>
        </w:rPr>
        <w:t>Exit: (12) indian(dahl</w:t>
      </w:r>
      <w:proofErr w:type="gramStart"/>
      <w:r w:rsidRPr="00DB5BDC">
        <w:rPr>
          <w:b/>
          <w:bCs/>
        </w:rPr>
        <w:t>) ?</w:t>
      </w:r>
      <w:proofErr w:type="gramEnd"/>
      <w:r w:rsidRPr="00DB5BDC">
        <w:rPr>
          <w:b/>
          <w:bCs/>
        </w:rPr>
        <w:t xml:space="preserve"> creep:</w:t>
      </w:r>
      <w:r w:rsidRPr="00DB5BDC">
        <w:t xml:space="preserve"> Prolog finds the second solution, which is that X = dahl satisfies the indian/1 predicate. </w:t>
      </w:r>
    </w:p>
    <w:p w14:paraId="15918618" w14:textId="77777777" w:rsidR="00DB5BDC" w:rsidRDefault="00DB5BDC" w:rsidP="001451BE">
      <w:pPr>
        <w:pStyle w:val="Nidungvnbn"/>
        <w:numPr>
          <w:ilvl w:val="0"/>
          <w:numId w:val="43"/>
        </w:numPr>
      </w:pPr>
      <w:r w:rsidRPr="00DB5BDC">
        <w:rPr>
          <w:b/>
          <w:bCs/>
        </w:rPr>
        <w:t xml:space="preserve">Redo: (12) </w:t>
      </w:r>
      <w:proofErr w:type="gramStart"/>
      <w:r w:rsidRPr="00DB5BDC">
        <w:rPr>
          <w:b/>
          <w:bCs/>
        </w:rPr>
        <w:t>indian(</w:t>
      </w:r>
      <w:proofErr w:type="gramEnd"/>
      <w:r w:rsidRPr="00DB5BDC">
        <w:rPr>
          <w:b/>
          <w:bCs/>
        </w:rPr>
        <w:t>_14306) ? creep:</w:t>
      </w:r>
      <w:r w:rsidRPr="00DB5BDC">
        <w:t xml:space="preserve"> Prolog backtracks and tries to find more solutions. </w:t>
      </w:r>
    </w:p>
    <w:p w14:paraId="13384533" w14:textId="77777777" w:rsidR="00DB5BDC" w:rsidRDefault="00DB5BDC" w:rsidP="001451BE">
      <w:pPr>
        <w:pStyle w:val="Nidungvnbn"/>
        <w:numPr>
          <w:ilvl w:val="0"/>
          <w:numId w:val="43"/>
        </w:numPr>
      </w:pPr>
      <w:r w:rsidRPr="00DB5BDC">
        <w:rPr>
          <w:b/>
          <w:bCs/>
        </w:rPr>
        <w:t>Exit: (12) indian(tandoori</w:t>
      </w:r>
      <w:proofErr w:type="gramStart"/>
      <w:r w:rsidRPr="00DB5BDC">
        <w:rPr>
          <w:b/>
          <w:bCs/>
        </w:rPr>
        <w:t>) ?</w:t>
      </w:r>
      <w:proofErr w:type="gramEnd"/>
      <w:r w:rsidRPr="00DB5BDC">
        <w:rPr>
          <w:b/>
          <w:bCs/>
        </w:rPr>
        <w:t xml:space="preserve"> creep:</w:t>
      </w:r>
      <w:r w:rsidRPr="00DB5BDC">
        <w:t xml:space="preserve"> Prolog finds the third solution, which is that X = tandoori satisfies the indian/1 predicate.</w:t>
      </w:r>
    </w:p>
    <w:p w14:paraId="177FD06C" w14:textId="77777777" w:rsidR="00DB5BDC" w:rsidRDefault="00DB5BDC" w:rsidP="001451BE">
      <w:pPr>
        <w:pStyle w:val="Nidungvnbn"/>
        <w:numPr>
          <w:ilvl w:val="0"/>
          <w:numId w:val="43"/>
        </w:numPr>
      </w:pPr>
      <w:r w:rsidRPr="00DB5BDC">
        <w:rPr>
          <w:b/>
          <w:bCs/>
        </w:rPr>
        <w:lastRenderedPageBreak/>
        <w:t xml:space="preserve">Redo: (12) </w:t>
      </w:r>
      <w:proofErr w:type="gramStart"/>
      <w:r w:rsidRPr="00DB5BDC">
        <w:rPr>
          <w:b/>
          <w:bCs/>
        </w:rPr>
        <w:t>indian(</w:t>
      </w:r>
      <w:proofErr w:type="gramEnd"/>
      <w:r w:rsidRPr="00DB5BDC">
        <w:rPr>
          <w:b/>
          <w:bCs/>
        </w:rPr>
        <w:t>_14306) ? creep:</w:t>
      </w:r>
      <w:r w:rsidRPr="00DB5BDC">
        <w:t xml:space="preserve"> Prolog backtracks and tries to find more solutions. </w:t>
      </w:r>
    </w:p>
    <w:p w14:paraId="361197CC" w14:textId="70C382DA" w:rsidR="00E563B7" w:rsidRDefault="00DB5BDC" w:rsidP="001451BE">
      <w:pPr>
        <w:pStyle w:val="Nidungvnbn"/>
        <w:numPr>
          <w:ilvl w:val="0"/>
          <w:numId w:val="43"/>
        </w:numPr>
      </w:pPr>
      <w:r w:rsidRPr="00DB5BDC">
        <w:rPr>
          <w:b/>
          <w:bCs/>
        </w:rPr>
        <w:t>Exit: (12) indian(kurma</w:t>
      </w:r>
      <w:proofErr w:type="gramStart"/>
      <w:r w:rsidRPr="00DB5BDC">
        <w:rPr>
          <w:b/>
          <w:bCs/>
        </w:rPr>
        <w:t>) ?</w:t>
      </w:r>
      <w:proofErr w:type="gramEnd"/>
      <w:r w:rsidRPr="00DB5BDC">
        <w:rPr>
          <w:b/>
          <w:bCs/>
        </w:rPr>
        <w:t xml:space="preserve"> creep:</w:t>
      </w:r>
      <w:r w:rsidRPr="00DB5BDC">
        <w:t xml:space="preserve"> Prolog finds the fourth solution, which is that X = kurma satisfies the indian/1 predicate.</w:t>
      </w:r>
    </w:p>
    <w:p w14:paraId="5B332548" w14:textId="77777777" w:rsidR="00E563B7" w:rsidRDefault="00E563B7" w:rsidP="00E563B7"/>
    <w:p w14:paraId="703A4C5D" w14:textId="77777777" w:rsidR="00E563B7" w:rsidRDefault="00E563B7" w:rsidP="00E563B7"/>
    <w:p w14:paraId="434C95C8" w14:textId="1BDB9C35" w:rsidR="00573C5C" w:rsidRPr="00573C5C" w:rsidRDefault="00573C5C" w:rsidP="00573C5C">
      <w:pPr>
        <w:pStyle w:val="ListParagraph"/>
        <w:numPr>
          <w:ilvl w:val="0"/>
          <w:numId w:val="34"/>
        </w:numPr>
        <w:rPr>
          <w:b/>
          <w:bCs/>
        </w:rPr>
      </w:pPr>
      <w:r w:rsidRPr="00573C5C">
        <w:rPr>
          <w:rFonts w:ascii="CourierNewPSMT" w:hAnsi="CourierNewPSMT"/>
          <w:b/>
          <w:bCs/>
          <w:color w:val="000000"/>
          <w:sz w:val="26"/>
          <w:szCs w:val="26"/>
        </w:rPr>
        <w:t>likes(sam, X).</w:t>
      </w:r>
      <w:r w:rsidRPr="00573C5C">
        <w:rPr>
          <w:b/>
          <w:bCs/>
        </w:rPr>
        <w:t xml:space="preserve"> </w:t>
      </w:r>
    </w:p>
    <w:p w14:paraId="0137D033" w14:textId="547C24A8" w:rsidR="00D2231D" w:rsidRPr="00DB5BDC" w:rsidRDefault="00DB5BDC" w:rsidP="00DB5BDC">
      <w:pPr>
        <w:pStyle w:val="Nidungvnbn"/>
        <w:numPr>
          <w:ilvl w:val="0"/>
          <w:numId w:val="35"/>
        </w:numPr>
      </w:pPr>
      <w:r>
        <w:rPr>
          <w:rFonts w:ascii="CourierNewPS-BoldMT" w:hAnsi="CourierNewPS-BoldMT"/>
          <w:b/>
          <w:bCs/>
          <w:color w:val="000000"/>
        </w:rPr>
        <w:t>The result:</w:t>
      </w:r>
    </w:p>
    <w:p w14:paraId="25E05A62" w14:textId="399731E0" w:rsidR="00DB5BDC" w:rsidRPr="00DB5BDC" w:rsidRDefault="001451BE" w:rsidP="00DB5BDC">
      <w:pPr>
        <w:pStyle w:val="Nidungvnbn"/>
      </w:pPr>
      <w:r>
        <w:rPr>
          <w:noProof/>
        </w:rPr>
        <w:drawing>
          <wp:anchor distT="0" distB="0" distL="114300" distR="114300" simplePos="0" relativeHeight="251664384" behindDoc="0" locked="0" layoutInCell="1" allowOverlap="1" wp14:anchorId="0A441BCF" wp14:editId="5EB9D66E">
            <wp:simplePos x="0" y="0"/>
            <wp:positionH relativeFrom="column">
              <wp:posOffset>655320</wp:posOffset>
            </wp:positionH>
            <wp:positionV relativeFrom="paragraph">
              <wp:posOffset>35047</wp:posOffset>
            </wp:positionV>
            <wp:extent cx="5791835" cy="2912110"/>
            <wp:effectExtent l="0" t="0" r="0" b="0"/>
            <wp:wrapSquare wrapText="bothSides"/>
            <wp:docPr id="112715185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51853" name="Picture 9"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91835" cy="2912110"/>
                    </a:xfrm>
                    <a:prstGeom prst="rect">
                      <a:avLst/>
                    </a:prstGeom>
                  </pic:spPr>
                </pic:pic>
              </a:graphicData>
            </a:graphic>
            <wp14:sizeRelH relativeFrom="page">
              <wp14:pctWidth>0</wp14:pctWidth>
            </wp14:sizeRelH>
            <wp14:sizeRelV relativeFrom="page">
              <wp14:pctHeight>0</wp14:pctHeight>
            </wp14:sizeRelV>
          </wp:anchor>
        </w:drawing>
      </w:r>
    </w:p>
    <w:p w14:paraId="438FB3D5" w14:textId="38C1B5B3" w:rsidR="00882213" w:rsidRPr="00882213" w:rsidRDefault="00882213" w:rsidP="00882213">
      <w:pPr>
        <w:pStyle w:val="Nidungvnbn"/>
        <w:ind w:left="1800" w:firstLine="0"/>
      </w:pPr>
    </w:p>
    <w:p w14:paraId="7AF2C3AC" w14:textId="135F0274" w:rsidR="00882213" w:rsidRDefault="00882213" w:rsidP="00882213">
      <w:pPr>
        <w:pStyle w:val="ListParagraph"/>
        <w:rPr>
          <w:rFonts w:ascii="CourierNewPS-BoldMT" w:hAnsi="CourierNewPS-BoldMT"/>
          <w:b/>
          <w:bCs/>
          <w:color w:val="000000"/>
        </w:rPr>
      </w:pPr>
    </w:p>
    <w:p w14:paraId="3B14F09B" w14:textId="641602B8" w:rsidR="00882213" w:rsidRPr="00882213" w:rsidRDefault="00882213" w:rsidP="00882213">
      <w:pPr>
        <w:pStyle w:val="Nidungvnbn"/>
        <w:ind w:left="1800" w:firstLine="0"/>
      </w:pPr>
    </w:p>
    <w:p w14:paraId="397BA65A" w14:textId="75D64183" w:rsidR="00882213" w:rsidRPr="00882213" w:rsidRDefault="00882213" w:rsidP="00882213">
      <w:pPr>
        <w:pStyle w:val="Nidungvnbn"/>
        <w:ind w:left="1800" w:firstLine="0"/>
      </w:pPr>
    </w:p>
    <w:p w14:paraId="4A7E508F" w14:textId="59D19243" w:rsidR="00882213" w:rsidRPr="00882213" w:rsidRDefault="00882213" w:rsidP="001451BE">
      <w:pPr>
        <w:pStyle w:val="Nidungvnbn"/>
        <w:ind w:firstLine="0"/>
      </w:pPr>
    </w:p>
    <w:p w14:paraId="176B42AB" w14:textId="307B235A" w:rsidR="00DB5BDC" w:rsidRPr="00882213" w:rsidRDefault="001451BE" w:rsidP="00DB5BDC">
      <w:pPr>
        <w:pStyle w:val="Nidungvnbn"/>
        <w:numPr>
          <w:ilvl w:val="0"/>
          <w:numId w:val="35"/>
        </w:numPr>
      </w:pPr>
      <w:r>
        <w:rPr>
          <w:noProof/>
        </w:rPr>
        <w:lastRenderedPageBreak/>
        <w:drawing>
          <wp:anchor distT="0" distB="0" distL="114300" distR="114300" simplePos="0" relativeHeight="251665408" behindDoc="0" locked="0" layoutInCell="1" allowOverlap="1" wp14:anchorId="629B9A2F" wp14:editId="2E882E4E">
            <wp:simplePos x="0" y="0"/>
            <wp:positionH relativeFrom="column">
              <wp:posOffset>674519</wp:posOffset>
            </wp:positionH>
            <wp:positionV relativeFrom="paragraph">
              <wp:posOffset>256621</wp:posOffset>
            </wp:positionV>
            <wp:extent cx="5791835" cy="6845935"/>
            <wp:effectExtent l="0" t="0" r="0" b="0"/>
            <wp:wrapSquare wrapText="bothSides"/>
            <wp:docPr id="211891627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16276" name="Picture 10"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91835" cy="6845935"/>
                    </a:xfrm>
                    <a:prstGeom prst="rect">
                      <a:avLst/>
                    </a:prstGeom>
                  </pic:spPr>
                </pic:pic>
              </a:graphicData>
            </a:graphic>
            <wp14:sizeRelH relativeFrom="page">
              <wp14:pctWidth>0</wp14:pctWidth>
            </wp14:sizeRelH>
            <wp14:sizeRelV relativeFrom="page">
              <wp14:pctHeight>0</wp14:pctHeight>
            </wp14:sizeRelV>
          </wp:anchor>
        </w:drawing>
      </w:r>
      <w:r w:rsidR="00DB5BDC">
        <w:rPr>
          <w:rFonts w:ascii="CourierNewPS-BoldMT" w:hAnsi="CourierNewPS-BoldMT"/>
          <w:b/>
          <w:bCs/>
          <w:color w:val="000000"/>
        </w:rPr>
        <w:t>Explaination:</w:t>
      </w:r>
    </w:p>
    <w:p w14:paraId="000EA2D4" w14:textId="731CBC92" w:rsidR="00882213" w:rsidRDefault="00882213" w:rsidP="00882213">
      <w:pPr>
        <w:pStyle w:val="Nidungvnbn"/>
        <w:ind w:firstLine="0"/>
      </w:pPr>
    </w:p>
    <w:p w14:paraId="46F52D84" w14:textId="77777777" w:rsidR="00882213" w:rsidRDefault="00882213" w:rsidP="001451BE">
      <w:pPr>
        <w:pStyle w:val="Nidungvnbn"/>
        <w:numPr>
          <w:ilvl w:val="0"/>
          <w:numId w:val="44"/>
        </w:numPr>
      </w:pPr>
      <w:r w:rsidRPr="00882213">
        <w:rPr>
          <w:b/>
          <w:bCs/>
        </w:rPr>
        <w:t xml:space="preserve">Call: (12) </w:t>
      </w:r>
      <w:proofErr w:type="gramStart"/>
      <w:r w:rsidRPr="00882213">
        <w:rPr>
          <w:b/>
          <w:bCs/>
        </w:rPr>
        <w:t>likes(</w:t>
      </w:r>
      <w:proofErr w:type="gramEnd"/>
      <w:r w:rsidRPr="00882213">
        <w:rPr>
          <w:b/>
          <w:bCs/>
        </w:rPr>
        <w:t>sam, _14308) ? creep:</w:t>
      </w:r>
      <w:r w:rsidRPr="00882213">
        <w:t xml:space="preserve"> Prolog starts by calling the likes/2 predicate, with a variable _14308 as the second argument.</w:t>
      </w:r>
    </w:p>
    <w:p w14:paraId="1B76BA78" w14:textId="77777777" w:rsidR="00882213" w:rsidRDefault="00882213" w:rsidP="001451BE">
      <w:pPr>
        <w:pStyle w:val="Nidungvnbn"/>
        <w:numPr>
          <w:ilvl w:val="0"/>
          <w:numId w:val="44"/>
        </w:numPr>
      </w:pPr>
      <w:r w:rsidRPr="00882213">
        <w:rPr>
          <w:b/>
          <w:bCs/>
        </w:rPr>
        <w:lastRenderedPageBreak/>
        <w:t xml:space="preserve">Call: (13) </w:t>
      </w:r>
      <w:proofErr w:type="gramStart"/>
      <w:r w:rsidRPr="00882213">
        <w:rPr>
          <w:b/>
          <w:bCs/>
        </w:rPr>
        <w:t>indian(</w:t>
      </w:r>
      <w:proofErr w:type="gramEnd"/>
      <w:r w:rsidRPr="00882213">
        <w:rPr>
          <w:b/>
          <w:bCs/>
        </w:rPr>
        <w:t>_14308) ? creep:</w:t>
      </w:r>
      <w:r w:rsidRPr="00882213">
        <w:t xml:space="preserve"> Prolog then calls the indian/1 predicate to check if the food is an Indian food. It finds that _14308 matches </w:t>
      </w:r>
      <w:proofErr w:type="gramStart"/>
      <w:r w:rsidRPr="00882213">
        <w:t>curry, and</w:t>
      </w:r>
      <w:proofErr w:type="gramEnd"/>
      <w:r w:rsidRPr="00882213">
        <w:t xml:space="preserve"> exits successfully. However, it fails the mild(curry) check. </w:t>
      </w:r>
    </w:p>
    <w:p w14:paraId="0974B6D1" w14:textId="77777777" w:rsidR="00882213" w:rsidRDefault="00882213" w:rsidP="001451BE">
      <w:pPr>
        <w:pStyle w:val="Nidungvnbn"/>
        <w:numPr>
          <w:ilvl w:val="0"/>
          <w:numId w:val="44"/>
        </w:numPr>
      </w:pPr>
      <w:r w:rsidRPr="00882213">
        <w:rPr>
          <w:b/>
          <w:bCs/>
        </w:rPr>
        <w:t xml:space="preserve">Redo: (13) </w:t>
      </w:r>
      <w:proofErr w:type="gramStart"/>
      <w:r w:rsidRPr="00882213">
        <w:rPr>
          <w:b/>
          <w:bCs/>
        </w:rPr>
        <w:t>indian(</w:t>
      </w:r>
      <w:proofErr w:type="gramEnd"/>
      <w:r w:rsidRPr="00882213">
        <w:rPr>
          <w:b/>
          <w:bCs/>
        </w:rPr>
        <w:t>_14308) ? creep:</w:t>
      </w:r>
      <w:r w:rsidRPr="00882213">
        <w:t xml:space="preserve"> Prolog backtracks and tries the next indian/1 clause. It finds that _14308 matches </w:t>
      </w:r>
      <w:proofErr w:type="gramStart"/>
      <w:r w:rsidRPr="00882213">
        <w:t>dahl, and</w:t>
      </w:r>
      <w:proofErr w:type="gramEnd"/>
      <w:r w:rsidRPr="00882213">
        <w:t xml:space="preserve"> exits successfully. It also finds that dahl is mild, so the overall </w:t>
      </w:r>
      <w:proofErr w:type="gramStart"/>
      <w:r w:rsidRPr="00882213">
        <w:t>likes(</w:t>
      </w:r>
      <w:proofErr w:type="gramEnd"/>
      <w:r w:rsidRPr="00882213">
        <w:t xml:space="preserve">sam, dahl) succeeds. Prolog outputs X = dahl. </w:t>
      </w:r>
    </w:p>
    <w:p w14:paraId="65266916" w14:textId="77777777" w:rsidR="00882213" w:rsidRDefault="00882213" w:rsidP="001451BE">
      <w:pPr>
        <w:pStyle w:val="Nidungvnbn"/>
        <w:numPr>
          <w:ilvl w:val="0"/>
          <w:numId w:val="44"/>
        </w:numPr>
      </w:pPr>
      <w:r w:rsidRPr="00882213">
        <w:rPr>
          <w:b/>
          <w:bCs/>
        </w:rPr>
        <w:t>Prolog continues the backtracking process</w:t>
      </w:r>
      <w:r w:rsidRPr="00882213">
        <w:t xml:space="preserve">, checking the other indian/1 clauses (tandoori and kurma), and successfully finding that Sam likes these foods as well. </w:t>
      </w:r>
    </w:p>
    <w:p w14:paraId="763DBC21" w14:textId="77777777" w:rsidR="00882213" w:rsidRDefault="00882213" w:rsidP="001451BE">
      <w:pPr>
        <w:pStyle w:val="Nidungvnbn"/>
        <w:numPr>
          <w:ilvl w:val="0"/>
          <w:numId w:val="44"/>
        </w:numPr>
      </w:pPr>
      <w:r w:rsidRPr="00882213">
        <w:rPr>
          <w:b/>
          <w:bCs/>
        </w:rPr>
        <w:t xml:space="preserve">Redo: (12) </w:t>
      </w:r>
      <w:proofErr w:type="gramStart"/>
      <w:r w:rsidRPr="00882213">
        <w:rPr>
          <w:b/>
          <w:bCs/>
        </w:rPr>
        <w:t>likes(</w:t>
      </w:r>
      <w:proofErr w:type="gramEnd"/>
      <w:r w:rsidRPr="00882213">
        <w:rPr>
          <w:b/>
          <w:bCs/>
        </w:rPr>
        <w:t>sam, _14308) ? creep:</w:t>
      </w:r>
      <w:r w:rsidRPr="00882213">
        <w:t xml:space="preserve"> After exhausting the indian/1 and mild/1 checks, Prolog backtracks to the likes/2 predicate and tries the chinese/1 clause. It finds that _14308 matches chow_mein, chop_suey, and sweet_and_sour, and adds these to the solutions. </w:t>
      </w:r>
    </w:p>
    <w:p w14:paraId="48B2B095" w14:textId="77777777" w:rsidR="00882213" w:rsidRDefault="00882213" w:rsidP="001451BE">
      <w:pPr>
        <w:pStyle w:val="Nidungvnbn"/>
        <w:numPr>
          <w:ilvl w:val="0"/>
          <w:numId w:val="44"/>
        </w:numPr>
      </w:pPr>
      <w:r w:rsidRPr="00882213">
        <w:rPr>
          <w:b/>
          <w:bCs/>
        </w:rPr>
        <w:t xml:space="preserve">Redo: (12) </w:t>
      </w:r>
      <w:proofErr w:type="gramStart"/>
      <w:r w:rsidRPr="00882213">
        <w:rPr>
          <w:b/>
          <w:bCs/>
        </w:rPr>
        <w:t>likes(</w:t>
      </w:r>
      <w:proofErr w:type="gramEnd"/>
      <w:r w:rsidRPr="00882213">
        <w:rPr>
          <w:b/>
          <w:bCs/>
        </w:rPr>
        <w:t>sam, _14308) ? creep:</w:t>
      </w:r>
      <w:r w:rsidRPr="00882213">
        <w:t xml:space="preserve"> Prolog continues backtracking and checks the italian/1 clause. It finds that _14308 matches pizza and </w:t>
      </w:r>
      <w:proofErr w:type="gramStart"/>
      <w:r w:rsidRPr="00882213">
        <w:t>spaghetti, and</w:t>
      </w:r>
      <w:proofErr w:type="gramEnd"/>
      <w:r w:rsidRPr="00882213">
        <w:t xml:space="preserve"> adds these to the solutions. </w:t>
      </w:r>
    </w:p>
    <w:p w14:paraId="3FCD80FB" w14:textId="39673D98" w:rsidR="00471B15" w:rsidRDefault="00882213" w:rsidP="001451BE">
      <w:pPr>
        <w:pStyle w:val="Nidungvnbn"/>
        <w:numPr>
          <w:ilvl w:val="0"/>
          <w:numId w:val="44"/>
        </w:numPr>
      </w:pPr>
      <w:r w:rsidRPr="00882213">
        <w:rPr>
          <w:b/>
          <w:bCs/>
        </w:rPr>
        <w:t xml:space="preserve">Redo: (12) </w:t>
      </w:r>
      <w:proofErr w:type="gramStart"/>
      <w:r w:rsidRPr="00882213">
        <w:rPr>
          <w:b/>
          <w:bCs/>
        </w:rPr>
        <w:t>likes(</w:t>
      </w:r>
      <w:proofErr w:type="gramEnd"/>
      <w:r w:rsidRPr="00882213">
        <w:rPr>
          <w:b/>
          <w:bCs/>
        </w:rPr>
        <w:t>sam, _14308) ? creep:</w:t>
      </w:r>
      <w:r w:rsidRPr="00882213">
        <w:t xml:space="preserve"> Finally, Prolog checks the fact likes(sam, chips), and adds chips to the solutions.</w:t>
      </w:r>
    </w:p>
    <w:p w14:paraId="37848C69" w14:textId="6A88150C" w:rsidR="00595CCF" w:rsidRDefault="00595CCF" w:rsidP="00595CCF">
      <w:pPr>
        <w:pStyle w:val="Nidungvnbn"/>
        <w:ind w:firstLine="0"/>
      </w:pPr>
    </w:p>
    <w:p w14:paraId="06DC2579" w14:textId="6654B10A" w:rsidR="007B7FF5" w:rsidRDefault="007B7FF5" w:rsidP="00595CCF">
      <w:pPr>
        <w:pStyle w:val="Nidungvnbn"/>
      </w:pPr>
      <w:r>
        <w:br w:type="page"/>
      </w:r>
    </w:p>
    <w:p w14:paraId="3886932F" w14:textId="03A5732A" w:rsidR="00BD69AF" w:rsidRPr="00AB0BD9" w:rsidRDefault="00BD69AF" w:rsidP="00BD69AF">
      <w:pPr>
        <w:pStyle w:val="ListParagraph"/>
        <w:numPr>
          <w:ilvl w:val="0"/>
          <w:numId w:val="18"/>
        </w:numPr>
        <w:jc w:val="left"/>
      </w:pPr>
      <w:r>
        <w:lastRenderedPageBreak/>
        <w:t xml:space="preserve">Write </w:t>
      </w:r>
      <w:r w:rsidRPr="00123F11">
        <w:rPr>
          <w:lang w:val="en-US"/>
        </w:rPr>
        <w:t>file</w:t>
      </w:r>
      <w:r>
        <w:t xml:space="preserve"> </w:t>
      </w:r>
      <w:r w:rsidRPr="00123F11">
        <w:rPr>
          <w:b/>
          <w:bCs/>
        </w:rPr>
        <w:t>hello1.pl to</w:t>
      </w:r>
      <w:r>
        <w:t xml:space="preserve"> print "Hello World". </w:t>
      </w:r>
      <w:r>
        <w:rPr>
          <w:lang w:val="en-US"/>
        </w:rPr>
        <w:t>Ca</w:t>
      </w:r>
      <w:r w:rsidRPr="00123F11">
        <w:rPr>
          <w:lang w:val="en-US"/>
        </w:rPr>
        <w:t xml:space="preserve">pture the result. </w:t>
      </w:r>
    </w:p>
    <w:p w14:paraId="18714F09" w14:textId="77777777" w:rsidR="00AB0BD9" w:rsidRPr="00BD69AF" w:rsidRDefault="00AB0BD9" w:rsidP="00AB0BD9">
      <w:pPr>
        <w:pStyle w:val="ListParagraph"/>
        <w:ind w:left="1080"/>
        <w:jc w:val="left"/>
      </w:pPr>
    </w:p>
    <w:p w14:paraId="62E14890" w14:textId="0599DF1F" w:rsidR="00BD69AF" w:rsidRPr="00BD69AF" w:rsidRDefault="00BD69AF" w:rsidP="00BD69AF">
      <w:pPr>
        <w:pStyle w:val="ListParagraph"/>
        <w:numPr>
          <w:ilvl w:val="0"/>
          <w:numId w:val="34"/>
        </w:numPr>
      </w:pPr>
      <w:r>
        <w:rPr>
          <w:rFonts w:ascii="CourierNewPSMT" w:hAnsi="CourierNewPSMT"/>
          <w:b/>
          <w:bCs/>
          <w:color w:val="000000"/>
          <w:sz w:val="26"/>
          <w:szCs w:val="26"/>
        </w:rPr>
        <w:t>File hello1.pl:</w:t>
      </w:r>
    </w:p>
    <w:p w14:paraId="31E5BFA5" w14:textId="7B1157D7" w:rsidR="00BD69AF" w:rsidRPr="00BD69AF" w:rsidRDefault="00AB0BD9" w:rsidP="00BD69AF">
      <w:r>
        <w:rPr>
          <w:noProof/>
        </w:rPr>
        <w:drawing>
          <wp:anchor distT="0" distB="0" distL="114300" distR="114300" simplePos="0" relativeHeight="251666432" behindDoc="0" locked="0" layoutInCell="1" allowOverlap="1" wp14:anchorId="67E6AD8D" wp14:editId="6604BC54">
            <wp:simplePos x="0" y="0"/>
            <wp:positionH relativeFrom="column">
              <wp:posOffset>661035</wp:posOffset>
            </wp:positionH>
            <wp:positionV relativeFrom="paragraph">
              <wp:posOffset>101667</wp:posOffset>
            </wp:positionV>
            <wp:extent cx="5791835" cy="1542415"/>
            <wp:effectExtent l="0" t="0" r="0" b="0"/>
            <wp:wrapSquare wrapText="bothSides"/>
            <wp:docPr id="20283469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4690" name="Picture 11"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91835" cy="1542415"/>
                    </a:xfrm>
                    <a:prstGeom prst="rect">
                      <a:avLst/>
                    </a:prstGeom>
                  </pic:spPr>
                </pic:pic>
              </a:graphicData>
            </a:graphic>
            <wp14:sizeRelH relativeFrom="page">
              <wp14:pctWidth>0</wp14:pctWidth>
            </wp14:sizeRelH>
            <wp14:sizeRelV relativeFrom="page">
              <wp14:pctHeight>0</wp14:pctHeight>
            </wp14:sizeRelV>
          </wp:anchor>
        </w:drawing>
      </w:r>
    </w:p>
    <w:p w14:paraId="1A7663C0" w14:textId="77777777" w:rsidR="00AB0BD9" w:rsidRPr="00AB0BD9" w:rsidRDefault="00AB0BD9" w:rsidP="00AB0BD9">
      <w:pPr>
        <w:pStyle w:val="ListParagraph"/>
        <w:ind w:left="1494"/>
      </w:pPr>
    </w:p>
    <w:p w14:paraId="32B3AE69" w14:textId="6363BA0E" w:rsidR="00BD69AF" w:rsidRPr="00BD69AF" w:rsidRDefault="00BD69AF" w:rsidP="00BD69AF">
      <w:pPr>
        <w:pStyle w:val="ListParagraph"/>
        <w:numPr>
          <w:ilvl w:val="0"/>
          <w:numId w:val="34"/>
        </w:numPr>
      </w:pPr>
      <w:r>
        <w:rPr>
          <w:rFonts w:ascii="CourierNewPSMT" w:hAnsi="CourierNewPSMT"/>
          <w:b/>
          <w:bCs/>
          <w:color w:val="000000"/>
          <w:sz w:val="26"/>
          <w:szCs w:val="26"/>
        </w:rPr>
        <w:t>The result:</w:t>
      </w:r>
    </w:p>
    <w:p w14:paraId="2F1E4414" w14:textId="5E02230E" w:rsidR="00BD69AF" w:rsidRDefault="00BD69AF" w:rsidP="00BD69AF">
      <w:pPr>
        <w:pStyle w:val="ListParagraph"/>
      </w:pPr>
      <w:r>
        <w:rPr>
          <w:noProof/>
        </w:rPr>
        <w:drawing>
          <wp:anchor distT="0" distB="0" distL="114300" distR="114300" simplePos="0" relativeHeight="251667456" behindDoc="0" locked="0" layoutInCell="1" allowOverlap="1" wp14:anchorId="18071BB1" wp14:editId="7753D44E">
            <wp:simplePos x="0" y="0"/>
            <wp:positionH relativeFrom="column">
              <wp:posOffset>665075</wp:posOffset>
            </wp:positionH>
            <wp:positionV relativeFrom="paragraph">
              <wp:posOffset>192499</wp:posOffset>
            </wp:positionV>
            <wp:extent cx="5791835" cy="2098040"/>
            <wp:effectExtent l="0" t="0" r="0" b="0"/>
            <wp:wrapSquare wrapText="bothSides"/>
            <wp:docPr id="85607857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78574" name="Picture 12"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91835" cy="2098040"/>
                    </a:xfrm>
                    <a:prstGeom prst="rect">
                      <a:avLst/>
                    </a:prstGeom>
                  </pic:spPr>
                </pic:pic>
              </a:graphicData>
            </a:graphic>
            <wp14:sizeRelH relativeFrom="page">
              <wp14:pctWidth>0</wp14:pctWidth>
            </wp14:sizeRelH>
            <wp14:sizeRelV relativeFrom="page">
              <wp14:pctHeight>0</wp14:pctHeight>
            </wp14:sizeRelV>
          </wp:anchor>
        </w:drawing>
      </w:r>
    </w:p>
    <w:p w14:paraId="6981AEDD" w14:textId="0A8F99BA" w:rsidR="00BD69AF" w:rsidRDefault="00BD69AF" w:rsidP="00BD69AF">
      <w:pPr>
        <w:pStyle w:val="ListParagraph"/>
        <w:ind w:left="1494"/>
      </w:pPr>
    </w:p>
    <w:p w14:paraId="55664151" w14:textId="77777777" w:rsidR="00AB0BD9" w:rsidRDefault="00AB0BD9" w:rsidP="00BD69AF">
      <w:pPr>
        <w:pStyle w:val="ListParagraph"/>
        <w:ind w:left="1494"/>
      </w:pPr>
    </w:p>
    <w:p w14:paraId="5ADAC169" w14:textId="77777777" w:rsidR="00AB0BD9" w:rsidRDefault="00AB0BD9" w:rsidP="00BD69AF">
      <w:pPr>
        <w:pStyle w:val="ListParagraph"/>
        <w:ind w:left="1494"/>
      </w:pPr>
    </w:p>
    <w:p w14:paraId="4C287FD0" w14:textId="77777777" w:rsidR="00AB0BD9" w:rsidRDefault="00AB0BD9" w:rsidP="00BD69AF">
      <w:pPr>
        <w:pStyle w:val="ListParagraph"/>
        <w:ind w:left="1494"/>
      </w:pPr>
    </w:p>
    <w:p w14:paraId="755E297A" w14:textId="77777777" w:rsidR="00AB0BD9" w:rsidRDefault="00AB0BD9" w:rsidP="00BD69AF">
      <w:pPr>
        <w:pStyle w:val="ListParagraph"/>
        <w:ind w:left="1494"/>
      </w:pPr>
    </w:p>
    <w:p w14:paraId="586A8D01" w14:textId="77777777" w:rsidR="00AB0BD9" w:rsidRDefault="00AB0BD9" w:rsidP="00BD69AF">
      <w:pPr>
        <w:pStyle w:val="ListParagraph"/>
        <w:ind w:left="1494"/>
      </w:pPr>
    </w:p>
    <w:p w14:paraId="250837A5" w14:textId="77777777" w:rsidR="00AB0BD9" w:rsidRDefault="00AB0BD9" w:rsidP="00BD69AF">
      <w:pPr>
        <w:pStyle w:val="ListParagraph"/>
        <w:ind w:left="1494"/>
      </w:pPr>
    </w:p>
    <w:p w14:paraId="33284016" w14:textId="77777777" w:rsidR="00AB0BD9" w:rsidRDefault="00AB0BD9" w:rsidP="00BD69AF">
      <w:pPr>
        <w:pStyle w:val="ListParagraph"/>
        <w:ind w:left="1494"/>
      </w:pPr>
    </w:p>
    <w:p w14:paraId="7714D18A" w14:textId="77777777" w:rsidR="00AB0BD9" w:rsidRDefault="00AB0BD9" w:rsidP="00BD69AF">
      <w:pPr>
        <w:pStyle w:val="ListParagraph"/>
        <w:ind w:left="1494"/>
      </w:pPr>
    </w:p>
    <w:p w14:paraId="422B2B49" w14:textId="77777777" w:rsidR="00AB0BD9" w:rsidRDefault="00AB0BD9" w:rsidP="00BD69AF">
      <w:pPr>
        <w:pStyle w:val="ListParagraph"/>
        <w:ind w:left="1494"/>
      </w:pPr>
    </w:p>
    <w:p w14:paraId="63057897" w14:textId="77777777" w:rsidR="00AB0BD9" w:rsidRDefault="00AB0BD9" w:rsidP="00BD69AF">
      <w:pPr>
        <w:pStyle w:val="ListParagraph"/>
        <w:ind w:left="1494"/>
      </w:pPr>
    </w:p>
    <w:p w14:paraId="10655629" w14:textId="77777777" w:rsidR="00AB0BD9" w:rsidRDefault="00AB0BD9" w:rsidP="00BD69AF">
      <w:pPr>
        <w:pStyle w:val="ListParagraph"/>
        <w:ind w:left="1494"/>
      </w:pPr>
    </w:p>
    <w:p w14:paraId="18D837C1" w14:textId="77777777" w:rsidR="00AB0BD9" w:rsidRDefault="00AB0BD9" w:rsidP="00BD69AF">
      <w:pPr>
        <w:pStyle w:val="ListParagraph"/>
        <w:ind w:left="1494"/>
      </w:pPr>
    </w:p>
    <w:p w14:paraId="5251637E" w14:textId="77777777" w:rsidR="00AB0BD9" w:rsidRDefault="00AB0BD9" w:rsidP="00BD69AF">
      <w:pPr>
        <w:pStyle w:val="ListParagraph"/>
        <w:ind w:left="1494"/>
      </w:pPr>
    </w:p>
    <w:p w14:paraId="4128BA2C" w14:textId="77777777" w:rsidR="00AB0BD9" w:rsidRDefault="00AB0BD9" w:rsidP="00BD69AF">
      <w:pPr>
        <w:pStyle w:val="ListParagraph"/>
        <w:ind w:left="1494"/>
      </w:pPr>
    </w:p>
    <w:p w14:paraId="53B90E0C" w14:textId="77777777" w:rsidR="00AB0BD9" w:rsidRDefault="00AB0BD9" w:rsidP="00BD69AF">
      <w:pPr>
        <w:pStyle w:val="ListParagraph"/>
        <w:ind w:left="1494"/>
      </w:pPr>
    </w:p>
    <w:p w14:paraId="091F11A5" w14:textId="77777777" w:rsidR="00AB0BD9" w:rsidRDefault="00AB0BD9" w:rsidP="00BD69AF">
      <w:pPr>
        <w:pStyle w:val="ListParagraph"/>
        <w:ind w:left="1494"/>
      </w:pPr>
    </w:p>
    <w:p w14:paraId="7B772D4D" w14:textId="7BAAC3E5" w:rsidR="00D2231D" w:rsidRPr="00AB0BD9" w:rsidRDefault="00BD69AF" w:rsidP="00BD69AF">
      <w:pPr>
        <w:pStyle w:val="ListParagraph"/>
        <w:numPr>
          <w:ilvl w:val="0"/>
          <w:numId w:val="18"/>
        </w:numPr>
        <w:jc w:val="left"/>
      </w:pPr>
      <w:r>
        <w:t xml:space="preserve">Write a file </w:t>
      </w:r>
      <w:r w:rsidRPr="00123F11">
        <w:rPr>
          <w:b/>
          <w:bCs/>
        </w:rPr>
        <w:t>hello2.pl</w:t>
      </w:r>
      <w:r>
        <w:t xml:space="preserve"> that allows printing "Hello nam", with "nam" entered by the user.</w:t>
      </w:r>
      <w:r w:rsidRPr="00E70D3E">
        <w:rPr>
          <w:lang w:val="en-US"/>
        </w:rPr>
        <w:t xml:space="preserve"> </w:t>
      </w:r>
      <w:r>
        <w:rPr>
          <w:lang w:val="en-US"/>
        </w:rPr>
        <w:t>Ca</w:t>
      </w:r>
      <w:r w:rsidRPr="00123F11">
        <w:rPr>
          <w:lang w:val="en-US"/>
        </w:rPr>
        <w:t>pture the result.</w:t>
      </w:r>
    </w:p>
    <w:p w14:paraId="522CE7D4" w14:textId="77777777" w:rsidR="00AB0BD9" w:rsidRPr="00BD69AF" w:rsidRDefault="00AB0BD9" w:rsidP="00AB0BD9">
      <w:pPr>
        <w:pStyle w:val="ListParagraph"/>
        <w:ind w:left="1080"/>
        <w:jc w:val="left"/>
      </w:pPr>
    </w:p>
    <w:p w14:paraId="570B6F0E" w14:textId="1FECD6C7" w:rsidR="00AB0BD9" w:rsidRPr="00AB0BD9" w:rsidRDefault="00AB0BD9" w:rsidP="00AB0BD9">
      <w:pPr>
        <w:pStyle w:val="ListParagraph"/>
        <w:numPr>
          <w:ilvl w:val="0"/>
          <w:numId w:val="46"/>
        </w:numPr>
      </w:pPr>
      <w:r>
        <w:rPr>
          <w:noProof/>
        </w:rPr>
        <w:drawing>
          <wp:anchor distT="0" distB="0" distL="114300" distR="114300" simplePos="0" relativeHeight="251668480" behindDoc="0" locked="0" layoutInCell="1" allowOverlap="1" wp14:anchorId="3B405DCC" wp14:editId="6384C3AE">
            <wp:simplePos x="0" y="0"/>
            <wp:positionH relativeFrom="column">
              <wp:posOffset>664845</wp:posOffset>
            </wp:positionH>
            <wp:positionV relativeFrom="paragraph">
              <wp:posOffset>377284</wp:posOffset>
            </wp:positionV>
            <wp:extent cx="5791835" cy="1669415"/>
            <wp:effectExtent l="0" t="0" r="0" b="0"/>
            <wp:wrapSquare wrapText="bothSides"/>
            <wp:docPr id="144054633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46333" name="Picture 14"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91835" cy="1669415"/>
                    </a:xfrm>
                    <a:prstGeom prst="rect">
                      <a:avLst/>
                    </a:prstGeom>
                  </pic:spPr>
                </pic:pic>
              </a:graphicData>
            </a:graphic>
            <wp14:sizeRelH relativeFrom="page">
              <wp14:pctWidth>0</wp14:pctWidth>
            </wp14:sizeRelH>
            <wp14:sizeRelV relativeFrom="page">
              <wp14:pctHeight>0</wp14:pctHeight>
            </wp14:sizeRelV>
          </wp:anchor>
        </w:drawing>
      </w:r>
      <w:r w:rsidR="00BD69AF">
        <w:rPr>
          <w:rFonts w:ascii="CourierNewPSMT" w:hAnsi="CourierNewPSMT"/>
          <w:b/>
          <w:bCs/>
          <w:color w:val="000000"/>
          <w:sz w:val="26"/>
          <w:szCs w:val="26"/>
        </w:rPr>
        <w:t>File hello2.pl:</w:t>
      </w:r>
    </w:p>
    <w:p w14:paraId="4FB0CA17" w14:textId="77777777" w:rsidR="00AB0BD9" w:rsidRDefault="00AB0BD9" w:rsidP="00AB0BD9"/>
    <w:p w14:paraId="2B7A2055" w14:textId="77777777" w:rsidR="00AB0BD9" w:rsidRPr="00BD69AF" w:rsidRDefault="00AB0BD9" w:rsidP="00BD69AF">
      <w:pPr>
        <w:pStyle w:val="ListParagraph"/>
        <w:ind w:left="1494"/>
      </w:pPr>
    </w:p>
    <w:p w14:paraId="18862875" w14:textId="42FEC457" w:rsidR="00BD69AF" w:rsidRDefault="00AB0BD9" w:rsidP="00BD69AF">
      <w:pPr>
        <w:pStyle w:val="ListParagraph"/>
        <w:numPr>
          <w:ilvl w:val="0"/>
          <w:numId w:val="46"/>
        </w:numPr>
      </w:pPr>
      <w:r>
        <w:rPr>
          <w:noProof/>
        </w:rPr>
        <w:drawing>
          <wp:anchor distT="0" distB="0" distL="114300" distR="114300" simplePos="0" relativeHeight="251669504" behindDoc="0" locked="0" layoutInCell="1" allowOverlap="1" wp14:anchorId="4FFD1E3B" wp14:editId="62013616">
            <wp:simplePos x="0" y="0"/>
            <wp:positionH relativeFrom="column">
              <wp:posOffset>664994</wp:posOffset>
            </wp:positionH>
            <wp:positionV relativeFrom="paragraph">
              <wp:posOffset>326390</wp:posOffset>
            </wp:positionV>
            <wp:extent cx="5791835" cy="1997075"/>
            <wp:effectExtent l="0" t="0" r="0" b="0"/>
            <wp:wrapSquare wrapText="bothSides"/>
            <wp:docPr id="261435544" name="Picture 1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35544" name="Picture 16" descr="A screenshot of a computer erro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91835" cy="1997075"/>
                    </a:xfrm>
                    <a:prstGeom prst="rect">
                      <a:avLst/>
                    </a:prstGeom>
                  </pic:spPr>
                </pic:pic>
              </a:graphicData>
            </a:graphic>
            <wp14:sizeRelH relativeFrom="page">
              <wp14:pctWidth>0</wp14:pctWidth>
            </wp14:sizeRelH>
            <wp14:sizeRelV relativeFrom="page">
              <wp14:pctHeight>0</wp14:pctHeight>
            </wp14:sizeRelV>
          </wp:anchor>
        </w:drawing>
      </w:r>
      <w:r w:rsidR="00BD69AF">
        <w:rPr>
          <w:rFonts w:ascii="CourierNewPSMT" w:hAnsi="CourierNewPSMT"/>
          <w:b/>
          <w:bCs/>
          <w:color w:val="000000"/>
          <w:sz w:val="26"/>
          <w:szCs w:val="26"/>
        </w:rPr>
        <w:t>The result:</w:t>
      </w:r>
    </w:p>
    <w:p w14:paraId="3A82CE19" w14:textId="68E6403D" w:rsidR="00BD69AF" w:rsidRDefault="00BD69AF" w:rsidP="00BD69AF">
      <w:pPr>
        <w:pStyle w:val="ListParagraph"/>
        <w:ind w:left="1080"/>
        <w:jc w:val="left"/>
      </w:pPr>
    </w:p>
    <w:p w14:paraId="155C5D15" w14:textId="139AA97A" w:rsidR="00D2231D" w:rsidRDefault="00D2231D" w:rsidP="00595CCF">
      <w:pPr>
        <w:pStyle w:val="Nidungvnbn"/>
      </w:pPr>
    </w:p>
    <w:p w14:paraId="1B2747E6" w14:textId="77777777" w:rsidR="00D2231D" w:rsidRDefault="00D2231D" w:rsidP="00AB0BD9">
      <w:pPr>
        <w:pStyle w:val="Nidungvnbn"/>
        <w:ind w:firstLine="0"/>
      </w:pPr>
    </w:p>
    <w:p w14:paraId="46897A6E" w14:textId="77777777" w:rsidR="00D2231D" w:rsidRDefault="00D2231D" w:rsidP="00595CCF">
      <w:pPr>
        <w:pStyle w:val="Nidungvnbn"/>
      </w:pPr>
    </w:p>
    <w:p w14:paraId="2F0143B0" w14:textId="77777777" w:rsidR="00D2231D" w:rsidRDefault="00D2231D" w:rsidP="00AB0BD9">
      <w:pPr>
        <w:pStyle w:val="Nidungvnbn"/>
        <w:ind w:firstLine="0"/>
      </w:pPr>
    </w:p>
    <w:p w14:paraId="19A649E5" w14:textId="77777777" w:rsidR="00D2231D" w:rsidRDefault="00D2231D" w:rsidP="00595CCF">
      <w:pPr>
        <w:pStyle w:val="Nidungvnbn"/>
      </w:pPr>
    </w:p>
    <w:p w14:paraId="58C7E2EF" w14:textId="77777777" w:rsidR="00D2231D" w:rsidRDefault="00D2231D" w:rsidP="00595CCF">
      <w:pPr>
        <w:pStyle w:val="Nidungvnbn"/>
      </w:pPr>
    </w:p>
    <w:p w14:paraId="2A2100EA" w14:textId="08267EF1" w:rsidR="007B7FF5" w:rsidRPr="00AB0BD9" w:rsidRDefault="00677AF8" w:rsidP="00AB0BD9">
      <w:pPr>
        <w:tabs>
          <w:tab w:val="center" w:pos="6379"/>
        </w:tabs>
        <w:spacing w:after="200" w:line="276" w:lineRule="auto"/>
        <w:jc w:val="center"/>
        <w:rPr>
          <w:b/>
          <w:sz w:val="32"/>
          <w:szCs w:val="32"/>
        </w:rPr>
      </w:pPr>
      <w:r>
        <w:rPr>
          <w:b/>
          <w:sz w:val="32"/>
          <w:szCs w:val="32"/>
        </w:rPr>
        <w:lastRenderedPageBreak/>
        <w:t>REFERENCE</w:t>
      </w:r>
    </w:p>
    <w:p w14:paraId="4F2CD8DD" w14:textId="184E07E9" w:rsidR="00650D6A" w:rsidRPr="00B10E7E" w:rsidRDefault="00AB0BD9" w:rsidP="00650D6A">
      <w:pPr>
        <w:spacing w:line="360" w:lineRule="auto"/>
        <w:ind w:left="360" w:firstLine="360"/>
        <w:rPr>
          <w:b/>
          <w:sz w:val="26"/>
          <w:szCs w:val="26"/>
        </w:rPr>
      </w:pPr>
      <w:r>
        <w:rPr>
          <w:b/>
          <w:sz w:val="26"/>
          <w:szCs w:val="26"/>
        </w:rPr>
        <w:t>English</w:t>
      </w:r>
    </w:p>
    <w:p w14:paraId="3C5EE07E" w14:textId="71B51A9B" w:rsidR="00650D6A" w:rsidRDefault="00000000" w:rsidP="00841C63">
      <w:pPr>
        <w:numPr>
          <w:ilvl w:val="0"/>
          <w:numId w:val="47"/>
        </w:numPr>
        <w:spacing w:line="360" w:lineRule="auto"/>
        <w:ind w:left="1440"/>
        <w:jc w:val="both"/>
        <w:rPr>
          <w:sz w:val="26"/>
          <w:szCs w:val="26"/>
        </w:rPr>
      </w:pPr>
      <w:hyperlink r:id="rId33" w:history="1">
        <w:r w:rsidR="00841C63" w:rsidRPr="00FC2615">
          <w:rPr>
            <w:rStyle w:val="Hyperlink"/>
            <w:sz w:val="26"/>
            <w:szCs w:val="26"/>
          </w:rPr>
          <w:t>https://en.wikipedia.org/wiki/Fallacy</w:t>
        </w:r>
      </w:hyperlink>
    </w:p>
    <w:p w14:paraId="47BD2DD8" w14:textId="2F185C6E" w:rsidR="00841C63" w:rsidRDefault="00000000" w:rsidP="00841C63">
      <w:pPr>
        <w:numPr>
          <w:ilvl w:val="0"/>
          <w:numId w:val="47"/>
        </w:numPr>
        <w:spacing w:line="360" w:lineRule="auto"/>
        <w:ind w:left="1440"/>
        <w:jc w:val="both"/>
        <w:rPr>
          <w:sz w:val="26"/>
          <w:szCs w:val="26"/>
        </w:rPr>
      </w:pPr>
      <w:hyperlink r:id="rId34" w:history="1">
        <w:r w:rsidR="00841C63" w:rsidRPr="00FC2615">
          <w:rPr>
            <w:rStyle w:val="Hyperlink"/>
            <w:sz w:val="26"/>
            <w:szCs w:val="26"/>
          </w:rPr>
          <w:t>https://www.quora.com/What-is-an-example-of-ambiguity-as-a-logical-fallacy</w:t>
        </w:r>
      </w:hyperlink>
    </w:p>
    <w:p w14:paraId="15C58EE2" w14:textId="187D7C7B" w:rsidR="00841C63" w:rsidRDefault="00000000" w:rsidP="00841C63">
      <w:pPr>
        <w:numPr>
          <w:ilvl w:val="0"/>
          <w:numId w:val="47"/>
        </w:numPr>
        <w:spacing w:line="360" w:lineRule="auto"/>
        <w:ind w:left="1440"/>
        <w:jc w:val="both"/>
        <w:rPr>
          <w:sz w:val="26"/>
          <w:szCs w:val="26"/>
        </w:rPr>
      </w:pPr>
      <w:hyperlink r:id="rId35" w:history="1">
        <w:r w:rsidR="00841C63" w:rsidRPr="00FC2615">
          <w:rPr>
            <w:rStyle w:val="Hyperlink"/>
            <w:sz w:val="26"/>
            <w:szCs w:val="26"/>
          </w:rPr>
          <w:t>https://www.scribbr.com/fallacies/circular-reasoning-fallacy/</w:t>
        </w:r>
      </w:hyperlink>
    </w:p>
    <w:p w14:paraId="5F61EC1A" w14:textId="2B308D1C" w:rsidR="00841C63" w:rsidRPr="00841C63" w:rsidRDefault="00000000" w:rsidP="00841C63">
      <w:pPr>
        <w:numPr>
          <w:ilvl w:val="0"/>
          <w:numId w:val="47"/>
        </w:numPr>
        <w:spacing w:line="360" w:lineRule="auto"/>
        <w:ind w:left="1440"/>
        <w:jc w:val="both"/>
        <w:rPr>
          <w:sz w:val="26"/>
          <w:szCs w:val="26"/>
        </w:rPr>
      </w:pPr>
      <w:hyperlink r:id="rId36" w:history="1">
        <w:r w:rsidR="00841C63" w:rsidRPr="00FC2615">
          <w:rPr>
            <w:rStyle w:val="Hyperlink"/>
            <w:sz w:val="26"/>
            <w:szCs w:val="26"/>
          </w:rPr>
          <w:t>https://www.researchgate.net/publication/43536057_Jumping_to_a_Conclusion_Fallacies_and_Standards_of_Proof</w:t>
        </w:r>
      </w:hyperlink>
    </w:p>
    <w:p w14:paraId="0C9771B1" w14:textId="6C2407B4" w:rsidR="00841C63" w:rsidRDefault="00000000" w:rsidP="00841C63">
      <w:pPr>
        <w:numPr>
          <w:ilvl w:val="0"/>
          <w:numId w:val="47"/>
        </w:numPr>
        <w:spacing w:line="360" w:lineRule="auto"/>
        <w:ind w:left="1440"/>
        <w:jc w:val="both"/>
        <w:rPr>
          <w:sz w:val="26"/>
          <w:szCs w:val="26"/>
        </w:rPr>
      </w:pPr>
      <w:hyperlink r:id="rId37" w:history="1">
        <w:r w:rsidR="00841C63" w:rsidRPr="00FC2615">
          <w:rPr>
            <w:rStyle w:val="Hyperlink"/>
            <w:sz w:val="26"/>
            <w:szCs w:val="26"/>
          </w:rPr>
          <w:t>https://www.quora.com/What-is-an-inverse-fallacy-argument</w:t>
        </w:r>
      </w:hyperlink>
    </w:p>
    <w:p w14:paraId="4BB2CCE1" w14:textId="75DB50F5" w:rsidR="00841C63" w:rsidRDefault="00000000" w:rsidP="00841C63">
      <w:pPr>
        <w:numPr>
          <w:ilvl w:val="0"/>
          <w:numId w:val="47"/>
        </w:numPr>
        <w:spacing w:line="360" w:lineRule="auto"/>
        <w:ind w:left="1440"/>
        <w:jc w:val="both"/>
        <w:rPr>
          <w:sz w:val="26"/>
          <w:szCs w:val="26"/>
        </w:rPr>
      </w:pPr>
      <w:hyperlink r:id="rId38" w:history="1">
        <w:r w:rsidR="00841C63" w:rsidRPr="00FC2615">
          <w:rPr>
            <w:rStyle w:val="Hyperlink"/>
            <w:sz w:val="26"/>
            <w:szCs w:val="26"/>
          </w:rPr>
          <w:t>https://www.thoughtco.com/what-is-a-converse-error-3126461</w:t>
        </w:r>
      </w:hyperlink>
    </w:p>
    <w:p w14:paraId="6A7B8CDA" w14:textId="7F192722" w:rsidR="00841C63" w:rsidRDefault="00000000" w:rsidP="00841C63">
      <w:pPr>
        <w:numPr>
          <w:ilvl w:val="0"/>
          <w:numId w:val="47"/>
        </w:numPr>
        <w:spacing w:line="360" w:lineRule="auto"/>
        <w:ind w:left="1440"/>
        <w:jc w:val="both"/>
        <w:rPr>
          <w:sz w:val="26"/>
          <w:szCs w:val="26"/>
        </w:rPr>
      </w:pPr>
      <w:hyperlink r:id="rId39" w:history="1">
        <w:r w:rsidR="00841C63" w:rsidRPr="00FC2615">
          <w:rPr>
            <w:rStyle w:val="Hyperlink"/>
            <w:sz w:val="26"/>
            <w:szCs w:val="26"/>
          </w:rPr>
          <w:t>https://en.wikipedia.org/wiki/False_premise</w:t>
        </w:r>
      </w:hyperlink>
    </w:p>
    <w:p w14:paraId="01DBA8EC" w14:textId="2996E439" w:rsidR="00841C63" w:rsidRPr="00841C63" w:rsidRDefault="00000000" w:rsidP="00841C63">
      <w:pPr>
        <w:numPr>
          <w:ilvl w:val="0"/>
          <w:numId w:val="47"/>
        </w:numPr>
        <w:spacing w:line="360" w:lineRule="auto"/>
        <w:ind w:left="1440"/>
        <w:jc w:val="both"/>
        <w:rPr>
          <w:sz w:val="26"/>
          <w:szCs w:val="26"/>
        </w:rPr>
      </w:pPr>
      <w:hyperlink r:id="rId40" w:anchor=":~:text=Denying%20the%20antecedent%2C%20sometimes%20also,Not%20P" w:history="1">
        <w:r w:rsidR="00841C63" w:rsidRPr="00FC2615">
          <w:rPr>
            <w:rStyle w:val="Hyperlink"/>
            <w:sz w:val="26"/>
            <w:szCs w:val="26"/>
          </w:rPr>
          <w:t>https://en.wikipedia.org/wiki/Denying_the_antecedent#:~:text=Denying%20the%20antecedent%2C%20sometimes%20also,Not%20P</w:t>
        </w:r>
      </w:hyperlink>
    </w:p>
    <w:p w14:paraId="3A42E176" w14:textId="0FA85163" w:rsidR="00BB2B2A" w:rsidRPr="00631AB6" w:rsidRDefault="00000000" w:rsidP="00841C63">
      <w:pPr>
        <w:numPr>
          <w:ilvl w:val="0"/>
          <w:numId w:val="47"/>
        </w:numPr>
        <w:spacing w:line="360" w:lineRule="auto"/>
        <w:ind w:left="1440"/>
        <w:jc w:val="both"/>
        <w:rPr>
          <w:rStyle w:val="Hyperlink"/>
          <w:color w:val="auto"/>
          <w:sz w:val="26"/>
          <w:szCs w:val="26"/>
          <w:u w:val="none"/>
        </w:rPr>
      </w:pPr>
      <w:hyperlink r:id="rId41" w:history="1">
        <w:r w:rsidR="00841C63" w:rsidRPr="00FC2615">
          <w:rPr>
            <w:rStyle w:val="Hyperlink"/>
            <w:sz w:val="26"/>
            <w:szCs w:val="26"/>
          </w:rPr>
          <w:t>https://www.linkedin.com/advice/0/what-distinguishes-sound-argument-from-unsound-4nwgf</w:t>
        </w:r>
      </w:hyperlink>
    </w:p>
    <w:p w14:paraId="15E7B8E5" w14:textId="36B55C83" w:rsidR="00841C63" w:rsidRDefault="00000000" w:rsidP="00F1140B">
      <w:pPr>
        <w:numPr>
          <w:ilvl w:val="0"/>
          <w:numId w:val="47"/>
        </w:numPr>
        <w:spacing w:line="360" w:lineRule="auto"/>
        <w:ind w:left="1440"/>
        <w:jc w:val="both"/>
        <w:rPr>
          <w:sz w:val="26"/>
          <w:szCs w:val="26"/>
        </w:rPr>
      </w:pPr>
      <w:hyperlink r:id="rId42" w:history="1">
        <w:r w:rsidR="00F1140B" w:rsidRPr="008C6D2C">
          <w:rPr>
            <w:rStyle w:val="Hyperlink"/>
            <w:sz w:val="26"/>
            <w:szCs w:val="26"/>
          </w:rPr>
          <w:t>https://www.tutorialspoint.com/prolog/index.htm</w:t>
        </w:r>
      </w:hyperlink>
    </w:p>
    <w:p w14:paraId="5522DF02" w14:textId="77777777" w:rsidR="00F1140B" w:rsidRPr="00F1140B" w:rsidRDefault="00F1140B" w:rsidP="00F1140B">
      <w:pPr>
        <w:spacing w:line="360" w:lineRule="auto"/>
        <w:ind w:left="1440"/>
        <w:jc w:val="both"/>
        <w:rPr>
          <w:sz w:val="26"/>
          <w:szCs w:val="26"/>
        </w:rPr>
      </w:pPr>
    </w:p>
    <w:sectPr w:rsidR="00F1140B" w:rsidRPr="00F1140B" w:rsidSect="00FC421F">
      <w:headerReference w:type="default" r:id="rId4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2D58" w14:textId="77777777" w:rsidR="00FC421F" w:rsidRDefault="00FC421F" w:rsidP="00453AB1">
      <w:r>
        <w:separator/>
      </w:r>
    </w:p>
  </w:endnote>
  <w:endnote w:type="continuationSeparator" w:id="0">
    <w:p w14:paraId="21BB5A0E" w14:textId="77777777" w:rsidR="00FC421F" w:rsidRDefault="00FC421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urierNewPS-BoldMT">
    <w:altName w:val="Courier New"/>
    <w:panose1 w:val="02070609020205020404"/>
    <w:charset w:val="00"/>
    <w:family w:val="roman"/>
    <w:pitch w:val="default"/>
  </w:font>
  <w:font w:name="TimesNewRomanPSMT">
    <w:altName w:val="Times New Roman"/>
    <w:panose1 w:val="020B0604020202020204"/>
    <w:charset w:val="00"/>
    <w:family w:val="roman"/>
    <w:pitch w:val="default"/>
  </w:font>
  <w:font w:name="CourierNewPSMT">
    <w:altName w:val="Courier New"/>
    <w:panose1 w:val="020703090202050204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8FA8" w14:textId="77777777" w:rsidR="00FC421F" w:rsidRDefault="00FC421F" w:rsidP="00453AB1">
      <w:r>
        <w:separator/>
      </w:r>
    </w:p>
  </w:footnote>
  <w:footnote w:type="continuationSeparator" w:id="0">
    <w:p w14:paraId="465BE384" w14:textId="77777777" w:rsidR="00FC421F" w:rsidRDefault="00FC421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68B9" w14:textId="77777777" w:rsidR="00B118C8" w:rsidRDefault="00B118C8">
    <w:pPr>
      <w:pStyle w:val="Header"/>
      <w:jc w:val="center"/>
    </w:pPr>
  </w:p>
  <w:p w14:paraId="613D4DD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C4188A"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01EE3F27"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9E00F9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C2A83C"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48F6"/>
    <w:multiLevelType w:val="hybridMultilevel"/>
    <w:tmpl w:val="88F6C4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E4FC9"/>
    <w:multiLevelType w:val="hybridMultilevel"/>
    <w:tmpl w:val="E37CA5AE"/>
    <w:lvl w:ilvl="0" w:tplc="02EA9464">
      <w:start w:val="1"/>
      <w:numFmt w:val="bullet"/>
      <w:lvlText w:val=""/>
      <w:lvlJc w:val="left"/>
      <w:pPr>
        <w:ind w:left="1494" w:hanging="360"/>
      </w:pPr>
      <w:rPr>
        <w:rFonts w:ascii="Wingdings" w:hAnsi="Wingdings" w:hint="default"/>
      </w:rPr>
    </w:lvl>
    <w:lvl w:ilvl="1" w:tplc="02EA9464">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6F0C7A"/>
    <w:multiLevelType w:val="hybridMultilevel"/>
    <w:tmpl w:val="A1EE9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791678"/>
    <w:multiLevelType w:val="hybridMultilevel"/>
    <w:tmpl w:val="27AEA5A6"/>
    <w:lvl w:ilvl="0" w:tplc="4DA2B8E4">
      <w:start w:val="1"/>
      <w:numFmt w:val="bullet"/>
      <w:lvlText w:val=""/>
      <w:lvlJc w:val="left"/>
      <w:pPr>
        <w:ind w:left="1440" w:hanging="360"/>
      </w:pPr>
      <w:rPr>
        <w:rFonts w:ascii="Wingdings" w:eastAsia="Times New Roman" w:hAnsi="Wingdings" w:cs="Times New Roman"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0C2E00"/>
    <w:multiLevelType w:val="hybridMultilevel"/>
    <w:tmpl w:val="1BE0D7B0"/>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8" w15:restartNumberingAfterBreak="0">
    <w:nsid w:val="14FE18DD"/>
    <w:multiLevelType w:val="hybridMultilevel"/>
    <w:tmpl w:val="EAA2F866"/>
    <w:lvl w:ilvl="0" w:tplc="30C20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F72E4"/>
    <w:multiLevelType w:val="multilevel"/>
    <w:tmpl w:val="BF2811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943AD7"/>
    <w:multiLevelType w:val="hybridMultilevel"/>
    <w:tmpl w:val="1236E8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C62A42"/>
    <w:multiLevelType w:val="multilevel"/>
    <w:tmpl w:val="C20601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5C39D5"/>
    <w:multiLevelType w:val="hybridMultilevel"/>
    <w:tmpl w:val="F8C89698"/>
    <w:lvl w:ilvl="0" w:tplc="0409000F">
      <w:start w:val="1"/>
      <w:numFmt w:val="decimal"/>
      <w:lvlText w:val="%1."/>
      <w:lvlJc w:val="left"/>
      <w:pPr>
        <w:ind w:left="21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D6D60CC"/>
    <w:multiLevelType w:val="hybridMultilevel"/>
    <w:tmpl w:val="58E6023E"/>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5" w15:restartNumberingAfterBreak="0">
    <w:nsid w:val="327C0C17"/>
    <w:multiLevelType w:val="hybridMultilevel"/>
    <w:tmpl w:val="A61C2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F3546"/>
    <w:multiLevelType w:val="hybridMultilevel"/>
    <w:tmpl w:val="6D96AD4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101896"/>
    <w:multiLevelType w:val="hybridMultilevel"/>
    <w:tmpl w:val="ACF6FD4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4920D97"/>
    <w:multiLevelType w:val="hybridMultilevel"/>
    <w:tmpl w:val="2C6EFB8E"/>
    <w:lvl w:ilvl="0" w:tplc="5330E246">
      <w:start w:val="5"/>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8101C1"/>
    <w:multiLevelType w:val="hybridMultilevel"/>
    <w:tmpl w:val="A74A49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D20349"/>
    <w:multiLevelType w:val="hybridMultilevel"/>
    <w:tmpl w:val="764E00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5464E"/>
    <w:multiLevelType w:val="hybridMultilevel"/>
    <w:tmpl w:val="CC6AB9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D15C2C"/>
    <w:multiLevelType w:val="hybridMultilevel"/>
    <w:tmpl w:val="F056C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6B24C5"/>
    <w:multiLevelType w:val="hybridMultilevel"/>
    <w:tmpl w:val="8D0C99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7926DDF"/>
    <w:multiLevelType w:val="multilevel"/>
    <w:tmpl w:val="87ECD9FE"/>
    <w:lvl w:ilvl="0">
      <w:start w:val="1"/>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F501B"/>
    <w:multiLevelType w:val="hybridMultilevel"/>
    <w:tmpl w:val="1D06CB50"/>
    <w:lvl w:ilvl="0" w:tplc="FD44BF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A65F5"/>
    <w:multiLevelType w:val="hybridMultilevel"/>
    <w:tmpl w:val="E46223B6"/>
    <w:lvl w:ilvl="0" w:tplc="75C81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8E15DB"/>
    <w:multiLevelType w:val="hybridMultilevel"/>
    <w:tmpl w:val="411E99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5D2C09"/>
    <w:multiLevelType w:val="multilevel"/>
    <w:tmpl w:val="12ACD43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9D0BC3"/>
    <w:multiLevelType w:val="hybridMultilevel"/>
    <w:tmpl w:val="D1A40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885D67"/>
    <w:multiLevelType w:val="hybridMultilevel"/>
    <w:tmpl w:val="93B2B7F6"/>
    <w:lvl w:ilvl="0" w:tplc="630643C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93594F"/>
    <w:multiLevelType w:val="hybridMultilevel"/>
    <w:tmpl w:val="0CD8F4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2D7364"/>
    <w:multiLevelType w:val="hybridMultilevel"/>
    <w:tmpl w:val="12DC09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24E5D"/>
    <w:multiLevelType w:val="hybridMultilevel"/>
    <w:tmpl w:val="101C5B36"/>
    <w:lvl w:ilvl="0" w:tplc="4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F465E"/>
    <w:multiLevelType w:val="hybridMultilevel"/>
    <w:tmpl w:val="5F525C86"/>
    <w:lvl w:ilvl="0" w:tplc="91F01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01A1767"/>
    <w:multiLevelType w:val="hybridMultilevel"/>
    <w:tmpl w:val="0C58ED76"/>
    <w:lvl w:ilvl="0" w:tplc="286C27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803FF3"/>
    <w:multiLevelType w:val="hybridMultilevel"/>
    <w:tmpl w:val="B1CEA2C6"/>
    <w:lvl w:ilvl="0" w:tplc="0CAA2E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9E01A0"/>
    <w:multiLevelType w:val="hybridMultilevel"/>
    <w:tmpl w:val="98AA57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E1A1888"/>
    <w:multiLevelType w:val="hybridMultilevel"/>
    <w:tmpl w:val="AF6C781A"/>
    <w:lvl w:ilvl="0" w:tplc="02EA9464">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F1F3906"/>
    <w:multiLevelType w:val="multilevel"/>
    <w:tmpl w:val="D4FC70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634CD5"/>
    <w:multiLevelType w:val="hybridMultilevel"/>
    <w:tmpl w:val="69A445B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4E95EDA"/>
    <w:multiLevelType w:val="hybridMultilevel"/>
    <w:tmpl w:val="267CC0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7804BA8"/>
    <w:multiLevelType w:val="hybridMultilevel"/>
    <w:tmpl w:val="6D96AD4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410CD4"/>
    <w:multiLevelType w:val="hybridMultilevel"/>
    <w:tmpl w:val="A5B0D5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DB735A5"/>
    <w:multiLevelType w:val="hybridMultilevel"/>
    <w:tmpl w:val="8A2E7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6180708">
    <w:abstractNumId w:val="3"/>
  </w:num>
  <w:num w:numId="2" w16cid:durableId="982348612">
    <w:abstractNumId w:val="30"/>
  </w:num>
  <w:num w:numId="3" w16cid:durableId="1116094247">
    <w:abstractNumId w:val="40"/>
  </w:num>
  <w:num w:numId="4" w16cid:durableId="712389734">
    <w:abstractNumId w:val="49"/>
  </w:num>
  <w:num w:numId="5" w16cid:durableId="363363456">
    <w:abstractNumId w:val="0"/>
  </w:num>
  <w:num w:numId="6" w16cid:durableId="585772413">
    <w:abstractNumId w:val="9"/>
  </w:num>
  <w:num w:numId="7" w16cid:durableId="569268411">
    <w:abstractNumId w:val="35"/>
  </w:num>
  <w:num w:numId="8" w16cid:durableId="710034717">
    <w:abstractNumId w:val="45"/>
  </w:num>
  <w:num w:numId="9" w16cid:durableId="523633923">
    <w:abstractNumId w:val="4"/>
  </w:num>
  <w:num w:numId="10" w16cid:durableId="1181430195">
    <w:abstractNumId w:val="21"/>
  </w:num>
  <w:num w:numId="11" w16cid:durableId="686369878">
    <w:abstractNumId w:val="48"/>
  </w:num>
  <w:num w:numId="12" w16cid:durableId="1392968305">
    <w:abstractNumId w:val="41"/>
  </w:num>
  <w:num w:numId="13" w16cid:durableId="2088918960">
    <w:abstractNumId w:val="20"/>
  </w:num>
  <w:num w:numId="14" w16cid:durableId="88934842">
    <w:abstractNumId w:val="17"/>
  </w:num>
  <w:num w:numId="15" w16cid:durableId="3171960">
    <w:abstractNumId w:val="24"/>
  </w:num>
  <w:num w:numId="16" w16cid:durableId="1657412505">
    <w:abstractNumId w:val="47"/>
  </w:num>
  <w:num w:numId="17" w16cid:durableId="1361781515">
    <w:abstractNumId w:val="39"/>
  </w:num>
  <w:num w:numId="18" w16cid:durableId="1013873069">
    <w:abstractNumId w:val="27"/>
  </w:num>
  <w:num w:numId="19" w16cid:durableId="1882669247">
    <w:abstractNumId w:val="8"/>
  </w:num>
  <w:num w:numId="20" w16cid:durableId="664473728">
    <w:abstractNumId w:val="15"/>
  </w:num>
  <w:num w:numId="21" w16cid:durableId="1962764039">
    <w:abstractNumId w:val="32"/>
  </w:num>
  <w:num w:numId="22" w16cid:durableId="29380695">
    <w:abstractNumId w:val="36"/>
  </w:num>
  <w:num w:numId="23" w16cid:durableId="966741877">
    <w:abstractNumId w:val="12"/>
  </w:num>
  <w:num w:numId="24" w16cid:durableId="1271279022">
    <w:abstractNumId w:val="43"/>
  </w:num>
  <w:num w:numId="25" w16cid:durableId="1260526899">
    <w:abstractNumId w:val="10"/>
  </w:num>
  <w:num w:numId="26" w16cid:durableId="1294865993">
    <w:abstractNumId w:val="25"/>
  </w:num>
  <w:num w:numId="27" w16cid:durableId="912467242">
    <w:abstractNumId w:val="26"/>
  </w:num>
  <w:num w:numId="28" w16cid:durableId="1442526421">
    <w:abstractNumId w:val="6"/>
  </w:num>
  <w:num w:numId="29" w16cid:durableId="1469081594">
    <w:abstractNumId w:val="29"/>
  </w:num>
  <w:num w:numId="30" w16cid:durableId="146671189">
    <w:abstractNumId w:val="38"/>
  </w:num>
  <w:num w:numId="31" w16cid:durableId="1435444483">
    <w:abstractNumId w:val="18"/>
  </w:num>
  <w:num w:numId="32" w16cid:durableId="242371891">
    <w:abstractNumId w:val="28"/>
  </w:num>
  <w:num w:numId="33" w16cid:durableId="837891604">
    <w:abstractNumId w:val="37"/>
  </w:num>
  <w:num w:numId="34" w16cid:durableId="1748452176">
    <w:abstractNumId w:val="2"/>
  </w:num>
  <w:num w:numId="35" w16cid:durableId="1197111361">
    <w:abstractNumId w:val="19"/>
  </w:num>
  <w:num w:numId="36" w16cid:durableId="1835805113">
    <w:abstractNumId w:val="33"/>
  </w:num>
  <w:num w:numId="37" w16cid:durableId="1304122069">
    <w:abstractNumId w:val="5"/>
  </w:num>
  <w:num w:numId="38" w16cid:durableId="446778419">
    <w:abstractNumId w:val="46"/>
  </w:num>
  <w:num w:numId="39" w16cid:durableId="1609238072">
    <w:abstractNumId w:val="23"/>
  </w:num>
  <w:num w:numId="40" w16cid:durableId="1056709771">
    <w:abstractNumId w:val="14"/>
  </w:num>
  <w:num w:numId="41" w16cid:durableId="2125535626">
    <w:abstractNumId w:val="50"/>
  </w:num>
  <w:num w:numId="42" w16cid:durableId="1707946507">
    <w:abstractNumId w:val="11"/>
  </w:num>
  <w:num w:numId="43" w16cid:durableId="1780025144">
    <w:abstractNumId w:val="7"/>
  </w:num>
  <w:num w:numId="44" w16cid:durableId="1371883242">
    <w:abstractNumId w:val="44"/>
  </w:num>
  <w:num w:numId="45" w16cid:durableId="1959795434">
    <w:abstractNumId w:val="16"/>
  </w:num>
  <w:num w:numId="46" w16cid:durableId="1299190507">
    <w:abstractNumId w:val="42"/>
  </w:num>
  <w:num w:numId="47" w16cid:durableId="1901094047">
    <w:abstractNumId w:val="13"/>
  </w:num>
  <w:num w:numId="48" w16cid:durableId="132069715">
    <w:abstractNumId w:val="31"/>
  </w:num>
  <w:num w:numId="49" w16cid:durableId="183321795">
    <w:abstractNumId w:val="22"/>
  </w:num>
  <w:num w:numId="50" w16cid:durableId="1452900256">
    <w:abstractNumId w:val="1"/>
  </w:num>
  <w:num w:numId="51" w16cid:durableId="871502972">
    <w:abstractNumId w:val="51"/>
  </w:num>
  <w:num w:numId="52" w16cid:durableId="17264177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9D"/>
    <w:rsid w:val="00000FCE"/>
    <w:rsid w:val="00005F00"/>
    <w:rsid w:val="00013E8B"/>
    <w:rsid w:val="00016368"/>
    <w:rsid w:val="00020712"/>
    <w:rsid w:val="00024496"/>
    <w:rsid w:val="0003636F"/>
    <w:rsid w:val="000676F4"/>
    <w:rsid w:val="00090F9E"/>
    <w:rsid w:val="0009276E"/>
    <w:rsid w:val="000A1D06"/>
    <w:rsid w:val="000E07BE"/>
    <w:rsid w:val="000F2004"/>
    <w:rsid w:val="00106FF0"/>
    <w:rsid w:val="00126E39"/>
    <w:rsid w:val="00135CAF"/>
    <w:rsid w:val="00137133"/>
    <w:rsid w:val="00141D8F"/>
    <w:rsid w:val="001451BE"/>
    <w:rsid w:val="001628E1"/>
    <w:rsid w:val="00171163"/>
    <w:rsid w:val="001733AD"/>
    <w:rsid w:val="0018672B"/>
    <w:rsid w:val="0019635B"/>
    <w:rsid w:val="001C075E"/>
    <w:rsid w:val="001C1EC1"/>
    <w:rsid w:val="001D63EF"/>
    <w:rsid w:val="001E1271"/>
    <w:rsid w:val="00207DC2"/>
    <w:rsid w:val="00210719"/>
    <w:rsid w:val="002157EC"/>
    <w:rsid w:val="0022404D"/>
    <w:rsid w:val="0024621C"/>
    <w:rsid w:val="00246300"/>
    <w:rsid w:val="00252F26"/>
    <w:rsid w:val="00291721"/>
    <w:rsid w:val="00291D99"/>
    <w:rsid w:val="00297A4D"/>
    <w:rsid w:val="002A5E56"/>
    <w:rsid w:val="002B1858"/>
    <w:rsid w:val="002C5EA9"/>
    <w:rsid w:val="002D09E7"/>
    <w:rsid w:val="002D0FD0"/>
    <w:rsid w:val="002D4629"/>
    <w:rsid w:val="002D796D"/>
    <w:rsid w:val="002F4AC2"/>
    <w:rsid w:val="0030598C"/>
    <w:rsid w:val="00306BBA"/>
    <w:rsid w:val="003218FF"/>
    <w:rsid w:val="00323BE7"/>
    <w:rsid w:val="003252A4"/>
    <w:rsid w:val="0033126D"/>
    <w:rsid w:val="0035306E"/>
    <w:rsid w:val="00371E5B"/>
    <w:rsid w:val="00380336"/>
    <w:rsid w:val="003A466C"/>
    <w:rsid w:val="003B2103"/>
    <w:rsid w:val="003D056C"/>
    <w:rsid w:val="00400625"/>
    <w:rsid w:val="004074A9"/>
    <w:rsid w:val="004507CA"/>
    <w:rsid w:val="00453AB1"/>
    <w:rsid w:val="00471B15"/>
    <w:rsid w:val="00483C06"/>
    <w:rsid w:val="00483DA7"/>
    <w:rsid w:val="004A7C39"/>
    <w:rsid w:val="004D44A3"/>
    <w:rsid w:val="004E019D"/>
    <w:rsid w:val="004E0A33"/>
    <w:rsid w:val="004E3C16"/>
    <w:rsid w:val="00502511"/>
    <w:rsid w:val="005040CA"/>
    <w:rsid w:val="0051540C"/>
    <w:rsid w:val="005155A0"/>
    <w:rsid w:val="00515BD2"/>
    <w:rsid w:val="00556195"/>
    <w:rsid w:val="0057249D"/>
    <w:rsid w:val="00573C5C"/>
    <w:rsid w:val="00577E99"/>
    <w:rsid w:val="00585580"/>
    <w:rsid w:val="00593511"/>
    <w:rsid w:val="00594A25"/>
    <w:rsid w:val="00595CCF"/>
    <w:rsid w:val="00596E35"/>
    <w:rsid w:val="005A35D4"/>
    <w:rsid w:val="005B7967"/>
    <w:rsid w:val="005C0FE7"/>
    <w:rsid w:val="005D5C20"/>
    <w:rsid w:val="005E6D18"/>
    <w:rsid w:val="00614755"/>
    <w:rsid w:val="00631AB6"/>
    <w:rsid w:val="0064189C"/>
    <w:rsid w:val="00650D6A"/>
    <w:rsid w:val="0066429C"/>
    <w:rsid w:val="00666F02"/>
    <w:rsid w:val="00677AF8"/>
    <w:rsid w:val="00681DD3"/>
    <w:rsid w:val="006856A4"/>
    <w:rsid w:val="00693214"/>
    <w:rsid w:val="006B3AB9"/>
    <w:rsid w:val="006B57CA"/>
    <w:rsid w:val="006B701E"/>
    <w:rsid w:val="006B7D62"/>
    <w:rsid w:val="006C0445"/>
    <w:rsid w:val="006C6363"/>
    <w:rsid w:val="006D076C"/>
    <w:rsid w:val="006D269A"/>
    <w:rsid w:val="006E369E"/>
    <w:rsid w:val="00724027"/>
    <w:rsid w:val="00737340"/>
    <w:rsid w:val="007530FC"/>
    <w:rsid w:val="00760FC0"/>
    <w:rsid w:val="0079149C"/>
    <w:rsid w:val="00791EED"/>
    <w:rsid w:val="007946E5"/>
    <w:rsid w:val="007A48D7"/>
    <w:rsid w:val="007B1A23"/>
    <w:rsid w:val="007B7FF5"/>
    <w:rsid w:val="007C0E27"/>
    <w:rsid w:val="007C2A8C"/>
    <w:rsid w:val="007E3BE0"/>
    <w:rsid w:val="007E6AB9"/>
    <w:rsid w:val="007E7FF7"/>
    <w:rsid w:val="007F0541"/>
    <w:rsid w:val="007F3D7B"/>
    <w:rsid w:val="007F4B86"/>
    <w:rsid w:val="008268C4"/>
    <w:rsid w:val="00834966"/>
    <w:rsid w:val="00841C63"/>
    <w:rsid w:val="0085497C"/>
    <w:rsid w:val="00866422"/>
    <w:rsid w:val="008675FB"/>
    <w:rsid w:val="00867C2D"/>
    <w:rsid w:val="00871175"/>
    <w:rsid w:val="00880D36"/>
    <w:rsid w:val="00882213"/>
    <w:rsid w:val="00896680"/>
    <w:rsid w:val="008A384F"/>
    <w:rsid w:val="008D2187"/>
    <w:rsid w:val="008D2474"/>
    <w:rsid w:val="008E6453"/>
    <w:rsid w:val="008F3399"/>
    <w:rsid w:val="009041AC"/>
    <w:rsid w:val="00907ACA"/>
    <w:rsid w:val="00912C25"/>
    <w:rsid w:val="00917D75"/>
    <w:rsid w:val="00931299"/>
    <w:rsid w:val="009407CD"/>
    <w:rsid w:val="00942B81"/>
    <w:rsid w:val="00964C91"/>
    <w:rsid w:val="00970212"/>
    <w:rsid w:val="00972D44"/>
    <w:rsid w:val="00976EBD"/>
    <w:rsid w:val="00986500"/>
    <w:rsid w:val="00986E00"/>
    <w:rsid w:val="009D5549"/>
    <w:rsid w:val="00A04581"/>
    <w:rsid w:val="00A136A0"/>
    <w:rsid w:val="00A25395"/>
    <w:rsid w:val="00A46B12"/>
    <w:rsid w:val="00A61786"/>
    <w:rsid w:val="00A769B5"/>
    <w:rsid w:val="00A82DF9"/>
    <w:rsid w:val="00A830F9"/>
    <w:rsid w:val="00A8732E"/>
    <w:rsid w:val="00AA22FB"/>
    <w:rsid w:val="00AA7183"/>
    <w:rsid w:val="00AB0BD9"/>
    <w:rsid w:val="00AB0D8C"/>
    <w:rsid w:val="00AB3F7B"/>
    <w:rsid w:val="00AC7861"/>
    <w:rsid w:val="00AC7DCC"/>
    <w:rsid w:val="00AD1ACB"/>
    <w:rsid w:val="00B118C8"/>
    <w:rsid w:val="00B3019C"/>
    <w:rsid w:val="00B609C5"/>
    <w:rsid w:val="00B6176C"/>
    <w:rsid w:val="00B62922"/>
    <w:rsid w:val="00B8489D"/>
    <w:rsid w:val="00B93F0A"/>
    <w:rsid w:val="00BB2B2A"/>
    <w:rsid w:val="00BB5459"/>
    <w:rsid w:val="00BC328C"/>
    <w:rsid w:val="00BC3D92"/>
    <w:rsid w:val="00BD69AF"/>
    <w:rsid w:val="00BE6FC6"/>
    <w:rsid w:val="00BE79AE"/>
    <w:rsid w:val="00BF3653"/>
    <w:rsid w:val="00C165BB"/>
    <w:rsid w:val="00C27C1D"/>
    <w:rsid w:val="00C42E4B"/>
    <w:rsid w:val="00C51ADE"/>
    <w:rsid w:val="00C542ED"/>
    <w:rsid w:val="00C56904"/>
    <w:rsid w:val="00C604D3"/>
    <w:rsid w:val="00C70A1B"/>
    <w:rsid w:val="00C75086"/>
    <w:rsid w:val="00C76D33"/>
    <w:rsid w:val="00C8009B"/>
    <w:rsid w:val="00C94938"/>
    <w:rsid w:val="00C97D50"/>
    <w:rsid w:val="00CA1C39"/>
    <w:rsid w:val="00CB2C35"/>
    <w:rsid w:val="00CC01CB"/>
    <w:rsid w:val="00CD13EC"/>
    <w:rsid w:val="00CE5555"/>
    <w:rsid w:val="00D13552"/>
    <w:rsid w:val="00D2231D"/>
    <w:rsid w:val="00D24D29"/>
    <w:rsid w:val="00D339A0"/>
    <w:rsid w:val="00D33F80"/>
    <w:rsid w:val="00D34D21"/>
    <w:rsid w:val="00D767C1"/>
    <w:rsid w:val="00D835B4"/>
    <w:rsid w:val="00D92351"/>
    <w:rsid w:val="00D9506A"/>
    <w:rsid w:val="00DA4151"/>
    <w:rsid w:val="00DB565E"/>
    <w:rsid w:val="00DB5BDC"/>
    <w:rsid w:val="00DB7595"/>
    <w:rsid w:val="00DC2276"/>
    <w:rsid w:val="00DD74FD"/>
    <w:rsid w:val="00DF084F"/>
    <w:rsid w:val="00DF6859"/>
    <w:rsid w:val="00DF6BA4"/>
    <w:rsid w:val="00E23EBA"/>
    <w:rsid w:val="00E563B7"/>
    <w:rsid w:val="00E73E69"/>
    <w:rsid w:val="00E766EA"/>
    <w:rsid w:val="00E80AA7"/>
    <w:rsid w:val="00E96B50"/>
    <w:rsid w:val="00EC5445"/>
    <w:rsid w:val="00F1140B"/>
    <w:rsid w:val="00F51078"/>
    <w:rsid w:val="00F53746"/>
    <w:rsid w:val="00F6183C"/>
    <w:rsid w:val="00F63281"/>
    <w:rsid w:val="00F8403A"/>
    <w:rsid w:val="00F85E56"/>
    <w:rsid w:val="00F931B4"/>
    <w:rsid w:val="00FA0719"/>
    <w:rsid w:val="00FC0E30"/>
    <w:rsid w:val="00FC3C3A"/>
    <w:rsid w:val="00FC421F"/>
    <w:rsid w:val="00FD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1C09"/>
  <w15:docId w15:val="{014542CF-CEB7-3147-8CDF-72091C04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1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95CCF"/>
    <w:pPr>
      <w:spacing w:after="160" w:line="259" w:lineRule="auto"/>
      <w:ind w:left="720"/>
      <w:contextualSpacing/>
      <w:jc w:val="both"/>
    </w:pPr>
    <w:rPr>
      <w:rFonts w:ascii="Cambria" w:eastAsiaTheme="minorEastAsia" w:hAnsi="Cambria" w:cstheme="minorBidi"/>
      <w:szCs w:val="28"/>
      <w:lang w:val="en-SG" w:eastAsia="zh-CN" w:bidi="th-TH"/>
    </w:rPr>
  </w:style>
  <w:style w:type="character" w:customStyle="1" w:styleId="fontstyle01">
    <w:name w:val="fontstyle01"/>
    <w:basedOn w:val="DefaultParagraphFont"/>
    <w:rsid w:val="00595CCF"/>
    <w:rPr>
      <w:rFonts w:ascii="TimesNewRomanPS-BoldMT" w:hAnsi="TimesNewRomanPS-BoldMT" w:hint="default"/>
      <w:b/>
      <w:bCs/>
      <w:i w:val="0"/>
      <w:iCs w:val="0"/>
      <w:color w:val="000000"/>
      <w:sz w:val="26"/>
      <w:szCs w:val="26"/>
    </w:rPr>
  </w:style>
  <w:style w:type="character" w:styleId="PlaceholderText">
    <w:name w:val="Placeholder Text"/>
    <w:basedOn w:val="DefaultParagraphFont"/>
    <w:uiPriority w:val="99"/>
    <w:semiHidden/>
    <w:rsid w:val="00C42E4B"/>
    <w:rPr>
      <w:color w:val="666666"/>
    </w:rPr>
  </w:style>
  <w:style w:type="character" w:styleId="UnresolvedMention">
    <w:name w:val="Unresolved Mention"/>
    <w:basedOn w:val="DefaultParagraphFont"/>
    <w:uiPriority w:val="99"/>
    <w:semiHidden/>
    <w:unhideWhenUsed/>
    <w:rsid w:val="006B3AB9"/>
    <w:rPr>
      <w:color w:val="605E5C"/>
      <w:shd w:val="clear" w:color="auto" w:fill="E1DFDD"/>
    </w:rPr>
  </w:style>
  <w:style w:type="character" w:styleId="FollowedHyperlink">
    <w:name w:val="FollowedHyperlink"/>
    <w:basedOn w:val="DefaultParagraphFont"/>
    <w:uiPriority w:val="99"/>
    <w:semiHidden/>
    <w:unhideWhenUsed/>
    <w:rsid w:val="003252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0978">
      <w:bodyDiv w:val="1"/>
      <w:marLeft w:val="0"/>
      <w:marRight w:val="0"/>
      <w:marTop w:val="0"/>
      <w:marBottom w:val="0"/>
      <w:divBdr>
        <w:top w:val="none" w:sz="0" w:space="0" w:color="auto"/>
        <w:left w:val="none" w:sz="0" w:space="0" w:color="auto"/>
        <w:bottom w:val="none" w:sz="0" w:space="0" w:color="auto"/>
        <w:right w:val="none" w:sz="0" w:space="0" w:color="auto"/>
      </w:divBdr>
    </w:div>
    <w:div w:id="192619084">
      <w:bodyDiv w:val="1"/>
      <w:marLeft w:val="0"/>
      <w:marRight w:val="0"/>
      <w:marTop w:val="0"/>
      <w:marBottom w:val="0"/>
      <w:divBdr>
        <w:top w:val="none" w:sz="0" w:space="0" w:color="auto"/>
        <w:left w:val="none" w:sz="0" w:space="0" w:color="auto"/>
        <w:bottom w:val="none" w:sz="0" w:space="0" w:color="auto"/>
        <w:right w:val="none" w:sz="0" w:space="0" w:color="auto"/>
      </w:divBdr>
    </w:div>
    <w:div w:id="230166110">
      <w:bodyDiv w:val="1"/>
      <w:marLeft w:val="0"/>
      <w:marRight w:val="0"/>
      <w:marTop w:val="0"/>
      <w:marBottom w:val="0"/>
      <w:divBdr>
        <w:top w:val="none" w:sz="0" w:space="0" w:color="auto"/>
        <w:left w:val="none" w:sz="0" w:space="0" w:color="auto"/>
        <w:bottom w:val="none" w:sz="0" w:space="0" w:color="auto"/>
        <w:right w:val="none" w:sz="0" w:space="0" w:color="auto"/>
      </w:divBdr>
    </w:div>
    <w:div w:id="667440379">
      <w:bodyDiv w:val="1"/>
      <w:marLeft w:val="0"/>
      <w:marRight w:val="0"/>
      <w:marTop w:val="0"/>
      <w:marBottom w:val="0"/>
      <w:divBdr>
        <w:top w:val="none" w:sz="0" w:space="0" w:color="auto"/>
        <w:left w:val="none" w:sz="0" w:space="0" w:color="auto"/>
        <w:bottom w:val="none" w:sz="0" w:space="0" w:color="auto"/>
        <w:right w:val="none" w:sz="0" w:space="0" w:color="auto"/>
      </w:divBdr>
    </w:div>
    <w:div w:id="718165918">
      <w:bodyDiv w:val="1"/>
      <w:marLeft w:val="0"/>
      <w:marRight w:val="0"/>
      <w:marTop w:val="0"/>
      <w:marBottom w:val="0"/>
      <w:divBdr>
        <w:top w:val="none" w:sz="0" w:space="0" w:color="auto"/>
        <w:left w:val="none" w:sz="0" w:space="0" w:color="auto"/>
        <w:bottom w:val="none" w:sz="0" w:space="0" w:color="auto"/>
        <w:right w:val="none" w:sz="0" w:space="0" w:color="auto"/>
      </w:divBdr>
    </w:div>
    <w:div w:id="770469720">
      <w:bodyDiv w:val="1"/>
      <w:marLeft w:val="0"/>
      <w:marRight w:val="0"/>
      <w:marTop w:val="0"/>
      <w:marBottom w:val="0"/>
      <w:divBdr>
        <w:top w:val="none" w:sz="0" w:space="0" w:color="auto"/>
        <w:left w:val="none" w:sz="0" w:space="0" w:color="auto"/>
        <w:bottom w:val="none" w:sz="0" w:space="0" w:color="auto"/>
        <w:right w:val="none" w:sz="0" w:space="0" w:color="auto"/>
      </w:divBdr>
    </w:div>
    <w:div w:id="880635087">
      <w:bodyDiv w:val="1"/>
      <w:marLeft w:val="0"/>
      <w:marRight w:val="0"/>
      <w:marTop w:val="0"/>
      <w:marBottom w:val="0"/>
      <w:divBdr>
        <w:top w:val="none" w:sz="0" w:space="0" w:color="auto"/>
        <w:left w:val="none" w:sz="0" w:space="0" w:color="auto"/>
        <w:bottom w:val="none" w:sz="0" w:space="0" w:color="auto"/>
        <w:right w:val="none" w:sz="0" w:space="0" w:color="auto"/>
      </w:divBdr>
    </w:div>
    <w:div w:id="1402168384">
      <w:bodyDiv w:val="1"/>
      <w:marLeft w:val="0"/>
      <w:marRight w:val="0"/>
      <w:marTop w:val="0"/>
      <w:marBottom w:val="0"/>
      <w:divBdr>
        <w:top w:val="none" w:sz="0" w:space="0" w:color="auto"/>
        <w:left w:val="none" w:sz="0" w:space="0" w:color="auto"/>
        <w:bottom w:val="none" w:sz="0" w:space="0" w:color="auto"/>
        <w:right w:val="none" w:sz="0" w:space="0" w:color="auto"/>
      </w:divBdr>
      <w:divsChild>
        <w:div w:id="126358027">
          <w:marLeft w:val="0"/>
          <w:marRight w:val="0"/>
          <w:marTop w:val="0"/>
          <w:marBottom w:val="0"/>
          <w:divBdr>
            <w:top w:val="single" w:sz="2" w:space="0" w:color="auto"/>
            <w:left w:val="single" w:sz="2" w:space="0" w:color="auto"/>
            <w:bottom w:val="single" w:sz="2" w:space="0" w:color="auto"/>
            <w:right w:val="single" w:sz="2" w:space="0" w:color="auto"/>
          </w:divBdr>
        </w:div>
        <w:div w:id="675496166">
          <w:marLeft w:val="0"/>
          <w:marRight w:val="0"/>
          <w:marTop w:val="0"/>
          <w:marBottom w:val="0"/>
          <w:divBdr>
            <w:top w:val="single" w:sz="2" w:space="0" w:color="auto"/>
            <w:left w:val="single" w:sz="2" w:space="0" w:color="auto"/>
            <w:bottom w:val="single" w:sz="2" w:space="0" w:color="auto"/>
            <w:right w:val="single" w:sz="2" w:space="0" w:color="auto"/>
          </w:divBdr>
          <w:divsChild>
            <w:div w:id="1226572654">
              <w:marLeft w:val="0"/>
              <w:marRight w:val="0"/>
              <w:marTop w:val="0"/>
              <w:marBottom w:val="0"/>
              <w:divBdr>
                <w:top w:val="single" w:sz="2" w:space="0" w:color="auto"/>
                <w:left w:val="single" w:sz="2" w:space="0" w:color="auto"/>
                <w:bottom w:val="single" w:sz="2" w:space="0" w:color="auto"/>
                <w:right w:val="single" w:sz="2" w:space="0" w:color="auto"/>
              </w:divBdr>
              <w:divsChild>
                <w:div w:id="129982296">
                  <w:marLeft w:val="0"/>
                  <w:marRight w:val="0"/>
                  <w:marTop w:val="0"/>
                  <w:marBottom w:val="0"/>
                  <w:divBdr>
                    <w:top w:val="single" w:sz="2" w:space="0" w:color="auto"/>
                    <w:left w:val="single" w:sz="2" w:space="0" w:color="auto"/>
                    <w:bottom w:val="single" w:sz="2" w:space="0" w:color="auto"/>
                    <w:right w:val="single" w:sz="2" w:space="0" w:color="auto"/>
                  </w:divBdr>
                  <w:divsChild>
                    <w:div w:id="1152333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942752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080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thoughtco.com/what-is-a-converse-error-3126461" TargetMode="External"/><Relationship Id="rId26" Type="http://schemas.openxmlformats.org/officeDocument/2006/relationships/image" Target="media/image6.png"/><Relationship Id="rId39" Type="http://schemas.openxmlformats.org/officeDocument/2006/relationships/hyperlink" Target="https://en.wikipedia.org/wiki/False_premise" TargetMode="External"/><Relationship Id="rId21" Type="http://schemas.openxmlformats.org/officeDocument/2006/relationships/hyperlink" Target="https://philosophy.stackexchange.com/questions/17643/invalid-arguments-with-true-premises-and-true-conclusion" TargetMode="External"/><Relationship Id="rId34" Type="http://schemas.openxmlformats.org/officeDocument/2006/relationships/hyperlink" Target="https://www.quora.com/What-is-an-example-of-ambiguity-as-a-logical-fallacy" TargetMode="External"/><Relationship Id="rId42" Type="http://schemas.openxmlformats.org/officeDocument/2006/relationships/hyperlink" Target="https://www.tutorialspoint.com/prolog/index.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pro.vn/8hZ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www.quora.com/What-is-an-inverse-fallacy-argument" TargetMode="External"/><Relationship Id="rId40" Type="http://schemas.openxmlformats.org/officeDocument/2006/relationships/hyperlink" Target="https://en.wikipedia.org/wiki/Denying_the_anteced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athletic.com/4204497/2021/07/19/jadon-sancho-completes-73m-move-to-manchester-united/"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www.researchgate.net/publication/43536057_Jumping_to_a_Conclusion_Fallacies_and_Standards_of_Proof" TargetMode="External"/><Relationship Id="rId10" Type="http://schemas.openxmlformats.org/officeDocument/2006/relationships/customXml" Target="ink/ink1.xml"/><Relationship Id="rId19" Type="http://schemas.openxmlformats.org/officeDocument/2006/relationships/hyperlink" Target="https://en.wikipedia.org/wiki/Denying_the_antecedent"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quora.com/What-is-an-example-of-ambiguity-as-a-logical-fallacy" TargetMode="External"/><Relationship Id="rId22" Type="http://schemas.openxmlformats.org/officeDocument/2006/relationships/hyperlink" Target="https://www.linkedin.com/advice/0/what-distinguishes-sound-argument-from-unsound-4nwg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scribbr.com/fallacies/circular-reasoning-fallacy/"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hort.com.vn/ex9F" TargetMode="External"/><Relationship Id="rId25" Type="http://schemas.openxmlformats.org/officeDocument/2006/relationships/image" Target="media/image5.png"/><Relationship Id="rId33" Type="http://schemas.openxmlformats.org/officeDocument/2006/relationships/hyperlink" Target="https://en.wikipedia.org/wiki/Fallacy" TargetMode="External"/><Relationship Id="rId38" Type="http://schemas.openxmlformats.org/officeDocument/2006/relationships/hyperlink" Target="https://www.thoughtco.com/what-is-a-converse-error-3126461" TargetMode="External"/><Relationship Id="rId20" Type="http://schemas.openxmlformats.org/officeDocument/2006/relationships/hyperlink" Target="https://en.wikipedia.org/wiki/False_premise" TargetMode="External"/><Relationship Id="rId41" Type="http://schemas.openxmlformats.org/officeDocument/2006/relationships/hyperlink" Target="https://www.linkedin.com/advice/0/what-distinguishes-sound-argument-from-unsound-4nwg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ndang/Tutorial/HK4/probability-statistics/Midterm_Essay/TRINH%20BAY%20BAO%20CAO/Template_TrinhbayDoAnCuoiKi&amp;BaiTapLonCacMo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92</TotalTime>
  <Pages>38</Pages>
  <Words>5037</Words>
  <Characters>28714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Dang</dc:creator>
  <cp:lastModifiedBy>Dang Nhan</cp:lastModifiedBy>
  <cp:revision>24</cp:revision>
  <dcterms:created xsi:type="dcterms:W3CDTF">2024-04-14T22:20:00Z</dcterms:created>
  <dcterms:modified xsi:type="dcterms:W3CDTF">2024-04-15T15:29:00Z</dcterms:modified>
</cp:coreProperties>
</file>